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kern w:val="28"/>
        </w:rPr>
        <w:id w:val="-240795504"/>
        <w:docPartObj>
          <w:docPartGallery w:val="Cover Pages"/>
          <w:docPartUnique/>
        </w:docPartObj>
      </w:sdtPr>
      <w:sdtEndPr>
        <w:rPr>
          <w:kern w:val="0"/>
          <w:sz w:val="56"/>
        </w:rPr>
      </w:sdtEndPr>
      <w:sdtContent>
        <w:p w:rsidR="00721FBB" w:rsidRDefault="00C64FFE">
          <w:pPr>
            <w:rPr>
              <w:kern w:val="28"/>
            </w:rPr>
          </w:pPr>
          <w:r>
            <w:rPr>
              <w:noProof/>
              <w:lang w:val="en-AU" w:eastAsia="zh-CN"/>
            </w:rPr>
            <w:drawing>
              <wp:anchor distT="0" distB="0" distL="114300" distR="114300" simplePos="0" relativeHeight="251677696" behindDoc="0" locked="0" layoutInCell="1" allowOverlap="1">
                <wp:simplePos x="0" y="0"/>
                <wp:positionH relativeFrom="column">
                  <wp:posOffset>-228600</wp:posOffset>
                </wp:positionH>
                <wp:positionV relativeFrom="paragraph">
                  <wp:posOffset>-217967</wp:posOffset>
                </wp:positionV>
                <wp:extent cx="6730409" cy="471043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43481" cy="4719579"/>
                        </a:xfrm>
                        <a:prstGeom prst="rect">
                          <a:avLst/>
                        </a:prstGeom>
                      </pic:spPr>
                    </pic:pic>
                  </a:graphicData>
                </a:graphic>
                <wp14:sizeRelH relativeFrom="page">
                  <wp14:pctWidth>0</wp14:pctWidth>
                </wp14:sizeRelH>
                <wp14:sizeRelV relativeFrom="page">
                  <wp14:pctHeight>0</wp14:pctHeight>
                </wp14:sizeRelV>
              </wp:anchor>
            </w:drawing>
          </w: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EB6D5E" w:rsidRDefault="00EB6D5E">
          <w:pPr>
            <w:spacing w:line="276" w:lineRule="auto"/>
            <w:rPr>
              <w:sz w:val="56"/>
            </w:rPr>
          </w:pPr>
        </w:p>
        <w:p w:rsidR="00721FBB" w:rsidRDefault="00EB6D5E" w:rsidP="00EB6D5E">
          <w:pPr>
            <w:spacing w:line="276" w:lineRule="auto"/>
            <w:rPr>
              <w:rFonts w:asciiTheme="majorHAnsi" w:eastAsiaTheme="majorEastAsia" w:hAnsiTheme="majorHAnsi" w:cstheme="majorBidi"/>
              <w:caps/>
              <w:color w:val="000000" w:themeColor="text1"/>
              <w:spacing w:val="-20"/>
              <w:kern w:val="28"/>
              <w:sz w:val="56"/>
              <w:szCs w:val="52"/>
            </w:rPr>
          </w:pPr>
          <w:r w:rsidRPr="00EB6D5E">
            <w:rPr>
              <w:noProof/>
              <w:lang w:val="en-AU" w:eastAsia="zh-CN"/>
            </w:rPr>
            <mc:AlternateContent>
              <mc:Choice Requires="wps">
                <w:drawing>
                  <wp:anchor distT="45720" distB="45720" distL="114300" distR="114300" simplePos="0" relativeHeight="251683840" behindDoc="0" locked="0" layoutInCell="1" allowOverlap="1">
                    <wp:simplePos x="0" y="0"/>
                    <wp:positionH relativeFrom="page">
                      <wp:align>right</wp:align>
                    </wp:positionH>
                    <wp:positionV relativeFrom="paragraph">
                      <wp:posOffset>2002790</wp:posOffset>
                    </wp:positionV>
                    <wp:extent cx="4076700" cy="1404620"/>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71053" w:rsidRDefault="00471053">
                                <w:r w:rsidRPr="00EB6D5E">
                                  <w:rPr>
                                    <w:rStyle w:val="SubtitleChar"/>
                                  </w:rPr>
                                  <w:t>HTTP://WWW.VICMPS.COM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69.8pt;margin-top:157.7pt;width:321pt;height:110.6pt;z-index:251683840;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" filled="f" stroked="f">
                    <v:textbox style="mso-fit-shape-to-text:t">
                      <w:txbxContent>
                        <w:p w:rsidR="00471053" w:rsidRDefault="00471053">
                          <w:r w:rsidRPr="00EB6D5E">
                            <w:rPr>
                              <w:rStyle w:val="SubtitleChar"/>
                            </w:rPr>
                            <w:t>HTTP://WWW.VICMPS.COM</w:t>
                          </w:r>
                        </w:p>
                      </w:txbxContent>
                    </v:textbox>
                    <w10:wrap anchorx="page"/>
                  </v:shape>
                </w:pict>
              </mc:Fallback>
            </mc:AlternateContent>
          </w:r>
          <w:r w:rsidRPr="00EB6D5E">
            <w:rPr>
              <w:rStyle w:val="SubtitleChar"/>
              <w:noProof/>
              <w:lang w:val="en-AU" w:eastAsia="zh-CN"/>
            </w:rPr>
            <mc:AlternateContent>
              <mc:Choice Requires="wps">
                <w:drawing>
                  <wp:anchor distT="0" distB="0" distL="114300" distR="114300" simplePos="0" relativeHeight="251679744" behindDoc="0" locked="0" layoutInCell="1" allowOverlap="1" wp14:anchorId="59BF56BE" wp14:editId="1C6FA240">
                    <wp:simplePos x="0" y="0"/>
                    <wp:positionH relativeFrom="margin">
                      <wp:align>left</wp:align>
                    </wp:positionH>
                    <wp:positionV relativeFrom="margin">
                      <wp:posOffset>7341870</wp:posOffset>
                    </wp:positionV>
                    <wp:extent cx="6016625" cy="1139825"/>
                    <wp:effectExtent l="0" t="0" r="0" b="3175"/>
                    <wp:wrapNone/>
                    <wp:docPr id="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13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053" w:rsidRDefault="00471053" w:rsidP="00D1337C">
                                <w:pPr>
                                  <w:jc w:val="both"/>
                                  <w:rPr>
                                    <w:b/>
                                  </w:rPr>
                                </w:pPr>
                                <w:r>
                                  <w:rPr>
                                    <w:b/>
                                  </w:rPr>
                                  <w:t>TEAM 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6"/>
                                  <w:gridCol w:w="2297"/>
                                  <w:gridCol w:w="2297"/>
                                  <w:gridCol w:w="2297"/>
                                </w:tblGrid>
                                <w:tr w:rsidR="00471053" w:rsidTr="00D1337C">
                                  <w:tc>
                                    <w:tcPr>
                                      <w:tcW w:w="2298" w:type="dxa"/>
                                    </w:tcPr>
                                    <w:p w:rsidR="00471053" w:rsidRDefault="00471053" w:rsidP="00D1337C">
                                      <w:pPr>
                                        <w:jc w:val="both"/>
                                        <w:rPr>
                                          <w:b/>
                                        </w:rPr>
                                      </w:pPr>
                                      <w:r>
                                        <w:rPr>
                                          <w:b/>
                                        </w:rPr>
                                        <w:t>YAO PAN</w:t>
                                      </w:r>
                                    </w:p>
                                  </w:tc>
                                  <w:tc>
                                    <w:tcPr>
                                      <w:tcW w:w="2298" w:type="dxa"/>
                                    </w:tcPr>
                                    <w:p w:rsidR="00471053" w:rsidRDefault="00471053" w:rsidP="00D1337C">
                                      <w:pPr>
                                        <w:jc w:val="both"/>
                                        <w:rPr>
                                          <w:b/>
                                        </w:rPr>
                                      </w:pPr>
                                      <w:r>
                                        <w:rPr>
                                          <w:b/>
                                        </w:rPr>
                                        <w:t>777241</w:t>
                                      </w:r>
                                    </w:p>
                                  </w:tc>
                                  <w:tc>
                                    <w:tcPr>
                                      <w:tcW w:w="2298" w:type="dxa"/>
                                    </w:tcPr>
                                    <w:p w:rsidR="00471053" w:rsidRDefault="00471053" w:rsidP="00D1337C">
                                      <w:pPr>
                                        <w:jc w:val="both"/>
                                        <w:rPr>
                                          <w:b/>
                                        </w:rPr>
                                      </w:pPr>
                                      <w:r>
                                        <w:rPr>
                                          <w:b/>
                                        </w:rPr>
                                        <w:t>MIN-YING CHEN</w:t>
                                      </w:r>
                                    </w:p>
                                  </w:tc>
                                  <w:tc>
                                    <w:tcPr>
                                      <w:tcW w:w="2298" w:type="dxa"/>
                                    </w:tcPr>
                                    <w:p w:rsidR="00471053" w:rsidRDefault="00471053" w:rsidP="00D1337C">
                                      <w:pPr>
                                        <w:jc w:val="both"/>
                                        <w:rPr>
                                          <w:b/>
                                        </w:rPr>
                                      </w:pPr>
                                      <w:r>
                                        <w:rPr>
                                          <w:b/>
                                        </w:rPr>
                                        <w:t>779101</w:t>
                                      </w:r>
                                    </w:p>
                                  </w:tc>
                                </w:tr>
                                <w:tr w:rsidR="00471053" w:rsidTr="00D1337C">
                                  <w:tc>
                                    <w:tcPr>
                                      <w:tcW w:w="2298" w:type="dxa"/>
                                    </w:tcPr>
                                    <w:p w:rsidR="00471053" w:rsidRDefault="00471053" w:rsidP="00D1337C">
                                      <w:pPr>
                                        <w:jc w:val="both"/>
                                        <w:rPr>
                                          <w:b/>
                                        </w:rPr>
                                      </w:pPr>
                                      <w:r>
                                        <w:rPr>
                                          <w:b/>
                                        </w:rPr>
                                        <w:t>JINGFENG ZHANG</w:t>
                                      </w:r>
                                    </w:p>
                                  </w:tc>
                                  <w:tc>
                                    <w:tcPr>
                                      <w:tcW w:w="2298" w:type="dxa"/>
                                    </w:tcPr>
                                    <w:p w:rsidR="00471053" w:rsidRDefault="00471053" w:rsidP="00D1337C">
                                      <w:pPr>
                                        <w:jc w:val="both"/>
                                        <w:rPr>
                                          <w:b/>
                                        </w:rPr>
                                      </w:pPr>
                                      <w:r>
                                        <w:rPr>
                                          <w:b/>
                                        </w:rPr>
                                        <w:t>755121</w:t>
                                      </w:r>
                                    </w:p>
                                  </w:tc>
                                  <w:tc>
                                    <w:tcPr>
                                      <w:tcW w:w="2298" w:type="dxa"/>
                                    </w:tcPr>
                                    <w:p w:rsidR="00471053" w:rsidRDefault="00471053" w:rsidP="00D1337C">
                                      <w:pPr>
                                        <w:jc w:val="both"/>
                                        <w:rPr>
                                          <w:b/>
                                        </w:rPr>
                                      </w:pPr>
                                      <w:r w:rsidRPr="00BE0B53">
                                        <w:rPr>
                                          <w:b/>
                                        </w:rPr>
                                        <w:t>SIYU FENG</w:t>
                                      </w:r>
                                    </w:p>
                                  </w:tc>
                                  <w:tc>
                                    <w:tcPr>
                                      <w:tcW w:w="2298" w:type="dxa"/>
                                    </w:tcPr>
                                    <w:p w:rsidR="00471053" w:rsidRDefault="00471053" w:rsidP="00D1337C">
                                      <w:pPr>
                                        <w:jc w:val="both"/>
                                        <w:rPr>
                                          <w:b/>
                                        </w:rPr>
                                      </w:pPr>
                                      <w:r>
                                        <w:rPr>
                                          <w:b/>
                                        </w:rPr>
                                        <w:t>745399</w:t>
                                      </w:r>
                                    </w:p>
                                  </w:tc>
                                </w:tr>
                                <w:tr w:rsidR="00471053" w:rsidTr="00D1337C">
                                  <w:tc>
                                    <w:tcPr>
                                      <w:tcW w:w="2298" w:type="dxa"/>
                                    </w:tcPr>
                                    <w:p w:rsidR="00471053" w:rsidRDefault="00471053" w:rsidP="00D1337C">
                                      <w:pPr>
                                        <w:jc w:val="both"/>
                                        <w:rPr>
                                          <w:b/>
                                        </w:rPr>
                                      </w:pPr>
                                      <w:r>
                                        <w:rPr>
                                          <w:b/>
                                        </w:rPr>
                                        <w:t>LIANYU ZENG</w:t>
                                      </w:r>
                                    </w:p>
                                  </w:tc>
                                  <w:tc>
                                    <w:tcPr>
                                      <w:tcW w:w="2298" w:type="dxa"/>
                                    </w:tcPr>
                                    <w:p w:rsidR="00471053" w:rsidRDefault="00471053" w:rsidP="00D1337C">
                                      <w:pPr>
                                        <w:jc w:val="both"/>
                                        <w:rPr>
                                          <w:b/>
                                        </w:rPr>
                                      </w:pPr>
                                      <w:r>
                                        <w:rPr>
                                          <w:b/>
                                        </w:rPr>
                                        <w:t>733863</w:t>
                                      </w:r>
                                    </w:p>
                                  </w:tc>
                                  <w:tc>
                                    <w:tcPr>
                                      <w:tcW w:w="2298" w:type="dxa"/>
                                    </w:tcPr>
                                    <w:p w:rsidR="00471053" w:rsidRDefault="00471053" w:rsidP="00D1337C">
                                      <w:pPr>
                                        <w:jc w:val="both"/>
                                        <w:rPr>
                                          <w:b/>
                                        </w:rPr>
                                      </w:pPr>
                                    </w:p>
                                  </w:tc>
                                  <w:tc>
                                    <w:tcPr>
                                      <w:tcW w:w="2298" w:type="dxa"/>
                                    </w:tcPr>
                                    <w:p w:rsidR="00471053" w:rsidRDefault="00471053" w:rsidP="00D1337C">
                                      <w:pPr>
                                        <w:jc w:val="both"/>
                                        <w:rPr>
                                          <w:b/>
                                        </w:rPr>
                                      </w:pPr>
                                    </w:p>
                                  </w:tc>
                                </w:tr>
                              </w:tbl>
                              <w:p w:rsidR="00471053" w:rsidRPr="00D1337C" w:rsidRDefault="00471053" w:rsidP="00D1337C">
                                <w:pPr>
                                  <w:jc w:val="both"/>
                                  <w:rPr>
                                    <w:b/>
                                  </w:rPr>
                                </w:pP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w14:anchorId="59BF56BE" id="Text Box 24" o:spid="_x0000_s1027" type="#_x0000_t202" style="position:absolute;margin-left:0;margin-top:578.1pt;width:473.75pt;height:89.75pt;z-index:251679744;visibility:visible;mso-wrap-style:square;mso-width-percent:940;mso-height-percent:0;mso-wrap-distance-left:9pt;mso-wrap-distance-top:0;mso-wrap-distance-right:9pt;mso-wrap-distance-bottom:0;mso-position-horizontal:left;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d+uA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" filled="f" stroked="f">
                    <v:textbox>
                      <w:txbxContent>
                        <w:p w:rsidR="00471053" w:rsidRDefault="00471053" w:rsidP="00D1337C">
                          <w:pPr>
                            <w:jc w:val="both"/>
                            <w:rPr>
                              <w:b/>
                            </w:rPr>
                          </w:pPr>
                          <w:r>
                            <w:rPr>
                              <w:b/>
                            </w:rPr>
                            <w:t>TEAM 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6"/>
                            <w:gridCol w:w="2297"/>
                            <w:gridCol w:w="2297"/>
                            <w:gridCol w:w="2297"/>
                          </w:tblGrid>
                          <w:tr w:rsidR="00471053" w:rsidTr="00D1337C">
                            <w:tc>
                              <w:tcPr>
                                <w:tcW w:w="2298" w:type="dxa"/>
                              </w:tcPr>
                              <w:p w:rsidR="00471053" w:rsidRDefault="00471053" w:rsidP="00D1337C">
                                <w:pPr>
                                  <w:jc w:val="both"/>
                                  <w:rPr>
                                    <w:b/>
                                  </w:rPr>
                                </w:pPr>
                                <w:r>
                                  <w:rPr>
                                    <w:b/>
                                  </w:rPr>
                                  <w:t>YAO PAN</w:t>
                                </w:r>
                              </w:p>
                            </w:tc>
                            <w:tc>
                              <w:tcPr>
                                <w:tcW w:w="2298" w:type="dxa"/>
                              </w:tcPr>
                              <w:p w:rsidR="00471053" w:rsidRDefault="00471053" w:rsidP="00D1337C">
                                <w:pPr>
                                  <w:jc w:val="both"/>
                                  <w:rPr>
                                    <w:b/>
                                  </w:rPr>
                                </w:pPr>
                                <w:r>
                                  <w:rPr>
                                    <w:b/>
                                  </w:rPr>
                                  <w:t>777241</w:t>
                                </w:r>
                              </w:p>
                            </w:tc>
                            <w:tc>
                              <w:tcPr>
                                <w:tcW w:w="2298" w:type="dxa"/>
                              </w:tcPr>
                              <w:p w:rsidR="00471053" w:rsidRDefault="00471053" w:rsidP="00D1337C">
                                <w:pPr>
                                  <w:jc w:val="both"/>
                                  <w:rPr>
                                    <w:b/>
                                  </w:rPr>
                                </w:pPr>
                                <w:r>
                                  <w:rPr>
                                    <w:b/>
                                  </w:rPr>
                                  <w:t>MIN-YING CHEN</w:t>
                                </w:r>
                              </w:p>
                            </w:tc>
                            <w:tc>
                              <w:tcPr>
                                <w:tcW w:w="2298" w:type="dxa"/>
                              </w:tcPr>
                              <w:p w:rsidR="00471053" w:rsidRDefault="00471053" w:rsidP="00D1337C">
                                <w:pPr>
                                  <w:jc w:val="both"/>
                                  <w:rPr>
                                    <w:b/>
                                  </w:rPr>
                                </w:pPr>
                                <w:r>
                                  <w:rPr>
                                    <w:b/>
                                  </w:rPr>
                                  <w:t>779101</w:t>
                                </w:r>
                              </w:p>
                            </w:tc>
                          </w:tr>
                          <w:tr w:rsidR="00471053" w:rsidTr="00D1337C">
                            <w:tc>
                              <w:tcPr>
                                <w:tcW w:w="2298" w:type="dxa"/>
                              </w:tcPr>
                              <w:p w:rsidR="00471053" w:rsidRDefault="00471053" w:rsidP="00D1337C">
                                <w:pPr>
                                  <w:jc w:val="both"/>
                                  <w:rPr>
                                    <w:b/>
                                  </w:rPr>
                                </w:pPr>
                                <w:r>
                                  <w:rPr>
                                    <w:b/>
                                  </w:rPr>
                                  <w:t>JINGFENG ZHANG</w:t>
                                </w:r>
                              </w:p>
                            </w:tc>
                            <w:tc>
                              <w:tcPr>
                                <w:tcW w:w="2298" w:type="dxa"/>
                              </w:tcPr>
                              <w:p w:rsidR="00471053" w:rsidRDefault="00471053" w:rsidP="00D1337C">
                                <w:pPr>
                                  <w:jc w:val="both"/>
                                  <w:rPr>
                                    <w:b/>
                                  </w:rPr>
                                </w:pPr>
                                <w:r>
                                  <w:rPr>
                                    <w:b/>
                                  </w:rPr>
                                  <w:t>755121</w:t>
                                </w:r>
                              </w:p>
                            </w:tc>
                            <w:tc>
                              <w:tcPr>
                                <w:tcW w:w="2298" w:type="dxa"/>
                              </w:tcPr>
                              <w:p w:rsidR="00471053" w:rsidRDefault="00471053" w:rsidP="00D1337C">
                                <w:pPr>
                                  <w:jc w:val="both"/>
                                  <w:rPr>
                                    <w:b/>
                                  </w:rPr>
                                </w:pPr>
                                <w:r w:rsidRPr="00BE0B53">
                                  <w:rPr>
                                    <w:b/>
                                  </w:rPr>
                                  <w:t>SIYU FENG</w:t>
                                </w:r>
                              </w:p>
                            </w:tc>
                            <w:tc>
                              <w:tcPr>
                                <w:tcW w:w="2298" w:type="dxa"/>
                              </w:tcPr>
                              <w:p w:rsidR="00471053" w:rsidRDefault="00471053" w:rsidP="00D1337C">
                                <w:pPr>
                                  <w:jc w:val="both"/>
                                  <w:rPr>
                                    <w:b/>
                                  </w:rPr>
                                </w:pPr>
                                <w:r>
                                  <w:rPr>
                                    <w:b/>
                                  </w:rPr>
                                  <w:t>745399</w:t>
                                </w:r>
                              </w:p>
                            </w:tc>
                          </w:tr>
                          <w:tr w:rsidR="00471053" w:rsidTr="00D1337C">
                            <w:tc>
                              <w:tcPr>
                                <w:tcW w:w="2298" w:type="dxa"/>
                              </w:tcPr>
                              <w:p w:rsidR="00471053" w:rsidRDefault="00471053" w:rsidP="00D1337C">
                                <w:pPr>
                                  <w:jc w:val="both"/>
                                  <w:rPr>
                                    <w:b/>
                                  </w:rPr>
                                </w:pPr>
                                <w:r>
                                  <w:rPr>
                                    <w:b/>
                                  </w:rPr>
                                  <w:t>LIANYU ZENG</w:t>
                                </w:r>
                              </w:p>
                            </w:tc>
                            <w:tc>
                              <w:tcPr>
                                <w:tcW w:w="2298" w:type="dxa"/>
                              </w:tcPr>
                              <w:p w:rsidR="00471053" w:rsidRDefault="00471053" w:rsidP="00D1337C">
                                <w:pPr>
                                  <w:jc w:val="both"/>
                                  <w:rPr>
                                    <w:b/>
                                  </w:rPr>
                                </w:pPr>
                                <w:r>
                                  <w:rPr>
                                    <w:b/>
                                  </w:rPr>
                                  <w:t>733863</w:t>
                                </w:r>
                              </w:p>
                            </w:tc>
                            <w:tc>
                              <w:tcPr>
                                <w:tcW w:w="2298" w:type="dxa"/>
                              </w:tcPr>
                              <w:p w:rsidR="00471053" w:rsidRDefault="00471053" w:rsidP="00D1337C">
                                <w:pPr>
                                  <w:jc w:val="both"/>
                                  <w:rPr>
                                    <w:b/>
                                  </w:rPr>
                                </w:pPr>
                              </w:p>
                            </w:tc>
                            <w:tc>
                              <w:tcPr>
                                <w:tcW w:w="2298" w:type="dxa"/>
                              </w:tcPr>
                              <w:p w:rsidR="00471053" w:rsidRDefault="00471053" w:rsidP="00D1337C">
                                <w:pPr>
                                  <w:jc w:val="both"/>
                                  <w:rPr>
                                    <w:b/>
                                  </w:rPr>
                                </w:pPr>
                              </w:p>
                            </w:tc>
                          </w:tr>
                        </w:tbl>
                        <w:p w:rsidR="00471053" w:rsidRPr="00D1337C" w:rsidRDefault="00471053" w:rsidP="00D1337C">
                          <w:pPr>
                            <w:jc w:val="both"/>
                            <w:rPr>
                              <w:b/>
                            </w:rPr>
                          </w:pPr>
                        </w:p>
                      </w:txbxContent>
                    </v:textbox>
                    <w10:wrap anchorx="margin" anchory="margin"/>
                  </v:shape>
                </w:pict>
              </mc:Fallback>
            </mc:AlternateContent>
          </w:r>
          <w:r>
            <w:rPr>
              <w:noProof/>
              <w:lang w:val="en-AU" w:eastAsia="zh-CN"/>
            </w:rPr>
            <w:t xml:space="preserve"> </w:t>
          </w:r>
          <w:r w:rsidR="00A90BFC">
            <w:rPr>
              <w:noProof/>
              <w:lang w:val="en-AU" w:eastAsia="zh-CN"/>
            </w:rPr>
            <mc:AlternateContent>
              <mc:Choice Requires="wps">
                <w:drawing>
                  <wp:anchor distT="0" distB="0" distL="114300" distR="114300" simplePos="0" relativeHeight="251674624" behindDoc="0" locked="0" layoutInCell="1" allowOverlap="1" wp14:anchorId="6B0706D0" wp14:editId="079D48AF">
                    <wp:simplePos x="0" y="0"/>
                    <wp:positionH relativeFrom="margin">
                      <wp:align>left</wp:align>
                    </wp:positionH>
                    <wp:positionV relativeFrom="margin">
                      <wp:posOffset>5353050</wp:posOffset>
                    </wp:positionV>
                    <wp:extent cx="6272530" cy="866775"/>
                    <wp:effectExtent l="0" t="0" r="0" b="9525"/>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053" w:rsidRDefault="00471053">
                                <w:pPr>
                                  <w:pStyle w:val="Subtitle"/>
                                </w:pPr>
                                <w:sdt>
                                  <w:sdtPr>
                                    <w:alias w:val="Subtitle"/>
                                    <w:id w:val="88130655"/>
                                    <w:dataBinding w:prefixMappings="xmlns:ns0='http://schemas.openxmlformats.org/package/2006/metadata/core-properties' xmlns:ns1='http://purl.org/dc/elements/1.1/'" w:xpath="/ns0:coreProperties[1]/ns1:subject[1]" w:storeItemID="{6C3C8BC8-F283-45AE-878A-BAB7291924A1}"/>
                                    <w:text/>
                                  </w:sdtPr>
                                  <w:sdtContent>
                                    <w:r>
                                      <w:rPr>
                                        <w:lang w:val="en-AU"/>
                                      </w:rPr>
                                      <w:t>for federal members of parliament in victoria and their followers</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w14:anchorId="6B0706D0" id="Text Box 11" o:spid="_x0000_s1028" type="#_x0000_t202" style="position:absolute;margin-left:0;margin-top:421.5pt;width:493.9pt;height:68.25pt;z-index:251674624;visibility:visible;mso-wrap-style:square;mso-width-percent:980;mso-height-percent:0;mso-wrap-distance-left:9pt;mso-wrap-distance-top:0;mso-wrap-distance-right:9pt;mso-wrap-distance-bottom:0;mso-position-horizontal:left;mso-position-horizontal-relative:margin;mso-position-vertical:absolute;mso-position-vertical-relative:margin;mso-width-percent:98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" filled="f" stroked="f">
                    <v:textbox>
                      <w:txbxContent>
                        <w:p w:rsidR="00471053" w:rsidRDefault="00471053">
                          <w:pPr>
                            <w:pStyle w:val="Subtitle"/>
                          </w:pPr>
                          <w:sdt>
                            <w:sdtPr>
                              <w:alias w:val="Subtitle"/>
                              <w:id w:val="88130655"/>
                              <w:dataBinding w:prefixMappings="xmlns:ns0='http://schemas.openxmlformats.org/package/2006/metadata/core-properties' xmlns:ns1='http://purl.org/dc/elements/1.1/'" w:xpath="/ns0:coreProperties[1]/ns1:subject[1]" w:storeItemID="{6C3C8BC8-F283-45AE-878A-BAB7291924A1}"/>
                              <w:text/>
                            </w:sdtPr>
                            <w:sdtContent>
                              <w:r>
                                <w:rPr>
                                  <w:lang w:val="en-AU"/>
                                </w:rPr>
                                <w:t>for federal members of parliament in victoria and their followers</w:t>
                              </w:r>
                            </w:sdtContent>
                          </w:sdt>
                        </w:p>
                      </w:txbxContent>
                    </v:textbox>
                    <w10:wrap anchorx="margin" anchory="margin"/>
                  </v:shape>
                </w:pict>
              </mc:Fallback>
            </mc:AlternateContent>
          </w:r>
          <w:r w:rsidR="00A90BFC">
            <w:rPr>
              <w:noProof/>
              <w:lang w:val="en-AU" w:eastAsia="zh-CN"/>
            </w:rPr>
            <mc:AlternateContent>
              <mc:Choice Requires="wps">
                <w:drawing>
                  <wp:anchor distT="0" distB="0" distL="114300" distR="114300" simplePos="0" relativeHeight="251669504" behindDoc="0" locked="0" layoutInCell="1" allowOverlap="1" wp14:anchorId="6791C1C7" wp14:editId="5DC3EEBF">
                    <wp:simplePos x="0" y="0"/>
                    <wp:positionH relativeFrom="margin">
                      <wp:posOffset>0</wp:posOffset>
                    </wp:positionH>
                    <wp:positionV relativeFrom="margin">
                      <wp:posOffset>4505515</wp:posOffset>
                    </wp:positionV>
                    <wp:extent cx="6016625" cy="886460"/>
                    <wp:effectExtent l="0" t="0" r="0" b="8890"/>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053" w:rsidRPr="00C64FFE" w:rsidRDefault="00471053">
                                <w:pPr>
                                  <w:pStyle w:val="Title"/>
                                  <w:rPr>
                                    <w:sz w:val="54"/>
                                    <w:szCs w:val="54"/>
                                  </w:rPr>
                                </w:pPr>
                                <w:sdt>
                                  <w:sdtPr>
                                    <w:rPr>
                                      <w:sz w:val="54"/>
                                      <w:szCs w:val="54"/>
                                    </w:rPr>
                                    <w:alias w:val="Title"/>
                                    <w:id w:val="982356418"/>
                                    <w:dataBinding w:prefixMappings="xmlns:ns0='http://schemas.openxmlformats.org/package/2006/metadata/core-properties' xmlns:ns1='http://purl.org/dc/elements/1.1/'" w:xpath="/ns0:coreProperties[1]/ns1:title[1]" w:storeItemID="{6C3C8BC8-F283-45AE-878A-BAB7291924A1}"/>
                                    <w:text/>
                                  </w:sdtPr>
                                  <w:sdtContent>
                                    <w:r>
                                      <w:rPr>
                                        <w:sz w:val="54"/>
                                        <w:szCs w:val="54"/>
                                        <w:lang w:val="en-AU"/>
                                      </w:rPr>
                                      <w:t>TWITTER ACTIVITY ANALYTICS</w:t>
                                    </w:r>
                                  </w:sdtContent>
                                </w:sdt>
                                <w:r w:rsidRPr="00C64FFE">
                                  <w:rPr>
                                    <w:sz w:val="54"/>
                                    <w:szCs w:val="54"/>
                                  </w:rPr>
                                  <w:t>activity analytics</w:t>
                                </w:r>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6791C1C7" id="Text Box 26" o:spid="_x0000_s1029" type="#_x0000_t202" style="position:absolute;margin-left:0;margin-top:354.75pt;width:473.75pt;height:69.8pt;z-index:251669504;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UCugIAAME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" filled="f" stroked="f">
                    <v:textbox>
                      <w:txbxContent>
                        <w:p w:rsidR="00471053" w:rsidRPr="00C64FFE" w:rsidRDefault="00471053">
                          <w:pPr>
                            <w:pStyle w:val="Title"/>
                            <w:rPr>
                              <w:sz w:val="54"/>
                              <w:szCs w:val="54"/>
                            </w:rPr>
                          </w:pPr>
                          <w:sdt>
                            <w:sdtPr>
                              <w:rPr>
                                <w:sz w:val="54"/>
                                <w:szCs w:val="54"/>
                              </w:rPr>
                              <w:alias w:val="Title"/>
                              <w:id w:val="982356418"/>
                              <w:dataBinding w:prefixMappings="xmlns:ns0='http://schemas.openxmlformats.org/package/2006/metadata/core-properties' xmlns:ns1='http://purl.org/dc/elements/1.1/'" w:xpath="/ns0:coreProperties[1]/ns1:title[1]" w:storeItemID="{6C3C8BC8-F283-45AE-878A-BAB7291924A1}"/>
                              <w:text/>
                            </w:sdtPr>
                            <w:sdtContent>
                              <w:r>
                                <w:rPr>
                                  <w:sz w:val="54"/>
                                  <w:szCs w:val="54"/>
                                  <w:lang w:val="en-AU"/>
                                </w:rPr>
                                <w:t>TWITTER ACTIVITY ANALYTICS</w:t>
                              </w:r>
                            </w:sdtContent>
                          </w:sdt>
                          <w:r w:rsidRPr="00C64FFE">
                            <w:rPr>
                              <w:sz w:val="54"/>
                              <w:szCs w:val="54"/>
                            </w:rPr>
                            <w:t>activity analytics</w:t>
                          </w:r>
                        </w:p>
                      </w:txbxContent>
                    </v:textbox>
                    <w10:wrap anchorx="margin" anchory="margin"/>
                  </v:shape>
                </w:pict>
              </mc:Fallback>
            </mc:AlternateContent>
          </w:r>
          <w:r w:rsidR="000F1997">
            <w:rPr>
              <w:noProof/>
              <w:lang w:val="en-AU" w:eastAsia="zh-CN"/>
            </w:rPr>
            <mc:AlternateContent>
              <mc:Choice Requires="wps">
                <w:drawing>
                  <wp:anchor distT="0" distB="0" distL="114300" distR="114300" simplePos="0" relativeHeight="251672576" behindDoc="0" locked="0" layoutInCell="1" allowOverlap="1" wp14:anchorId="2200DCA3" wp14:editId="161D2665">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3C0F966C"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d1282e [3215]" stroked="f">
                    <w10:wrap anchorx="margin" anchory="margin"/>
                  </v:rect>
                </w:pict>
              </mc:Fallback>
            </mc:AlternateContent>
          </w:r>
          <w:r w:rsidR="000F1997">
            <w:rPr>
              <w:noProof/>
              <w:lang w:val="en-AU" w:eastAsia="zh-CN"/>
            </w:rPr>
            <mc:AlternateContent>
              <mc:Choice Requires="wps">
                <w:drawing>
                  <wp:anchor distT="0" distB="0" distL="114300" distR="114300" simplePos="0" relativeHeight="251671552" behindDoc="0" locked="0" layoutInCell="1" allowOverlap="1" wp14:anchorId="7756A79C" wp14:editId="5269115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66288480"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0F1997">
            <w:rPr>
              <w:noProof/>
              <w:lang w:val="en-AU" w:eastAsia="zh-CN"/>
            </w:rPr>
            <mc:AlternateContent>
              <mc:Choice Requires="wps">
                <w:drawing>
                  <wp:anchor distT="0" distB="0" distL="114300" distR="114300" simplePos="0" relativeHeight="251670528" behindDoc="0" locked="0" layoutInCell="1" allowOverlap="1" wp14:anchorId="23CB389C" wp14:editId="464771C4">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2C862701"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0F1997">
            <w:rPr>
              <w:sz w:val="56"/>
            </w:rPr>
            <w:br w:type="page"/>
          </w:r>
        </w:p>
      </w:sdtContent>
    </w:sdt>
    <w:sdt>
      <w:sdtPr>
        <w:rPr>
          <w:sz w:val="54"/>
          <w:szCs w:val="54"/>
        </w:rPr>
        <w:id w:val="633372245"/>
        <w:placeholder>
          <w:docPart w:val="294F3A30BB1D4A49AB2B7A4AA728AB08"/>
        </w:placeholder>
        <w:dataBinding w:prefixMappings="xmlns:ns0='http://schemas.openxmlformats.org/package/2006/metadata/core-properties' xmlns:ns1='http://purl.org/dc/elements/1.1/'" w:xpath="/ns0:coreProperties[1]/ns1:title[1]" w:storeItemID="{6C3C8BC8-F283-45AE-878A-BAB7291924A1}"/>
        <w:text/>
      </w:sdtPr>
      <w:sdtContent>
        <w:p w:rsidR="00721FBB" w:rsidRDefault="00325D42">
          <w:pPr>
            <w:pStyle w:val="Title"/>
          </w:pPr>
          <w:r>
            <w:rPr>
              <w:sz w:val="54"/>
              <w:szCs w:val="54"/>
              <w:lang w:val="en-AU"/>
            </w:rPr>
            <w:t>TWITTER ACTIVITY ANALYTICS</w:t>
          </w:r>
        </w:p>
      </w:sdtContent>
    </w:sdt>
    <w:p w:rsidR="00D1337C" w:rsidRDefault="00630E1E" w:rsidP="00182FF8">
      <w:pPr>
        <w:pStyle w:val="Subtitle"/>
      </w:pPr>
      <w:r>
        <w:rPr>
          <w:noProof/>
          <w:lang w:val="en-AU" w:eastAsia="zh-CN"/>
        </w:rPr>
        <w:drawing>
          <wp:anchor distT="0" distB="0" distL="114300" distR="114300" simplePos="0" relativeHeight="251680768" behindDoc="0" locked="0" layoutInCell="1" allowOverlap="1" wp14:anchorId="121FD7FA" wp14:editId="6AAD5C12">
            <wp:simplePos x="0" y="0"/>
            <wp:positionH relativeFrom="margin">
              <wp:posOffset>5962650</wp:posOffset>
            </wp:positionH>
            <wp:positionV relativeFrom="page">
              <wp:posOffset>581025</wp:posOffset>
            </wp:positionV>
            <wp:extent cx="523875" cy="523875"/>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_bird_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875" cy="523875"/>
                    </a:xfrm>
                    <a:prstGeom prst="rect">
                      <a:avLst/>
                    </a:prstGeom>
                  </pic:spPr>
                </pic:pic>
              </a:graphicData>
            </a:graphic>
            <wp14:sizeRelH relativeFrom="margin">
              <wp14:pctWidth>0</wp14:pctWidth>
            </wp14:sizeRelH>
            <wp14:sizeRelV relativeFrom="margin">
              <wp14:pctHeight>0</wp14:pctHeight>
            </wp14:sizeRelV>
          </wp:anchor>
        </w:drawing>
      </w:r>
      <w:r>
        <w:rPr>
          <w:noProof/>
          <w:lang w:val="en-AU" w:eastAsia="zh-CN"/>
        </w:rPr>
        <mc:AlternateContent>
          <mc:Choice Requires="wpg">
            <w:drawing>
              <wp:anchor distT="0" distB="0" distL="182880" distR="182880" simplePos="0" relativeHeight="251676672" behindDoc="0" locked="0" layoutInCell="1" allowOverlap="1" wp14:anchorId="75F5B21D" wp14:editId="6DBEF446">
                <wp:simplePos x="0" y="0"/>
                <wp:positionH relativeFrom="margin">
                  <wp:posOffset>4610100</wp:posOffset>
                </wp:positionH>
                <wp:positionV relativeFrom="margin">
                  <wp:posOffset>-219075</wp:posOffset>
                </wp:positionV>
                <wp:extent cx="2048510" cy="9120505"/>
                <wp:effectExtent l="0" t="0" r="8890" b="4445"/>
                <wp:wrapSquare wrapText="bothSides"/>
                <wp:docPr id="14" name="Group 14"/>
                <wp:cNvGraphicFramePr/>
                <a:graphic xmlns:a="http://schemas.openxmlformats.org/drawingml/2006/main">
                  <a:graphicData uri="http://schemas.microsoft.com/office/word/2010/wordprocessingGroup">
                    <wpg:wgp>
                      <wpg:cNvGrpSpPr/>
                      <wpg:grpSpPr>
                        <a:xfrm>
                          <a:off x="0" y="0"/>
                          <a:ext cx="2048510" cy="9120505"/>
                          <a:chOff x="0" y="0"/>
                          <a:chExt cx="2048510" cy="9121269"/>
                        </a:xfrm>
                      </wpg:grpSpPr>
                      <wps:wsp>
                        <wps:cNvPr id="8" name="Rectangle 18"/>
                        <wps:cNvSpPr>
                          <a:spLocks noChangeArrowheads="1"/>
                        </wps:cNvSpPr>
                        <wps:spPr bwMode="auto">
                          <a:xfrm>
                            <a:off x="0" y="6298059"/>
                            <a:ext cx="204851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48377" y="187195"/>
                            <a:ext cx="1904248"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053" w:rsidRPr="00630E1E" w:rsidRDefault="00471053">
                              <w:pPr>
                                <w:pStyle w:val="Subtitle"/>
                                <w:rPr>
                                  <w:color w:val="00B0F0"/>
                                </w:rPr>
                              </w:pPr>
                              <w:r w:rsidRPr="00630E1E">
                                <w:rPr>
                                  <w:color w:val="00B0F0"/>
                                </w:rPr>
                                <w:t>Twitter</w:t>
                              </w:r>
                            </w:p>
                            <w:p w:rsidR="00471053" w:rsidRDefault="00471053" w:rsidP="000924FD">
                              <w:pPr>
                                <w:spacing w:after="0" w:line="240" w:lineRule="auto"/>
                                <w:rPr>
                                  <w:color w:val="FFFFFF" w:themeColor="background1"/>
                                </w:rPr>
                              </w:pPr>
                              <w:r w:rsidRPr="00A90BFC">
                                <w:rPr>
                                  <w:color w:val="FFFFFF" w:themeColor="background1"/>
                                </w:rPr>
                                <w:t>Twitter is an online social networking service that enables users to send and read short 140-character messages called "tweets".</w:t>
                              </w:r>
                            </w:p>
                            <w:p w:rsidR="00471053" w:rsidRDefault="00471053" w:rsidP="00155DBD">
                              <w:pPr>
                                <w:spacing w:after="0" w:line="240" w:lineRule="auto"/>
                                <w:rPr>
                                  <w:color w:val="FFFFFF" w:themeColor="background1"/>
                                </w:rPr>
                              </w:pPr>
                            </w:p>
                            <w:p w:rsidR="00471053" w:rsidRPr="00155DBD" w:rsidRDefault="00471053" w:rsidP="00155DBD">
                              <w:pPr>
                                <w:spacing w:after="0" w:line="240" w:lineRule="auto"/>
                                <w:rPr>
                                  <w:color w:val="FFFFFF" w:themeColor="background1"/>
                                </w:rPr>
                              </w:pPr>
                              <w:r w:rsidRPr="00155DBD">
                                <w:rPr>
                                  <w:color w:val="FFFFFF" w:themeColor="background1"/>
                                </w:rPr>
                                <w:t>Users access Twitter through the website interface, SMS or mobile device app. Twitter Inc. is based in San Francisco and has more than 25 offices around the world.</w:t>
                              </w:r>
                            </w:p>
                            <w:p w:rsidR="00471053" w:rsidRPr="00155DBD" w:rsidRDefault="00471053" w:rsidP="00155DBD">
                              <w:pPr>
                                <w:spacing w:after="0" w:line="240" w:lineRule="auto"/>
                                <w:rPr>
                                  <w:color w:val="FFFFFF" w:themeColor="background1"/>
                                </w:rPr>
                              </w:pPr>
                            </w:p>
                            <w:p w:rsidR="00471053" w:rsidRPr="00A90BFC" w:rsidRDefault="00471053" w:rsidP="00155DBD">
                              <w:pPr>
                                <w:spacing w:after="0" w:line="240" w:lineRule="auto"/>
                                <w:rPr>
                                  <w:color w:val="FFFFFF" w:themeColor="background1"/>
                                </w:rPr>
                              </w:pPr>
                              <w:r w:rsidRPr="00155DBD">
                                <w:rPr>
                                  <w:color w:val="FFFFFF" w:themeColor="background1"/>
                                </w:rPr>
                                <w:t>Twitter was created in March 2006 and launched in July 2006. The service rapidly gained worldwide popularity, with more than 100 million users posting 340 million tweets a day in 2012.The service also handled 1.6 billion search queries per day. In 2013, Twitter was one of the ten most-visited websites and has been described as "the SMS of the Internet". As of May 2015, Twitter has more than 500 million users, out of which more than 332 million are active.</w:t>
                              </w:r>
                              <w:r>
                                <w:rPr>
                                  <w:color w:val="FFFFFF" w:themeColor="background1"/>
                                </w:rPr>
                                <w:t xml:space="preserve"> </w:t>
                              </w:r>
                              <w:r w:rsidRPr="000924FD">
                                <w:rPr>
                                  <w:color w:val="FFFFFF" w:themeColor="background1"/>
                                  <w:vertAlign w:val="superscript"/>
                                </w:rPr>
                                <w:t>[1]</w:t>
                              </w:r>
                            </w:p>
                          </w:txbxContent>
                        </wps:txbx>
                        <wps:bodyPr rot="0" vert="horz" wrap="square" lIns="91440" tIns="45720" rIns="91440" bIns="45720" anchor="t" anchorCtr="0" upright="1">
                          <a:noAutofit/>
                        </wps:bodyPr>
                      </wps:wsp>
                    </wpg:wgp>
                  </a:graphicData>
                </a:graphic>
                <wp14:sizeRelH relativeFrom="margin">
                  <wp14:pctWidth>32000</wp14:pctWidth>
                </wp14:sizeRelH>
                <wp14:sizeRelV relativeFrom="margin">
                  <wp14:pctHeight>0</wp14:pctHeight>
                </wp14:sizeRelV>
              </wp:anchor>
            </w:drawing>
          </mc:Choice>
          <mc:Fallback>
            <w:pict>
              <v:group w14:anchorId="75F5B21D" id="Group 14" o:spid="_x0000_s1030" style="position:absolute;margin-left:363pt;margin-top:-17.25pt;width:161.3pt;height:718.15pt;z-index:251676672;mso-width-percent:320;mso-wrap-distance-left:14.4pt;mso-wrap-distance-right:14.4pt;mso-position-horizontal-relative:margin;mso-position-vertical-relative:margin;mso-width-percent:320;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">
                <v:rect id="Rectangle 18" o:spid="_x0000_s1031" style="position:absolute;top:62980;width:20485;height:28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" fillcolor="#d1282e [3215]" stroked="f"/>
                <v:rect id="Rectangle 17" o:spid="_x0000_s1032" style="position:absolute;width:20485;height:6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" fillcolor="black [3213]" stroked="f"/>
                <v:shape id="Text Box 14" o:spid="_x0000_s1033" type="#_x0000_t202" style="position:absolute;left:483;top:1871;width:19043;height:86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" filled="f" fillcolor="white [3212]" stroked="f">
                  <v:textbox>
                    <w:txbxContent>
                      <w:p w:rsidR="00471053" w:rsidRPr="00630E1E" w:rsidRDefault="00471053">
                        <w:pPr>
                          <w:pStyle w:val="Subtitle"/>
                          <w:rPr>
                            <w:color w:val="00B0F0"/>
                          </w:rPr>
                        </w:pPr>
                        <w:r w:rsidRPr="00630E1E">
                          <w:rPr>
                            <w:color w:val="00B0F0"/>
                          </w:rPr>
                          <w:t>Twitter</w:t>
                        </w:r>
                      </w:p>
                      <w:p w:rsidR="00471053" w:rsidRDefault="00471053" w:rsidP="000924FD">
                        <w:pPr>
                          <w:spacing w:after="0" w:line="240" w:lineRule="auto"/>
                          <w:rPr>
                            <w:color w:val="FFFFFF" w:themeColor="background1"/>
                          </w:rPr>
                        </w:pPr>
                        <w:r w:rsidRPr="00A90BFC">
                          <w:rPr>
                            <w:color w:val="FFFFFF" w:themeColor="background1"/>
                          </w:rPr>
                          <w:t>Twitter is an online social networking service that enables users to send and read short 140-character messages called "tweets".</w:t>
                        </w:r>
                      </w:p>
                      <w:p w:rsidR="00471053" w:rsidRDefault="00471053" w:rsidP="00155DBD">
                        <w:pPr>
                          <w:spacing w:after="0" w:line="240" w:lineRule="auto"/>
                          <w:rPr>
                            <w:color w:val="FFFFFF" w:themeColor="background1"/>
                          </w:rPr>
                        </w:pPr>
                      </w:p>
                      <w:p w:rsidR="00471053" w:rsidRPr="00155DBD" w:rsidRDefault="00471053" w:rsidP="00155DBD">
                        <w:pPr>
                          <w:spacing w:after="0" w:line="240" w:lineRule="auto"/>
                          <w:rPr>
                            <w:color w:val="FFFFFF" w:themeColor="background1"/>
                          </w:rPr>
                        </w:pPr>
                        <w:r w:rsidRPr="00155DBD">
                          <w:rPr>
                            <w:color w:val="FFFFFF" w:themeColor="background1"/>
                          </w:rPr>
                          <w:t>Users access Twitter through the website interface, SMS or mobile device app. Twitter Inc. is based in San Francisco and has more than 25 offices around the world.</w:t>
                        </w:r>
                      </w:p>
                      <w:p w:rsidR="00471053" w:rsidRPr="00155DBD" w:rsidRDefault="00471053" w:rsidP="00155DBD">
                        <w:pPr>
                          <w:spacing w:after="0" w:line="240" w:lineRule="auto"/>
                          <w:rPr>
                            <w:color w:val="FFFFFF" w:themeColor="background1"/>
                          </w:rPr>
                        </w:pPr>
                      </w:p>
                      <w:p w:rsidR="00471053" w:rsidRPr="00A90BFC" w:rsidRDefault="00471053" w:rsidP="00155DBD">
                        <w:pPr>
                          <w:spacing w:after="0" w:line="240" w:lineRule="auto"/>
                          <w:rPr>
                            <w:color w:val="FFFFFF" w:themeColor="background1"/>
                          </w:rPr>
                        </w:pPr>
                        <w:r w:rsidRPr="00155DBD">
                          <w:rPr>
                            <w:color w:val="FFFFFF" w:themeColor="background1"/>
                          </w:rPr>
                          <w:t>Twitter was created in March 2006 and launched in July 2006. The service rapidly gained worldwide popularity, with more than 100 million users posting 340 million tweets a day in 2012.The service also handled 1.6 billion search queries per day. In 2013, Twitter was one of the ten most-visited websites and has been described as "the SMS of the Internet". As of May 2015, Twitter has more than 500 million users, out of which more than 332 million are active.</w:t>
                        </w:r>
                        <w:r>
                          <w:rPr>
                            <w:color w:val="FFFFFF" w:themeColor="background1"/>
                          </w:rPr>
                          <w:t xml:space="preserve"> </w:t>
                        </w:r>
                        <w:r w:rsidRPr="000924FD">
                          <w:rPr>
                            <w:color w:val="FFFFFF" w:themeColor="background1"/>
                            <w:vertAlign w:val="superscript"/>
                          </w:rPr>
                          <w:t>[1]</w:t>
                        </w:r>
                      </w:p>
                    </w:txbxContent>
                  </v:textbox>
                </v:shape>
                <w10:wrap type="square" anchorx="margin" anchory="margin"/>
              </v:group>
            </w:pict>
          </mc:Fallback>
        </mc:AlternateContent>
      </w:r>
      <w:sdt>
        <w:sdtPr>
          <w:id w:val="1161806749"/>
          <w:placeholder>
            <w:docPart w:val="1F19B32EE8C94C02AA2669A7BF934CDB"/>
          </w:placeholder>
          <w:dataBinding w:prefixMappings="xmlns:ns0='http://schemas.openxmlformats.org/package/2006/metadata/core-properties' xmlns:ns1='http://purl.org/dc/elements/1.1/'" w:xpath="/ns0:coreProperties[1]/ns1:subject[1]" w:storeItemID="{6C3C8BC8-F283-45AE-878A-BAB7291924A1}"/>
          <w:text/>
        </w:sdtPr>
        <w:sdtContent>
          <w:r w:rsidR="00C64FFE">
            <w:rPr>
              <w:lang w:val="en-AU"/>
            </w:rPr>
            <w:t>for federal member</w:t>
          </w:r>
          <w:r w:rsidR="007302D8">
            <w:rPr>
              <w:lang w:val="en-AU"/>
            </w:rPr>
            <w:t>s</w:t>
          </w:r>
          <w:r w:rsidR="00C64FFE">
            <w:rPr>
              <w:lang w:val="en-AU"/>
            </w:rPr>
            <w:t xml:space="preserve"> of parliament in victoria and their followers</w:t>
          </w:r>
        </w:sdtContent>
      </w:sdt>
      <w:r w:rsidR="000F1997">
        <w:t xml:space="preserve"> </w:t>
      </w:r>
    </w:p>
    <w:p w:rsidR="00182FF8" w:rsidRDefault="00182FF8" w:rsidP="00182FF8">
      <w:pPr>
        <w:pStyle w:val="Heading1"/>
      </w:pPr>
      <w:r>
        <w:t>acknowledgements</w:t>
      </w:r>
    </w:p>
    <w:p w:rsidR="00182FF8" w:rsidRDefault="00182FF8" w:rsidP="00182FF8">
      <w:pPr>
        <w:jc w:val="both"/>
      </w:pPr>
      <w:r>
        <w:t>We would like to take this opportunity to express our special thanks and deep gratitude to Professor Richard Sinnott and Mr. Luca Morandini for their patient guidance and help during this project.</w:t>
      </w:r>
    </w:p>
    <w:p w:rsidR="00182FF8" w:rsidRDefault="00182FF8" w:rsidP="00182FF8">
      <w:pPr>
        <w:pStyle w:val="Heading1"/>
      </w:pPr>
      <w:r>
        <w:t>Introduction</w:t>
      </w:r>
    </w:p>
    <w:p w:rsidR="00B81B71" w:rsidRDefault="00182FF8" w:rsidP="00182FF8">
      <w:pPr>
        <w:jc w:val="both"/>
      </w:pPr>
      <w:r w:rsidRPr="00155DBD">
        <w:t xml:space="preserve">A cloud based solution </w:t>
      </w:r>
      <w:r w:rsidR="003C34FB">
        <w:t xml:space="preserve">was developed using the National eResearch Collaboration Tools and Resources (NeCTAR) online infrastructure. </w:t>
      </w:r>
      <w:r w:rsidR="00883483">
        <w:t xml:space="preserve">An auto dynamic deployment script for this solution was developed in Ansible. </w:t>
      </w:r>
    </w:p>
    <w:p w:rsidR="007F0449" w:rsidRDefault="00B81B71" w:rsidP="00182FF8">
      <w:pPr>
        <w:jc w:val="both"/>
      </w:pPr>
      <w:r>
        <w:t>In total of sixteen</w:t>
      </w:r>
      <w:r w:rsidR="007F0449">
        <w:t xml:space="preserve"> harvesters were working in parallel </w:t>
      </w:r>
      <w:r>
        <w:t xml:space="preserve">and </w:t>
      </w:r>
      <w:r w:rsidR="007F0449">
        <w:t>collect</w:t>
      </w:r>
      <w:r>
        <w:t>ed</w:t>
      </w:r>
      <w:r w:rsidR="007F0449">
        <w:t xml:space="preserve"> </w:t>
      </w:r>
      <w:r>
        <w:t>around</w:t>
      </w:r>
      <w:r w:rsidR="007302D8">
        <w:t xml:space="preserve"> 50G of T</w:t>
      </w:r>
      <w:r w:rsidR="007F0449">
        <w:t xml:space="preserve">weets from Twitter </w:t>
      </w:r>
      <w:r w:rsidR="007302D8">
        <w:t>REST</w:t>
      </w:r>
      <w:r w:rsidR="007F0449">
        <w:t xml:space="preserve"> API and Twitter Stream</w:t>
      </w:r>
      <w:r w:rsidR="000C2320">
        <w:t>ing</w:t>
      </w:r>
      <w:r w:rsidR="007F0449">
        <w:t xml:space="preserve"> API by the harvesters.</w:t>
      </w:r>
      <w:r>
        <w:t xml:space="preserve"> The tweets were saved to a centralized CouchDB database and replicated to the backup server.</w:t>
      </w:r>
    </w:p>
    <w:p w:rsidR="004A2A94" w:rsidRDefault="004A2A94" w:rsidP="00B81B71">
      <w:pPr>
        <w:jc w:val="both"/>
      </w:pPr>
      <w:r>
        <w:rPr>
          <w:noProof/>
          <w:lang w:val="en-AU" w:eastAsia="zh-CN"/>
        </w:rPr>
        <w:drawing>
          <wp:anchor distT="0" distB="0" distL="114300" distR="114300" simplePos="0" relativeHeight="251681792" behindDoc="0" locked="0" layoutInCell="1" allowOverlap="1" wp14:anchorId="4D47AF9D" wp14:editId="5228FBAA">
            <wp:simplePos x="0" y="0"/>
            <wp:positionH relativeFrom="margin">
              <wp:posOffset>4915697</wp:posOffset>
            </wp:positionH>
            <wp:positionV relativeFrom="page">
              <wp:posOffset>7930515</wp:posOffset>
            </wp:positionV>
            <wp:extent cx="1448450" cy="146685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melb_logo_goo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8450" cy="1466850"/>
                    </a:xfrm>
                    <a:prstGeom prst="rect">
                      <a:avLst/>
                    </a:prstGeom>
                  </pic:spPr>
                </pic:pic>
              </a:graphicData>
            </a:graphic>
            <wp14:sizeRelH relativeFrom="margin">
              <wp14:pctWidth>0</wp14:pctWidth>
            </wp14:sizeRelH>
            <wp14:sizeRelV relativeFrom="margin">
              <wp14:pctHeight>0</wp14:pctHeight>
            </wp14:sizeRelV>
          </wp:anchor>
        </w:drawing>
      </w:r>
      <w:r w:rsidR="00B81B71">
        <w:t>A PHP websi</w:t>
      </w:r>
      <w:r w:rsidR="00B81B71" w:rsidRPr="0052267E">
        <w:t>te was created to illustrate the analytic results. Five scenarios were created to analyze the Twitter activities of the Federal Member</w:t>
      </w:r>
      <w:r w:rsidR="007302D8" w:rsidRPr="0052267E">
        <w:t>s</w:t>
      </w:r>
      <w:r w:rsidR="00B81B71" w:rsidRPr="0052267E">
        <w:t xml:space="preserve"> of Parliament and their followers. </w:t>
      </w:r>
      <w:r w:rsidR="0052267E" w:rsidRPr="0052267E">
        <w:t>Four</w:t>
      </w:r>
      <w:r w:rsidR="00B81B71" w:rsidRPr="0052267E">
        <w:t xml:space="preserve"> scenarios were created to analyze the Twitter activities of the general public.</w:t>
      </w:r>
      <w:r>
        <w:t xml:space="preserve"> The project also compares the result with data from the Australian Urban Research Infrastructure Network (Aurin), the statistic done by the Bureau of Meteorology and the research done by the Roy Morgan Research and the Galaxy Research. </w:t>
      </w:r>
      <w:r w:rsidRPr="00155DBD">
        <w:t>The analysis also covers the prediction of voting intention for the Federal Election 2016.</w:t>
      </w:r>
    </w:p>
    <w:p w:rsidR="00B81B71" w:rsidRDefault="00B81B71" w:rsidP="00B81B71">
      <w:pPr>
        <w:jc w:val="both"/>
      </w:pPr>
      <w:r>
        <w:t>A backup server works alongside the main server which replicates the database from the main server. A DNS based active failover is enabled for high availability, user will be redirect to the backup server when the main server goes down, this progress is user transparent.</w:t>
      </w:r>
    </w:p>
    <w:p w:rsidR="00B81B71" w:rsidRDefault="00B81B71" w:rsidP="00182FF8">
      <w:pPr>
        <w:jc w:val="both"/>
      </w:pPr>
    </w:p>
    <w:p w:rsidR="00182FF8" w:rsidRDefault="001E36B4" w:rsidP="001E36B4">
      <w:pPr>
        <w:pStyle w:val="Heading1"/>
      </w:pPr>
      <w:bookmarkStart w:id="0" w:name="_GoBack"/>
      <w:bookmarkEnd w:id="0"/>
      <w:r>
        <w:lastRenderedPageBreak/>
        <w:t>System Architecture</w:t>
      </w:r>
    </w:p>
    <w:p w:rsidR="001E36B4" w:rsidRDefault="001E36B4" w:rsidP="001E36B4">
      <w:pPr>
        <w:pStyle w:val="Heading2"/>
      </w:pPr>
      <w:r>
        <w:t>Overview</w:t>
      </w:r>
    </w:p>
    <w:p w:rsidR="00182FF8" w:rsidRDefault="001E36B4" w:rsidP="00AC4323">
      <w:pPr>
        <w:jc w:val="both"/>
      </w:pPr>
      <w:r>
        <w:t>The system is running on two m</w:t>
      </w:r>
      <w:proofErr w:type="gramStart"/>
      <w:r>
        <w:t>2.medium</w:t>
      </w:r>
      <w:proofErr w:type="gramEnd"/>
      <w:r>
        <w:t xml:space="preserve"> instances on NeCTAR. Each of them </w:t>
      </w:r>
      <w:r w:rsidR="00AC4323">
        <w:t xml:space="preserve">has two vCPUs, </w:t>
      </w:r>
      <w:r>
        <w:t xml:space="preserve">6GB of RAM, 30G disk space and 110G volume attach to it. </w:t>
      </w:r>
      <w:r w:rsidR="00AC4323">
        <w:t xml:space="preserve">Apache server and CouchDB server are running on </w:t>
      </w:r>
      <w:r w:rsidR="00B6542E">
        <w:t>both</w:t>
      </w:r>
      <w:r w:rsidR="00AC4323">
        <w:t xml:space="preserve"> instances, and the attached volume</w:t>
      </w:r>
      <w:r w:rsidR="00B6542E">
        <w:t>s</w:t>
      </w:r>
      <w:r w:rsidR="00AC4323">
        <w:t xml:space="preserve"> are used as the storage for CouchDB and WWW root.</w:t>
      </w:r>
    </w:p>
    <w:p w:rsidR="00AC4323" w:rsidRDefault="00AC4323" w:rsidP="00AC4323">
      <w:pPr>
        <w:jc w:val="both"/>
      </w:pPr>
      <w:r>
        <w:t xml:space="preserve">The Twitter </w:t>
      </w:r>
      <w:r w:rsidR="00976266">
        <w:t>REST</w:t>
      </w:r>
      <w:r>
        <w:t xml:space="preserve"> API harvesters and the Stream</w:t>
      </w:r>
      <w:r w:rsidR="000C2320">
        <w:t>ing</w:t>
      </w:r>
      <w:r>
        <w:t xml:space="preserve"> API harvesters are collecting data in parallel, the data collected are saved to the main CouchDB database and the data will be replicated to the backup CouchDB server </w:t>
      </w:r>
      <w:r w:rsidR="00EB6D5E">
        <w:t>by CouchDB replication service.</w:t>
      </w:r>
    </w:p>
    <w:p w:rsidR="00EB6D5E" w:rsidRDefault="00EB6D5E" w:rsidP="00AC4323">
      <w:pPr>
        <w:jc w:val="both"/>
      </w:pPr>
      <w:r>
        <w:t xml:space="preserve">The users can use the URL </w:t>
      </w:r>
      <w:hyperlink r:id="rId12" w:history="1">
        <w:r w:rsidRPr="00591E76">
          <w:rPr>
            <w:rStyle w:val="Hyperlink"/>
          </w:rPr>
          <w:t>http://www.vicmps.com</w:t>
        </w:r>
      </w:hyperlink>
      <w:r>
        <w:t xml:space="preserve"> to visit the web interface. Rage4 active failover service will resolve the domain to the IP address for the main instance (115.146.94.241) by default, if the main instance is not reachable, it will failover to the backup instance (115.146.94.24) automatically.  </w:t>
      </w:r>
    </w:p>
    <w:p w:rsidR="00EB6D5E" w:rsidRDefault="00EB6D5E" w:rsidP="00AC4323">
      <w:pPr>
        <w:jc w:val="both"/>
      </w:pPr>
      <w:r>
        <w:t>Figure 1 illustrates the overview of the system and its main components.</w:t>
      </w:r>
    </w:p>
    <w:p w:rsidR="001E36B4" w:rsidRDefault="001E36B4" w:rsidP="00182FF8"/>
    <w:p w:rsidR="001E36B4" w:rsidRDefault="00BE0B53" w:rsidP="00AC4323">
      <w:pPr>
        <w:keepNext/>
        <w:jc w:val="center"/>
      </w:pPr>
      <w:r>
        <w:object w:dxaOrig="14595" w:dyaOrig="10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1" type="#_x0000_t75" style="width:468.5pt;height:328.35pt" o:ole="">
            <v:imagedata r:id="rId13" o:title=""/>
          </v:shape>
          <o:OLEObject Type="Embed" ProgID="Visio.Drawing.15" ShapeID="_x0000_i2161" DrawAspect="Content" ObjectID="_1524437237" r:id="rId14"/>
        </w:object>
      </w:r>
    </w:p>
    <w:p w:rsidR="001E36B4" w:rsidRPr="00182FF8" w:rsidRDefault="001E36B4" w:rsidP="001E36B4">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1</w:t>
      </w:r>
      <w:r w:rsidR="00C65690">
        <w:rPr>
          <w:noProof/>
        </w:rPr>
        <w:fldChar w:fldCharType="end"/>
      </w:r>
      <w:r>
        <w:t xml:space="preserve"> system architechur overview</w:t>
      </w:r>
    </w:p>
    <w:p w:rsidR="004E2BAD" w:rsidRDefault="004E2BAD" w:rsidP="004E2BAD">
      <w:pPr>
        <w:pStyle w:val="Heading2"/>
      </w:pPr>
      <w:r>
        <w:lastRenderedPageBreak/>
        <w:t>NeCTAR Instance</w:t>
      </w:r>
      <w:r w:rsidR="00A0068D">
        <w:t>s</w:t>
      </w:r>
    </w:p>
    <w:p w:rsidR="004E2BAD" w:rsidRDefault="004E2BAD" w:rsidP="004E2BAD">
      <w:pPr>
        <w:jc w:val="both"/>
      </w:pPr>
      <w:r>
        <w:t>Four m</w:t>
      </w:r>
      <w:proofErr w:type="gramStart"/>
      <w:r>
        <w:t>2.medium</w:t>
      </w:r>
      <w:proofErr w:type="gramEnd"/>
      <w:r>
        <w:t xml:space="preserve"> instance (2 vCPUs, 6G RAM and 30G of vHD</w:t>
      </w:r>
      <w:r w:rsidR="001656B6">
        <w:t xml:space="preserve"> per instance</w:t>
      </w:r>
      <w:r>
        <w:t xml:space="preserve">) were created in the data collection phase to run harvesters. Two of them also have a 110G volume attached for database </w:t>
      </w:r>
      <w:r w:rsidR="001656B6">
        <w:t xml:space="preserve">and website </w:t>
      </w:r>
      <w:r>
        <w:t xml:space="preserve">storage. </w:t>
      </w:r>
    </w:p>
    <w:p w:rsidR="001656B6" w:rsidRPr="00997E09" w:rsidRDefault="001656B6" w:rsidP="00997E09">
      <w:pPr>
        <w:pStyle w:val="Caption"/>
        <w:jc w:val="center"/>
        <w:rPr>
          <w:noProof/>
          <w:lang w:val="en-AU" w:eastAsia="zh-CN"/>
        </w:rPr>
      </w:pPr>
      <w:r>
        <w:rPr>
          <w:noProof/>
          <w:lang w:val="en-AU" w:eastAsia="zh-CN"/>
        </w:rPr>
        <w:drawing>
          <wp:inline distT="0" distB="0" distL="0" distR="0" wp14:anchorId="48219410" wp14:editId="4B3A06F3">
            <wp:extent cx="6400800" cy="13747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374775"/>
                    </a:xfrm>
                    <a:prstGeom prst="rect">
                      <a:avLst/>
                    </a:prstGeom>
                  </pic:spPr>
                </pic:pic>
              </a:graphicData>
            </a:graphic>
          </wp:inline>
        </w:drawing>
      </w:r>
      <w:r w:rsidR="00997E09">
        <w:t xml:space="preserve">Table </w:t>
      </w:r>
      <w:r w:rsidR="00C65690">
        <w:fldChar w:fldCharType="begin"/>
      </w:r>
      <w:r w:rsidR="00C65690">
        <w:instrText xml:space="preserve"> SEQ Table \* ARABIC </w:instrText>
      </w:r>
      <w:r w:rsidR="00C65690">
        <w:fldChar w:fldCharType="separate"/>
      </w:r>
      <w:r w:rsidR="0031178B">
        <w:rPr>
          <w:noProof/>
        </w:rPr>
        <w:t>1</w:t>
      </w:r>
      <w:r w:rsidR="00C65690">
        <w:rPr>
          <w:noProof/>
        </w:rPr>
        <w:fldChar w:fldCharType="end"/>
      </w:r>
      <w:r w:rsidR="00997E09">
        <w:t xml:space="preserve"> Instances on nectar</w:t>
      </w:r>
    </w:p>
    <w:p w:rsidR="00A03ED3" w:rsidRDefault="00A03ED3" w:rsidP="00A03ED3">
      <w:pPr>
        <w:jc w:val="both"/>
      </w:pPr>
      <w:r>
        <w:t>All instances were built on NeCTAR Ubuntu 15.10 (Wily) amd64 image, and the following packages were installed on each instance,</w:t>
      </w:r>
    </w:p>
    <w:tbl>
      <w:tblPr>
        <w:tblStyle w:val="GridTable4-Accent3"/>
        <w:tblW w:w="0" w:type="auto"/>
        <w:jc w:val="center"/>
        <w:tblLook w:val="04A0" w:firstRow="1" w:lastRow="0" w:firstColumn="1" w:lastColumn="0" w:noHBand="0" w:noVBand="1"/>
      </w:tblPr>
      <w:tblGrid>
        <w:gridCol w:w="2830"/>
        <w:gridCol w:w="2268"/>
      </w:tblGrid>
      <w:tr w:rsidR="00A03ED3" w:rsidTr="00E95B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03ED3" w:rsidRPr="00997E09" w:rsidRDefault="00A03ED3" w:rsidP="00A03ED3">
            <w:pPr>
              <w:rPr>
                <w:sz w:val="20"/>
                <w:szCs w:val="20"/>
              </w:rPr>
            </w:pPr>
            <w:r w:rsidRPr="00997E09">
              <w:rPr>
                <w:sz w:val="20"/>
                <w:szCs w:val="20"/>
              </w:rPr>
              <w:t>Package Name</w:t>
            </w:r>
          </w:p>
        </w:tc>
        <w:tc>
          <w:tcPr>
            <w:tcW w:w="2268" w:type="dxa"/>
          </w:tcPr>
          <w:p w:rsidR="00A03ED3" w:rsidRPr="00997E09" w:rsidRDefault="00A03ED3" w:rsidP="00A03ED3">
            <w:pPr>
              <w:cnfStyle w:val="100000000000" w:firstRow="1" w:lastRow="0" w:firstColumn="0" w:lastColumn="0" w:oddVBand="0" w:evenVBand="0" w:oddHBand="0" w:evenHBand="0" w:firstRowFirstColumn="0" w:firstRowLastColumn="0" w:lastRowFirstColumn="0" w:lastRowLastColumn="0"/>
              <w:rPr>
                <w:sz w:val="20"/>
                <w:szCs w:val="20"/>
              </w:rPr>
            </w:pPr>
            <w:r w:rsidRPr="00997E09">
              <w:rPr>
                <w:sz w:val="20"/>
                <w:szCs w:val="20"/>
              </w:rPr>
              <w:t>Version</w:t>
            </w:r>
          </w:p>
        </w:tc>
      </w:tr>
      <w:tr w:rsidR="00A03ED3" w:rsidTr="00E95B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03ED3" w:rsidRPr="00997E09" w:rsidRDefault="00A03ED3" w:rsidP="00A03ED3">
            <w:pPr>
              <w:rPr>
                <w:sz w:val="20"/>
                <w:szCs w:val="20"/>
              </w:rPr>
            </w:pPr>
            <w:r w:rsidRPr="00997E09">
              <w:rPr>
                <w:sz w:val="20"/>
                <w:szCs w:val="20"/>
              </w:rPr>
              <w:t>Apache2</w:t>
            </w:r>
          </w:p>
        </w:tc>
        <w:tc>
          <w:tcPr>
            <w:tcW w:w="2268" w:type="dxa"/>
          </w:tcPr>
          <w:p w:rsidR="00A03ED3" w:rsidRPr="00997E09" w:rsidRDefault="00A03ED3" w:rsidP="00A03ED3">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2.4.12</w:t>
            </w:r>
          </w:p>
        </w:tc>
      </w:tr>
      <w:tr w:rsidR="00A03ED3" w:rsidTr="00E95BC8">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A03ED3" w:rsidRPr="00997E09" w:rsidRDefault="00A03ED3" w:rsidP="00A03ED3">
            <w:pPr>
              <w:rPr>
                <w:sz w:val="20"/>
                <w:szCs w:val="20"/>
              </w:rPr>
            </w:pPr>
            <w:r w:rsidRPr="00997E09">
              <w:rPr>
                <w:sz w:val="20"/>
                <w:szCs w:val="20"/>
              </w:rPr>
              <w:t>CouchDB</w:t>
            </w:r>
          </w:p>
        </w:tc>
        <w:tc>
          <w:tcPr>
            <w:tcW w:w="2268" w:type="dxa"/>
          </w:tcPr>
          <w:p w:rsidR="00A03ED3" w:rsidRPr="00997E09" w:rsidRDefault="00A03ED3" w:rsidP="00A03ED3">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1.6.0</w:t>
            </w:r>
          </w:p>
        </w:tc>
      </w:tr>
      <w:tr w:rsidR="00A03ED3" w:rsidTr="00E95B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03ED3" w:rsidRPr="00997E09" w:rsidRDefault="00BB39B5" w:rsidP="00A03ED3">
            <w:pPr>
              <w:rPr>
                <w:sz w:val="20"/>
                <w:szCs w:val="20"/>
              </w:rPr>
            </w:pPr>
            <w:r w:rsidRPr="00997E09">
              <w:rPr>
                <w:sz w:val="20"/>
                <w:szCs w:val="20"/>
              </w:rPr>
              <w:t>c</w:t>
            </w:r>
            <w:r w:rsidR="00A03ED3" w:rsidRPr="00997E09">
              <w:rPr>
                <w:sz w:val="20"/>
                <w:szCs w:val="20"/>
              </w:rPr>
              <w:t>url</w:t>
            </w:r>
          </w:p>
        </w:tc>
        <w:tc>
          <w:tcPr>
            <w:tcW w:w="2268" w:type="dxa"/>
          </w:tcPr>
          <w:p w:rsidR="00A03ED3" w:rsidRPr="00997E09" w:rsidRDefault="00A03ED3" w:rsidP="00A03ED3">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7.43.0</w:t>
            </w:r>
          </w:p>
        </w:tc>
      </w:tr>
      <w:tr w:rsidR="00A03ED3" w:rsidTr="00E95BC8">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A03ED3" w:rsidRPr="00997E09" w:rsidRDefault="00A03ED3" w:rsidP="00A03ED3">
            <w:pPr>
              <w:rPr>
                <w:sz w:val="20"/>
                <w:szCs w:val="20"/>
              </w:rPr>
            </w:pPr>
            <w:r w:rsidRPr="00997E09">
              <w:rPr>
                <w:sz w:val="20"/>
                <w:szCs w:val="20"/>
              </w:rPr>
              <w:t>Java</w:t>
            </w:r>
          </w:p>
        </w:tc>
        <w:tc>
          <w:tcPr>
            <w:tcW w:w="2268" w:type="dxa"/>
          </w:tcPr>
          <w:p w:rsidR="00A03ED3" w:rsidRPr="00997E09" w:rsidRDefault="00A03ED3" w:rsidP="00A03ED3">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1.8.0_77</w:t>
            </w:r>
          </w:p>
        </w:tc>
      </w:tr>
      <w:tr w:rsidR="00A03ED3" w:rsidTr="00E95B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03ED3" w:rsidRPr="00997E09" w:rsidRDefault="00BB39B5" w:rsidP="00A03ED3">
            <w:pPr>
              <w:rPr>
                <w:sz w:val="20"/>
                <w:szCs w:val="20"/>
              </w:rPr>
            </w:pPr>
            <w:r w:rsidRPr="00997E09">
              <w:rPr>
                <w:sz w:val="20"/>
                <w:szCs w:val="20"/>
              </w:rPr>
              <w:t>php</w:t>
            </w:r>
            <w:r w:rsidR="00A03ED3" w:rsidRPr="00997E09">
              <w:rPr>
                <w:sz w:val="20"/>
                <w:szCs w:val="20"/>
              </w:rPr>
              <w:t>5</w:t>
            </w:r>
            <w:r w:rsidR="00A7188D" w:rsidRPr="00997E09">
              <w:rPr>
                <w:sz w:val="20"/>
                <w:szCs w:val="20"/>
              </w:rPr>
              <w:t xml:space="preserve"> </w:t>
            </w:r>
          </w:p>
        </w:tc>
        <w:tc>
          <w:tcPr>
            <w:tcW w:w="2268" w:type="dxa"/>
          </w:tcPr>
          <w:p w:rsidR="00A03ED3" w:rsidRPr="00997E09" w:rsidRDefault="00A03ED3" w:rsidP="00A03ED3">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5.6.11</w:t>
            </w:r>
          </w:p>
        </w:tc>
      </w:tr>
      <w:tr w:rsidR="00A7188D" w:rsidTr="00E95BC8">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php</w:t>
            </w:r>
            <w:r w:rsidR="00A7188D" w:rsidRPr="00997E09">
              <w:rPr>
                <w:sz w:val="20"/>
                <w:szCs w:val="20"/>
              </w:rPr>
              <w:t>5-cli</w:t>
            </w:r>
          </w:p>
        </w:tc>
        <w:tc>
          <w:tcPr>
            <w:tcW w:w="2268" w:type="dxa"/>
          </w:tcPr>
          <w:p w:rsidR="00A7188D" w:rsidRPr="00997E09" w:rsidRDefault="00A7188D" w:rsidP="00A7188D">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5.6.11</w:t>
            </w:r>
          </w:p>
        </w:tc>
      </w:tr>
      <w:tr w:rsidR="00A7188D" w:rsidTr="00E95B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php</w:t>
            </w:r>
            <w:r w:rsidR="00A7188D" w:rsidRPr="00997E09">
              <w:rPr>
                <w:sz w:val="20"/>
                <w:szCs w:val="20"/>
              </w:rPr>
              <w:t>5-curl</w:t>
            </w:r>
          </w:p>
        </w:tc>
        <w:tc>
          <w:tcPr>
            <w:tcW w:w="2268" w:type="dxa"/>
          </w:tcPr>
          <w:p w:rsidR="00A7188D" w:rsidRPr="00997E09" w:rsidRDefault="00A7188D" w:rsidP="00A7188D">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5.6.11</w:t>
            </w:r>
          </w:p>
        </w:tc>
      </w:tr>
      <w:tr w:rsidR="00A7188D" w:rsidTr="00E95BC8">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php</w:t>
            </w:r>
            <w:r w:rsidR="00A7188D" w:rsidRPr="00997E09">
              <w:rPr>
                <w:sz w:val="20"/>
                <w:szCs w:val="20"/>
              </w:rPr>
              <w:t>5-imagick</w:t>
            </w:r>
          </w:p>
        </w:tc>
        <w:tc>
          <w:tcPr>
            <w:tcW w:w="2268" w:type="dxa"/>
          </w:tcPr>
          <w:p w:rsidR="00A7188D" w:rsidRPr="00997E09" w:rsidRDefault="00A7188D" w:rsidP="00A7188D">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3.3.0</w:t>
            </w:r>
          </w:p>
        </w:tc>
      </w:tr>
      <w:tr w:rsidR="00A7188D" w:rsidTr="00E95B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php</w:t>
            </w:r>
            <w:r w:rsidR="00A7188D" w:rsidRPr="00997E09">
              <w:rPr>
                <w:sz w:val="20"/>
                <w:szCs w:val="20"/>
              </w:rPr>
              <w:t>5-mcrypt</w:t>
            </w:r>
          </w:p>
        </w:tc>
        <w:tc>
          <w:tcPr>
            <w:tcW w:w="2268" w:type="dxa"/>
          </w:tcPr>
          <w:p w:rsidR="00A7188D" w:rsidRPr="00997E09" w:rsidRDefault="00A7188D" w:rsidP="00A7188D">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5.4.6</w:t>
            </w:r>
          </w:p>
        </w:tc>
      </w:tr>
      <w:tr w:rsidR="00A7188D" w:rsidTr="00E95BC8">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l</w:t>
            </w:r>
            <w:r w:rsidR="00A7188D" w:rsidRPr="00997E09">
              <w:rPr>
                <w:sz w:val="20"/>
                <w:szCs w:val="20"/>
              </w:rPr>
              <w:t>ibapache2-mod-php5</w:t>
            </w:r>
          </w:p>
        </w:tc>
        <w:tc>
          <w:tcPr>
            <w:tcW w:w="2268" w:type="dxa"/>
          </w:tcPr>
          <w:p w:rsidR="00A7188D" w:rsidRPr="00997E09" w:rsidRDefault="00A7188D" w:rsidP="00A7188D">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5.6.11</w:t>
            </w:r>
          </w:p>
        </w:tc>
      </w:tr>
      <w:tr w:rsidR="00A7188D" w:rsidTr="00E95B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tux</w:t>
            </w:r>
          </w:p>
        </w:tc>
        <w:tc>
          <w:tcPr>
            <w:tcW w:w="2268" w:type="dxa"/>
          </w:tcPr>
          <w:p w:rsidR="00A7188D" w:rsidRPr="00997E09" w:rsidRDefault="00A7188D" w:rsidP="00A7188D">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2.0-3</w:t>
            </w:r>
          </w:p>
        </w:tc>
      </w:tr>
      <w:tr w:rsidR="00A7188D" w:rsidTr="00E95BC8">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A7188D" w:rsidRPr="00997E09" w:rsidRDefault="00BB39B5" w:rsidP="00A7188D">
            <w:pPr>
              <w:rPr>
                <w:sz w:val="20"/>
                <w:szCs w:val="20"/>
              </w:rPr>
            </w:pPr>
            <w:r w:rsidRPr="00997E09">
              <w:rPr>
                <w:sz w:val="20"/>
                <w:szCs w:val="20"/>
              </w:rPr>
              <w:t>vim</w:t>
            </w:r>
          </w:p>
        </w:tc>
        <w:tc>
          <w:tcPr>
            <w:tcW w:w="2268" w:type="dxa"/>
          </w:tcPr>
          <w:p w:rsidR="00A7188D" w:rsidRPr="00997E09" w:rsidRDefault="00A7188D" w:rsidP="00A7188D">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2:7.4.712</w:t>
            </w:r>
          </w:p>
        </w:tc>
      </w:tr>
    </w:tbl>
    <w:p w:rsidR="00A03ED3" w:rsidRDefault="00A7188D" w:rsidP="00A7188D">
      <w:pPr>
        <w:pStyle w:val="Caption"/>
        <w:jc w:val="center"/>
      </w:pPr>
      <w:r>
        <w:t xml:space="preserve">Table </w:t>
      </w:r>
      <w:r w:rsidR="00C65690">
        <w:fldChar w:fldCharType="begin"/>
      </w:r>
      <w:r w:rsidR="00C65690">
        <w:instrText xml:space="preserve"> SEQ Table \* ARABIC </w:instrText>
      </w:r>
      <w:r w:rsidR="00C65690">
        <w:fldChar w:fldCharType="separate"/>
      </w:r>
      <w:r w:rsidR="0031178B">
        <w:rPr>
          <w:noProof/>
        </w:rPr>
        <w:t>2</w:t>
      </w:r>
      <w:r w:rsidR="00C65690">
        <w:rPr>
          <w:noProof/>
        </w:rPr>
        <w:fldChar w:fldCharType="end"/>
      </w:r>
      <w:r>
        <w:t xml:space="preserve"> Packages installed on nectar instance</w:t>
      </w:r>
    </w:p>
    <w:p w:rsidR="00A7188D" w:rsidRDefault="00A7188D" w:rsidP="00A7188D">
      <w:pPr>
        <w:jc w:val="both"/>
      </w:pPr>
      <w:r>
        <w:t>Volumes were attached to instance VM_Main and VM_Backup, and mounted to /home/ubuntu/volume. CouchDB database and view files were saved in /home/ubuntu/volume/database folder, and the website is hosted in /home/ubuntu/volume/web folder.</w:t>
      </w:r>
    </w:p>
    <w:p w:rsidR="00EB6D5E" w:rsidRDefault="00976266" w:rsidP="00976266">
      <w:pPr>
        <w:pStyle w:val="Heading2"/>
      </w:pPr>
      <w:r>
        <w:t>Harvester</w:t>
      </w:r>
      <w:r w:rsidR="00A0068D">
        <w:t>s</w:t>
      </w:r>
    </w:p>
    <w:p w:rsidR="00BB39B5" w:rsidRDefault="00BB39B5" w:rsidP="00F4015F">
      <w:pPr>
        <w:jc w:val="both"/>
      </w:pPr>
      <w:r>
        <w:t>In the data collection phase, sixteen harvesters were running on the 4 instances to collect the data from Twitter API. Each was running in a tmux terminal multiplexer session so that the harvesters could running even when the terminal shell was closed.</w:t>
      </w:r>
      <w:r w:rsidR="00A0068D">
        <w:t xml:space="preserve"> The screenshot 1 illustrates four REST API Harvesters were running in four tmux sessions on one instance.</w:t>
      </w:r>
    </w:p>
    <w:p w:rsidR="00A0068D" w:rsidRDefault="00A0068D" w:rsidP="00F4015F">
      <w:pPr>
        <w:jc w:val="both"/>
      </w:pPr>
      <w:r>
        <w:t>The Tweets collected will be preprocessed in harvester and saved to CouchDB. The details will be discussed in the Harvester section in this report.</w:t>
      </w:r>
    </w:p>
    <w:p w:rsidR="00997E09" w:rsidRDefault="00092E56" w:rsidP="00997E09">
      <w:pPr>
        <w:jc w:val="center"/>
      </w:pPr>
      <w:r>
        <w:rPr>
          <w:noProof/>
          <w:lang w:val="en-AU" w:eastAsia="zh-CN"/>
        </w:rPr>
        <w:lastRenderedPageBreak/>
        <w:drawing>
          <wp:inline distT="0" distB="0" distL="0" distR="0" wp14:anchorId="0C2969A7" wp14:editId="2BC6E930">
            <wp:extent cx="5143500" cy="280290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0756" cy="2817755"/>
                    </a:xfrm>
                    <a:prstGeom prst="rect">
                      <a:avLst/>
                    </a:prstGeom>
                  </pic:spPr>
                </pic:pic>
              </a:graphicData>
            </a:graphic>
          </wp:inline>
        </w:drawing>
      </w:r>
    </w:p>
    <w:p w:rsidR="00092E56" w:rsidRDefault="00997E09" w:rsidP="00997E09">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1</w:t>
      </w:r>
      <w:r w:rsidR="00C65690">
        <w:rPr>
          <w:noProof/>
        </w:rPr>
        <w:fldChar w:fldCharType="end"/>
      </w:r>
      <w:r>
        <w:t xml:space="preserve"> </w:t>
      </w:r>
      <w:r w:rsidRPr="0005390D">
        <w:t>FOUR HARVESTERS ARE COLLECTING THE DATA IN ONE INSTANCE</w:t>
      </w:r>
    </w:p>
    <w:p w:rsidR="00092E56" w:rsidRDefault="00A0068D" w:rsidP="00A0068D">
      <w:pPr>
        <w:pStyle w:val="Heading2"/>
      </w:pPr>
      <w:r>
        <w:t>CouchDB Servers</w:t>
      </w:r>
    </w:p>
    <w:p w:rsidR="00A0068D" w:rsidRDefault="00A0068D" w:rsidP="00A0068D">
      <w:pPr>
        <w:jc w:val="both"/>
      </w:pPr>
      <w:r>
        <w:t>There are two CouchDB serv</w:t>
      </w:r>
      <w:r w:rsidR="00997E09">
        <w:t>ers</w:t>
      </w:r>
      <w:r>
        <w:t xml:space="preserve"> running on VM_Main (115.146.94.241</w:t>
      </w:r>
      <w:r w:rsidR="00997E09">
        <w:t>:5984</w:t>
      </w:r>
      <w:r>
        <w:t>) and VM_Backup (115.146.94.24</w:t>
      </w:r>
      <w:r w:rsidR="00997E09">
        <w:t>:5984</w:t>
      </w:r>
      <w:r>
        <w:t>).</w:t>
      </w:r>
      <w:r w:rsidR="00997E09">
        <w:t xml:space="preserve"> The database files and view files are saved in /home/ubuntu/volume/database folder. </w:t>
      </w:r>
      <w:r w:rsidR="00D1197A">
        <w:t xml:space="preserve">There </w:t>
      </w:r>
      <w:r w:rsidR="00D1197A" w:rsidRPr="0052267E">
        <w:t xml:space="preserve">are </w:t>
      </w:r>
      <w:r w:rsidR="00997E09" w:rsidRPr="0052267E">
        <w:t>five</w:t>
      </w:r>
      <w:r w:rsidR="00D1197A" w:rsidRPr="0052267E">
        <w:t xml:space="preserve"> databases</w:t>
      </w:r>
      <w:r w:rsidR="00D1197A">
        <w:t xml:space="preserve"> running on each server. </w:t>
      </w:r>
      <w:r>
        <w:t>The database</w:t>
      </w:r>
      <w:r w:rsidR="00D1197A">
        <w:t>s</w:t>
      </w:r>
      <w:r>
        <w:t xml:space="preserve"> on VM_Main are replicated to VM_Backup</w:t>
      </w:r>
      <w:r w:rsidR="00997E09">
        <w:t xml:space="preserve"> for</w:t>
      </w:r>
      <w:r w:rsidR="00D1197A">
        <w:t xml:space="preserve"> backup and failover</w:t>
      </w:r>
      <w:r w:rsidR="00997E09">
        <w:t xml:space="preserve"> purpose</w:t>
      </w:r>
      <w:r w:rsidR="00D1197A">
        <w:t>.</w:t>
      </w:r>
      <w:r w:rsidR="00997E09">
        <w:t xml:space="preserve"> The details will be discussed in the CouchDB section in this report.</w:t>
      </w:r>
      <w:r w:rsidR="00D1197A">
        <w:t xml:space="preserve"> </w:t>
      </w:r>
    </w:p>
    <w:tbl>
      <w:tblPr>
        <w:tblStyle w:val="GridTable4-Accent3"/>
        <w:tblW w:w="0" w:type="auto"/>
        <w:jc w:val="center"/>
        <w:tblLook w:val="04A0" w:firstRow="1" w:lastRow="0" w:firstColumn="1" w:lastColumn="0" w:noHBand="0" w:noVBand="1"/>
      </w:tblPr>
      <w:tblGrid>
        <w:gridCol w:w="2405"/>
        <w:gridCol w:w="4394"/>
      </w:tblGrid>
      <w:tr w:rsidR="00D1197A" w:rsidTr="00997E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D1197A" w:rsidRPr="00997E09" w:rsidRDefault="00D1197A" w:rsidP="00A0068D">
            <w:pPr>
              <w:rPr>
                <w:sz w:val="20"/>
                <w:szCs w:val="20"/>
              </w:rPr>
            </w:pPr>
            <w:r w:rsidRPr="00997E09">
              <w:rPr>
                <w:sz w:val="20"/>
                <w:szCs w:val="20"/>
              </w:rPr>
              <w:t>Database Name</w:t>
            </w:r>
          </w:p>
        </w:tc>
        <w:tc>
          <w:tcPr>
            <w:tcW w:w="4394" w:type="dxa"/>
          </w:tcPr>
          <w:p w:rsidR="00D1197A" w:rsidRPr="00997E09" w:rsidRDefault="00D1197A" w:rsidP="00A0068D">
            <w:pPr>
              <w:cnfStyle w:val="100000000000" w:firstRow="1" w:lastRow="0" w:firstColumn="0" w:lastColumn="0" w:oddVBand="0" w:evenVBand="0" w:oddHBand="0" w:evenHBand="0" w:firstRowFirstColumn="0" w:firstRowLastColumn="0" w:lastRowFirstColumn="0" w:lastRowLastColumn="0"/>
              <w:rPr>
                <w:sz w:val="20"/>
                <w:szCs w:val="20"/>
              </w:rPr>
            </w:pPr>
            <w:r w:rsidRPr="00997E09">
              <w:rPr>
                <w:sz w:val="20"/>
                <w:szCs w:val="20"/>
              </w:rPr>
              <w:t>Purpose</w:t>
            </w:r>
          </w:p>
        </w:tc>
      </w:tr>
      <w:tr w:rsidR="00D1197A" w:rsidTr="00997E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D1197A" w:rsidRPr="00997E09" w:rsidRDefault="00D1197A" w:rsidP="00A0068D">
            <w:pPr>
              <w:rPr>
                <w:sz w:val="20"/>
                <w:szCs w:val="20"/>
              </w:rPr>
            </w:pPr>
            <w:r w:rsidRPr="00997E09">
              <w:rPr>
                <w:sz w:val="20"/>
                <w:szCs w:val="20"/>
              </w:rPr>
              <w:t>politician</w:t>
            </w:r>
          </w:p>
        </w:tc>
        <w:tc>
          <w:tcPr>
            <w:tcW w:w="4394" w:type="dxa"/>
          </w:tcPr>
          <w:p w:rsidR="00D1197A" w:rsidRPr="00997E09" w:rsidRDefault="00D1197A" w:rsidP="00A0068D">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Tweets collected from the Members</w:t>
            </w:r>
          </w:p>
        </w:tc>
      </w:tr>
      <w:tr w:rsidR="00D1197A" w:rsidTr="00997E09">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D1197A" w:rsidRPr="00997E09" w:rsidRDefault="00D1197A" w:rsidP="00A0068D">
            <w:pPr>
              <w:rPr>
                <w:sz w:val="20"/>
                <w:szCs w:val="20"/>
              </w:rPr>
            </w:pPr>
            <w:r w:rsidRPr="00997E09">
              <w:rPr>
                <w:sz w:val="20"/>
                <w:szCs w:val="20"/>
              </w:rPr>
              <w:t>followers</w:t>
            </w:r>
          </w:p>
        </w:tc>
        <w:tc>
          <w:tcPr>
            <w:tcW w:w="4394" w:type="dxa"/>
          </w:tcPr>
          <w:p w:rsidR="00D1197A" w:rsidRPr="00997E09" w:rsidRDefault="00D1197A" w:rsidP="00A0068D">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Tweets collected from the Members’ followers</w:t>
            </w:r>
          </w:p>
        </w:tc>
      </w:tr>
      <w:tr w:rsidR="00D1197A" w:rsidTr="00997E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D1197A" w:rsidRPr="00997E09" w:rsidRDefault="00997E09" w:rsidP="00A0068D">
            <w:pPr>
              <w:rPr>
                <w:sz w:val="20"/>
                <w:szCs w:val="20"/>
              </w:rPr>
            </w:pPr>
            <w:r w:rsidRPr="00997E09">
              <w:rPr>
                <w:sz w:val="20"/>
                <w:szCs w:val="20"/>
              </w:rPr>
              <w:t>streaming</w:t>
            </w:r>
          </w:p>
        </w:tc>
        <w:tc>
          <w:tcPr>
            <w:tcW w:w="4394" w:type="dxa"/>
          </w:tcPr>
          <w:p w:rsidR="00D1197A" w:rsidRPr="00997E09" w:rsidRDefault="00997E09" w:rsidP="00A0068D">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Tweets collected from the Stream</w:t>
            </w:r>
            <w:r w:rsidR="000C2320">
              <w:rPr>
                <w:sz w:val="20"/>
                <w:szCs w:val="20"/>
              </w:rPr>
              <w:t>ing</w:t>
            </w:r>
            <w:r w:rsidRPr="00997E09">
              <w:rPr>
                <w:sz w:val="20"/>
                <w:szCs w:val="20"/>
              </w:rPr>
              <w:t xml:space="preserve"> API</w:t>
            </w:r>
          </w:p>
        </w:tc>
      </w:tr>
      <w:tr w:rsidR="00D1197A" w:rsidTr="00997E09">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D1197A" w:rsidRPr="00997E09" w:rsidRDefault="00997E09" w:rsidP="00A0068D">
            <w:pPr>
              <w:rPr>
                <w:sz w:val="20"/>
                <w:szCs w:val="20"/>
              </w:rPr>
            </w:pPr>
            <w:r w:rsidRPr="00997E09">
              <w:rPr>
                <w:sz w:val="20"/>
                <w:szCs w:val="20"/>
              </w:rPr>
              <w:t>non_english_area</w:t>
            </w:r>
          </w:p>
        </w:tc>
        <w:tc>
          <w:tcPr>
            <w:tcW w:w="4394" w:type="dxa"/>
          </w:tcPr>
          <w:p w:rsidR="00D1197A" w:rsidRPr="00997E09" w:rsidRDefault="00997E09" w:rsidP="00A0068D">
            <w:pPr>
              <w:cnfStyle w:val="000000000000" w:firstRow="0" w:lastRow="0" w:firstColumn="0" w:lastColumn="0" w:oddVBand="0" w:evenVBand="0" w:oddHBand="0" w:evenHBand="0" w:firstRowFirstColumn="0" w:firstRowLastColumn="0" w:lastRowFirstColumn="0" w:lastRowLastColumn="0"/>
              <w:rPr>
                <w:sz w:val="20"/>
                <w:szCs w:val="20"/>
              </w:rPr>
            </w:pPr>
            <w:r w:rsidRPr="00997E09">
              <w:rPr>
                <w:sz w:val="20"/>
                <w:szCs w:val="20"/>
              </w:rPr>
              <w:t>Language data from Aurin</w:t>
            </w:r>
          </w:p>
        </w:tc>
      </w:tr>
      <w:tr w:rsidR="00D1197A" w:rsidTr="00997E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D1197A" w:rsidRPr="00997E09" w:rsidRDefault="00997E09" w:rsidP="00A0068D">
            <w:pPr>
              <w:rPr>
                <w:sz w:val="20"/>
                <w:szCs w:val="20"/>
              </w:rPr>
            </w:pPr>
            <w:r w:rsidRPr="00997E09">
              <w:rPr>
                <w:sz w:val="20"/>
                <w:szCs w:val="20"/>
              </w:rPr>
              <w:t>income_area</w:t>
            </w:r>
          </w:p>
        </w:tc>
        <w:tc>
          <w:tcPr>
            <w:tcW w:w="4394" w:type="dxa"/>
          </w:tcPr>
          <w:p w:rsidR="00D1197A" w:rsidRPr="00997E09" w:rsidRDefault="00997E09" w:rsidP="00A0068D">
            <w:pPr>
              <w:cnfStyle w:val="000000100000" w:firstRow="0" w:lastRow="0" w:firstColumn="0" w:lastColumn="0" w:oddVBand="0" w:evenVBand="0" w:oddHBand="1" w:evenHBand="0" w:firstRowFirstColumn="0" w:firstRowLastColumn="0" w:lastRowFirstColumn="0" w:lastRowLastColumn="0"/>
              <w:rPr>
                <w:sz w:val="20"/>
                <w:szCs w:val="20"/>
              </w:rPr>
            </w:pPr>
            <w:r w:rsidRPr="00997E09">
              <w:rPr>
                <w:sz w:val="20"/>
                <w:szCs w:val="20"/>
              </w:rPr>
              <w:t>Income data from Aurin</w:t>
            </w:r>
          </w:p>
        </w:tc>
      </w:tr>
    </w:tbl>
    <w:p w:rsidR="00A0068D" w:rsidRDefault="00997E09" w:rsidP="009C4591">
      <w:pPr>
        <w:pStyle w:val="Caption"/>
        <w:jc w:val="center"/>
      </w:pPr>
      <w:r>
        <w:t xml:space="preserve">Table </w:t>
      </w:r>
      <w:r w:rsidR="00C65690">
        <w:fldChar w:fldCharType="begin"/>
      </w:r>
      <w:r w:rsidR="00C65690">
        <w:instrText xml:space="preserve"> SEQ Table \* ARABIC </w:instrText>
      </w:r>
      <w:r w:rsidR="00C65690">
        <w:fldChar w:fldCharType="separate"/>
      </w:r>
      <w:r w:rsidR="0031178B">
        <w:rPr>
          <w:noProof/>
        </w:rPr>
        <w:t>3</w:t>
      </w:r>
      <w:r w:rsidR="00C65690">
        <w:rPr>
          <w:noProof/>
        </w:rPr>
        <w:fldChar w:fldCharType="end"/>
      </w:r>
      <w:r>
        <w:t xml:space="preserve"> Database list</w:t>
      </w:r>
    </w:p>
    <w:p w:rsidR="00A0068D" w:rsidRDefault="00A0068D" w:rsidP="00A0068D">
      <w:pPr>
        <w:pStyle w:val="Heading2"/>
      </w:pPr>
      <w:r>
        <w:t>Apache Servers</w:t>
      </w:r>
    </w:p>
    <w:p w:rsidR="00997E09" w:rsidRDefault="00997E09" w:rsidP="000633E8">
      <w:pPr>
        <w:jc w:val="both"/>
      </w:pPr>
      <w:r>
        <w:t>There are two Apache servers running on VM</w:t>
      </w:r>
      <w:r w:rsidR="000633E8">
        <w:t xml:space="preserve">_Main (115.146.94.241) and VM_Backup (115.146.94.24). The web application is hosted on both servers for failover purpose. </w:t>
      </w:r>
    </w:p>
    <w:p w:rsidR="000633E8" w:rsidRDefault="000633E8" w:rsidP="000633E8">
      <w:pPr>
        <w:pStyle w:val="Heading2"/>
      </w:pPr>
      <w:r>
        <w:t>Domain and DNS</w:t>
      </w:r>
    </w:p>
    <w:p w:rsidR="000633E8" w:rsidRDefault="000633E8" w:rsidP="005C4FBB">
      <w:pPr>
        <w:jc w:val="both"/>
      </w:pPr>
      <w:r>
        <w:t xml:space="preserve">Domain name vicmps.com </w:t>
      </w:r>
      <w:r w:rsidR="005C4FBB">
        <w:t>was registered for this project. The DNS is hosted in Rage4, DNS based active failover is enabled for A record. The details will be discussed in the Error Handling section in this report.</w:t>
      </w:r>
    </w:p>
    <w:p w:rsidR="00AF7B52" w:rsidRDefault="00AF7B52" w:rsidP="00AF7B52">
      <w:pPr>
        <w:pStyle w:val="Heading2"/>
      </w:pPr>
      <w:r>
        <w:t>Version Control</w:t>
      </w:r>
    </w:p>
    <w:p w:rsidR="00AF7B52" w:rsidRPr="000633E8" w:rsidRDefault="0052267E" w:rsidP="005C4FBB">
      <w:pPr>
        <w:jc w:val="both"/>
      </w:pPr>
      <w:r>
        <w:t xml:space="preserve">A </w:t>
      </w:r>
      <w:r w:rsidR="00AF7B52">
        <w:t>Github private repositories was used for version control purpose.</w:t>
      </w:r>
    </w:p>
    <w:p w:rsidR="00710F6E" w:rsidRDefault="00710F6E">
      <w:pPr>
        <w:spacing w:line="276" w:lineRule="auto"/>
        <w:rPr>
          <w:rFonts w:asciiTheme="majorHAnsi" w:eastAsiaTheme="majorEastAsia" w:hAnsiTheme="majorHAnsi" w:cstheme="majorBidi"/>
          <w:bCs/>
          <w:caps/>
          <w:color w:val="7A7A7A" w:themeColor="accent1"/>
          <w:sz w:val="28"/>
          <w:szCs w:val="28"/>
        </w:rPr>
      </w:pPr>
      <w:r>
        <w:br w:type="page"/>
      </w:r>
    </w:p>
    <w:p w:rsidR="00092E56" w:rsidRDefault="00092E56" w:rsidP="00092E56">
      <w:pPr>
        <w:pStyle w:val="Heading1"/>
      </w:pPr>
      <w:r>
        <w:lastRenderedPageBreak/>
        <w:t>Harvester</w:t>
      </w:r>
    </w:p>
    <w:p w:rsidR="00710F6E" w:rsidRDefault="00710F6E" w:rsidP="00710F6E">
      <w:pPr>
        <w:pStyle w:val="Heading2"/>
      </w:pPr>
      <w:r>
        <w:t>Overview</w:t>
      </w:r>
    </w:p>
    <w:p w:rsidR="00092E56" w:rsidRDefault="002D1876" w:rsidP="00092E56">
      <w:pPr>
        <w:jc w:val="both"/>
      </w:pPr>
      <w:r>
        <w:rPr>
          <w:noProof/>
          <w:lang w:val="en-AU" w:eastAsia="zh-CN"/>
        </w:rPr>
        <mc:AlternateContent>
          <mc:Choice Requires="wps">
            <w:drawing>
              <wp:anchor distT="45720" distB="45720" distL="114300" distR="114300" simplePos="0" relativeHeight="251685888" behindDoc="0" locked="0" layoutInCell="1" allowOverlap="1" wp14:anchorId="08EC8ECA" wp14:editId="762E7F45">
                <wp:simplePos x="0" y="0"/>
                <wp:positionH relativeFrom="margin">
                  <wp:posOffset>0</wp:posOffset>
                </wp:positionH>
                <wp:positionV relativeFrom="paragraph">
                  <wp:posOffset>893284</wp:posOffset>
                </wp:positionV>
                <wp:extent cx="6386830" cy="1384935"/>
                <wp:effectExtent l="19050" t="19050" r="13970" b="2476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6830" cy="138493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471053" w:rsidRPr="002D1876" w:rsidRDefault="00471053" w:rsidP="002D1876">
                            <w:pPr>
                              <w:pStyle w:val="Heading2"/>
                              <w:spacing w:before="0"/>
                              <w:rPr>
                                <w:rStyle w:val="IntenseEmphasis"/>
                              </w:rPr>
                            </w:pPr>
                            <w:r w:rsidRPr="002D1876">
                              <w:rPr>
                                <w:rStyle w:val="IntenseEmphasis"/>
                              </w:rPr>
                              <w:t>Rate Limits</w:t>
                            </w:r>
                          </w:p>
                          <w:p w:rsidR="00471053" w:rsidRPr="002D1876" w:rsidRDefault="00471053" w:rsidP="002D1876">
                            <w:pPr>
                              <w:jc w:val="both"/>
                              <w:rPr>
                                <w:rStyle w:val="IntenseEmphasis"/>
                              </w:rPr>
                            </w:pPr>
                            <w:r w:rsidRPr="002D1876">
                              <w:rPr>
                                <w:rStyle w:val="IntenseEmphasis"/>
                              </w:rPr>
                              <w:t xml:space="preserve">Twitter </w:t>
                            </w:r>
                            <w:r>
                              <w:rPr>
                                <w:rStyle w:val="IntenseEmphasis"/>
                              </w:rPr>
                              <w:t xml:space="preserve">REST </w:t>
                            </w:r>
                            <w:r w:rsidRPr="002D1876">
                              <w:rPr>
                                <w:rStyle w:val="IntenseEmphasis"/>
                              </w:rPr>
                              <w:t xml:space="preserve">APIs have API Rate Limits.  Rate limits are divided into 15 minute intervals. Additionally, all endpoints require authentication, so there is no concept of unauthenticated calls and rate limits. There are two initial buckets available for GET requests: 15 calls every 15 minutes, and 180 calls every 15 minutes. </w:t>
                            </w:r>
                            <w:r w:rsidRPr="002D1876">
                              <w:rPr>
                                <w:rStyle w:val="IntenseEmphasis"/>
                                <w:vertAlign w:val="superscript"/>
                              </w:rPr>
                              <w:t>[2]</w:t>
                            </w:r>
                            <w:r w:rsidRPr="002D1876">
                              <w:rPr>
                                <w:rStyle w:val="IntenseEmphasis"/>
                              </w:rPr>
                              <w:t xml:space="preserve"> Once any one of the limits is reached, the application will be disconnected from the Twitter API. </w:t>
                            </w:r>
                          </w:p>
                          <w:p w:rsidR="00471053" w:rsidRDefault="004710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C8ECA" id="_x0000_s1034" type="#_x0000_t202" style="position:absolute;left:0;text-align:left;margin-left:0;margin-top:70.35pt;width:502.9pt;height:109.0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" fillcolor="white [3201]" strokecolor="#526db0 [3206]" strokeweight="2.25pt">
                <v:textbox>
                  <w:txbxContent>
                    <w:p w:rsidR="00471053" w:rsidRPr="002D1876" w:rsidRDefault="00471053" w:rsidP="002D1876">
                      <w:pPr>
                        <w:pStyle w:val="Heading2"/>
                        <w:spacing w:before="0"/>
                        <w:rPr>
                          <w:rStyle w:val="IntenseEmphasis"/>
                        </w:rPr>
                      </w:pPr>
                      <w:r w:rsidRPr="002D1876">
                        <w:rPr>
                          <w:rStyle w:val="IntenseEmphasis"/>
                        </w:rPr>
                        <w:t>Rate Limits</w:t>
                      </w:r>
                    </w:p>
                    <w:p w:rsidR="00471053" w:rsidRPr="002D1876" w:rsidRDefault="00471053" w:rsidP="002D1876">
                      <w:pPr>
                        <w:jc w:val="both"/>
                        <w:rPr>
                          <w:rStyle w:val="IntenseEmphasis"/>
                        </w:rPr>
                      </w:pPr>
                      <w:r w:rsidRPr="002D1876">
                        <w:rPr>
                          <w:rStyle w:val="IntenseEmphasis"/>
                        </w:rPr>
                        <w:t xml:space="preserve">Twitter </w:t>
                      </w:r>
                      <w:r>
                        <w:rPr>
                          <w:rStyle w:val="IntenseEmphasis"/>
                        </w:rPr>
                        <w:t xml:space="preserve">REST </w:t>
                      </w:r>
                      <w:r w:rsidRPr="002D1876">
                        <w:rPr>
                          <w:rStyle w:val="IntenseEmphasis"/>
                        </w:rPr>
                        <w:t xml:space="preserve">APIs have API Rate Limits.  Rate limits are divided into 15 minute intervals. Additionally, all endpoints require authentication, so there is no concept of unauthenticated calls and rate limits. There are two initial buckets available for GET requests: 15 calls every 15 minutes, and 180 calls every 15 minutes. </w:t>
                      </w:r>
                      <w:r w:rsidRPr="002D1876">
                        <w:rPr>
                          <w:rStyle w:val="IntenseEmphasis"/>
                          <w:vertAlign w:val="superscript"/>
                        </w:rPr>
                        <w:t>[2]</w:t>
                      </w:r>
                      <w:r w:rsidRPr="002D1876">
                        <w:rPr>
                          <w:rStyle w:val="IntenseEmphasis"/>
                        </w:rPr>
                        <w:t xml:space="preserve"> Once any one of the limits is reached, the application will be disconnected from the Twitter API. </w:t>
                      </w:r>
                    </w:p>
                    <w:p w:rsidR="00471053" w:rsidRDefault="00471053"/>
                  </w:txbxContent>
                </v:textbox>
                <w10:wrap type="topAndBottom" anchorx="margin"/>
              </v:shape>
            </w:pict>
          </mc:Fallback>
        </mc:AlternateContent>
      </w:r>
      <w:r w:rsidR="00092E56">
        <w:t>There are two types of harvesters were collecting data from Twitter API, the REST API harvesters and the Stream</w:t>
      </w:r>
      <w:r w:rsidR="000C2320">
        <w:t>ing</w:t>
      </w:r>
      <w:r w:rsidR="00092E56">
        <w:t xml:space="preserve"> API harvesters. Both of the harvesters were developed in JAVA</w:t>
      </w:r>
      <w:r w:rsidR="00710F6E">
        <w:t xml:space="preserve"> and</w:t>
      </w:r>
      <w:r w:rsidR="00092E56">
        <w:t xml:space="preserve"> used </w:t>
      </w:r>
      <w:r w:rsidR="00092E56" w:rsidRPr="007302D8">
        <w:rPr>
          <w:b/>
        </w:rPr>
        <w:t>Twitter4J</w:t>
      </w:r>
      <w:r w:rsidR="00092E56">
        <w:t xml:space="preserve"> library to access the Twitter APIs and used the </w:t>
      </w:r>
      <w:r w:rsidR="00092E56" w:rsidRPr="007302D8">
        <w:rPr>
          <w:b/>
        </w:rPr>
        <w:t>lightcouch</w:t>
      </w:r>
      <w:r w:rsidR="00092E56">
        <w:t xml:space="preserve"> library to operate the CouchDB.</w:t>
      </w:r>
      <w:r w:rsidR="00710F6E">
        <w:t xml:space="preserve"> The data collected will be processed in the harvester and saved in the CouchDB.</w:t>
      </w:r>
    </w:p>
    <w:p w:rsidR="00710F6E" w:rsidRDefault="00710F6E" w:rsidP="00710F6E">
      <w:pPr>
        <w:pStyle w:val="Heading2"/>
      </w:pPr>
      <w:r>
        <w:t>REST API Harvester</w:t>
      </w:r>
    </w:p>
    <w:p w:rsidR="00F43C8C" w:rsidRDefault="00092E56" w:rsidP="00AC2ADF">
      <w:pPr>
        <w:jc w:val="both"/>
      </w:pPr>
      <w:r>
        <w:t xml:space="preserve">The REST API harvesters use </w:t>
      </w:r>
      <w:r w:rsidR="00F43C8C">
        <w:t>the following APIs to collect the Tweets.</w:t>
      </w:r>
    </w:p>
    <w:p w:rsidR="00F43C8C" w:rsidRDefault="00F43C8C" w:rsidP="00F43C8C">
      <w:pPr>
        <w:pStyle w:val="ListParagraph"/>
        <w:numPr>
          <w:ilvl w:val="0"/>
          <w:numId w:val="2"/>
        </w:numPr>
        <w:jc w:val="both"/>
      </w:pPr>
      <w:r>
        <w:t xml:space="preserve">GET users/show, to return a variety of information about the user specified by the required user_id. </w:t>
      </w:r>
      <w:r w:rsidRPr="00F43C8C">
        <w:rPr>
          <w:vertAlign w:val="superscript"/>
        </w:rPr>
        <w:t>[2]</w:t>
      </w:r>
    </w:p>
    <w:p w:rsidR="00F43C8C" w:rsidRDefault="00F43C8C" w:rsidP="004308C9">
      <w:pPr>
        <w:pStyle w:val="ListParagraph"/>
        <w:numPr>
          <w:ilvl w:val="0"/>
          <w:numId w:val="2"/>
        </w:numPr>
        <w:jc w:val="both"/>
      </w:pPr>
      <w:r>
        <w:t xml:space="preserve">GET followers/ids, to return a cursored collection of user IDs for every user following the specified user, results are ordered with the most recent following first and are given in groups of 100 user IDs and multiple “pages” of results is navigated through using the next_cursor value in subsequent requests. </w:t>
      </w:r>
      <w:r w:rsidRPr="00F43C8C">
        <w:rPr>
          <w:vertAlign w:val="superscript"/>
        </w:rPr>
        <w:t>[2]</w:t>
      </w:r>
    </w:p>
    <w:p w:rsidR="00F43C8C" w:rsidRPr="00F43C8C" w:rsidRDefault="00092E56" w:rsidP="00F43C8C">
      <w:pPr>
        <w:pStyle w:val="ListParagraph"/>
        <w:numPr>
          <w:ilvl w:val="0"/>
          <w:numId w:val="2"/>
        </w:numPr>
        <w:jc w:val="both"/>
      </w:pPr>
      <w:r>
        <w:t>GET statuses/user_timeline</w:t>
      </w:r>
      <w:r w:rsidR="00F43C8C">
        <w:t>,</w:t>
      </w:r>
      <w:r>
        <w:t xml:space="preserve"> to collect most recent Tweets posted by the user. This method can only return up to 3200 of a user’s most recent </w:t>
      </w:r>
      <w:r w:rsidR="00710F6E">
        <w:t>Tweets.</w:t>
      </w:r>
      <w:r w:rsidR="00710F6E" w:rsidRPr="00F43C8C">
        <w:rPr>
          <w:vertAlign w:val="superscript"/>
        </w:rPr>
        <w:t xml:space="preserve"> [</w:t>
      </w:r>
      <w:r w:rsidRPr="00F43C8C">
        <w:rPr>
          <w:vertAlign w:val="superscript"/>
        </w:rPr>
        <w:t xml:space="preserve">2] </w:t>
      </w:r>
    </w:p>
    <w:p w:rsidR="00361F44" w:rsidRDefault="00251617" w:rsidP="00F43C8C">
      <w:pPr>
        <w:jc w:val="both"/>
      </w:pPr>
      <w:r w:rsidRPr="00251617">
        <w:rPr>
          <w:b/>
          <w:noProof/>
          <w:lang w:val="en-AU" w:eastAsia="zh-CN"/>
        </w:rPr>
        <mc:AlternateContent>
          <mc:Choice Requires="wps">
            <w:drawing>
              <wp:anchor distT="45720" distB="45720" distL="114300" distR="114300" simplePos="0" relativeHeight="251687936" behindDoc="0" locked="0" layoutInCell="1" allowOverlap="1" wp14:anchorId="70D57A7E" wp14:editId="48C91A80">
                <wp:simplePos x="0" y="0"/>
                <wp:positionH relativeFrom="margin">
                  <wp:align>right</wp:align>
                </wp:positionH>
                <wp:positionV relativeFrom="paragraph">
                  <wp:posOffset>727075</wp:posOffset>
                </wp:positionV>
                <wp:extent cx="6376670" cy="1176655"/>
                <wp:effectExtent l="19050" t="19050" r="24130" b="2349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6670" cy="117665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471053" w:rsidRPr="00251617" w:rsidRDefault="00471053" w:rsidP="00251617">
                            <w:pPr>
                              <w:pStyle w:val="Heading2"/>
                              <w:spacing w:before="0"/>
                              <w:rPr>
                                <w:rStyle w:val="IntenseEmphasis"/>
                              </w:rPr>
                            </w:pPr>
                            <w:r w:rsidRPr="00251617">
                              <w:rPr>
                                <w:rStyle w:val="IntenseEmphasis"/>
                              </w:rPr>
                              <w:t>Reverse Geocoding</w:t>
                            </w:r>
                          </w:p>
                          <w:p w:rsidR="00471053" w:rsidRDefault="00471053">
                            <w:r w:rsidRPr="00251617">
                              <w:rPr>
                                <w:rStyle w:val="IntenseEmphasis"/>
                              </w:rPr>
                              <w:t>The Harvester uses Daniel Glasson’s OfficeReverseGeocode library (</w:t>
                            </w:r>
                            <w:hyperlink r:id="rId17" w:history="1">
                              <w:r w:rsidRPr="00251617">
                                <w:rPr>
                                  <w:rStyle w:val="IntenseEmphasis"/>
                                </w:rPr>
                                <w:t>https://github.com/AReallyGoodName/OfflineReverseGeocode</w:t>
                              </w:r>
                            </w:hyperlink>
                            <w:r w:rsidRPr="00251617">
                              <w:rPr>
                                <w:rStyle w:val="IntenseEmphasis"/>
                              </w:rPr>
                              <w:t>) and placenames dump file from Geonames.org (</w:t>
                            </w:r>
                            <w:hyperlink r:id="rId18" w:history="1">
                              <w:r w:rsidRPr="00251617">
                                <w:rPr>
                                  <w:rStyle w:val="IntenseEmphasis"/>
                                </w:rPr>
                                <w:t>http://download.geonames.org/export/dump/</w:t>
                              </w:r>
                            </w:hyperlink>
                            <w:r w:rsidRPr="00251617">
                              <w:rPr>
                                <w:rStyle w:val="IntenseEmphasis"/>
                              </w:rPr>
                              <w:t xml:space="preserve">) to do </w:t>
                            </w:r>
                            <w:r>
                              <w:rPr>
                                <w:rStyle w:val="IntenseEmphasis"/>
                              </w:rPr>
                              <w:t xml:space="preserve">offline </w:t>
                            </w:r>
                            <w:r w:rsidRPr="00251617">
                              <w:rPr>
                                <w:rStyle w:val="IntenseEmphasis"/>
                              </w:rPr>
                              <w:t>reverse geocoding.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57A7E" id="_x0000_s1035" type="#_x0000_t202" style="position:absolute;left:0;text-align:left;margin-left:450.9pt;margin-top:57.25pt;width:502.1pt;height:92.6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" fillcolor="white [3201]" strokecolor="#526db0 [3206]" strokeweight="2.25pt">
                <v:textbox>
                  <w:txbxContent>
                    <w:p w:rsidR="00471053" w:rsidRPr="00251617" w:rsidRDefault="00471053" w:rsidP="00251617">
                      <w:pPr>
                        <w:pStyle w:val="Heading2"/>
                        <w:spacing w:before="0"/>
                        <w:rPr>
                          <w:rStyle w:val="IntenseEmphasis"/>
                        </w:rPr>
                      </w:pPr>
                      <w:r w:rsidRPr="00251617">
                        <w:rPr>
                          <w:rStyle w:val="IntenseEmphasis"/>
                        </w:rPr>
                        <w:t>Reverse Geocoding</w:t>
                      </w:r>
                    </w:p>
                    <w:p w:rsidR="00471053" w:rsidRDefault="00471053">
                      <w:r w:rsidRPr="00251617">
                        <w:rPr>
                          <w:rStyle w:val="IntenseEmphasis"/>
                        </w:rPr>
                        <w:t>The Harvester uses Daniel Glasson’s OfficeReverseGeocode library (</w:t>
                      </w:r>
                      <w:hyperlink r:id="rId19" w:history="1">
                        <w:r w:rsidRPr="00251617">
                          <w:rPr>
                            <w:rStyle w:val="IntenseEmphasis"/>
                          </w:rPr>
                          <w:t>https://github.com/AReallyGoodName/OfflineReverseGeocode</w:t>
                        </w:r>
                      </w:hyperlink>
                      <w:r w:rsidRPr="00251617">
                        <w:rPr>
                          <w:rStyle w:val="IntenseEmphasis"/>
                        </w:rPr>
                        <w:t>) and placenames dump file from Geonames.org (</w:t>
                      </w:r>
                      <w:hyperlink r:id="rId20" w:history="1">
                        <w:r w:rsidRPr="00251617">
                          <w:rPr>
                            <w:rStyle w:val="IntenseEmphasis"/>
                          </w:rPr>
                          <w:t>http://download.geonames.org/export/dump/</w:t>
                        </w:r>
                      </w:hyperlink>
                      <w:r w:rsidRPr="00251617">
                        <w:rPr>
                          <w:rStyle w:val="IntenseEmphasis"/>
                        </w:rPr>
                        <w:t xml:space="preserve">) to do </w:t>
                      </w:r>
                      <w:r>
                        <w:rPr>
                          <w:rStyle w:val="IntenseEmphasis"/>
                        </w:rPr>
                        <w:t xml:space="preserve">offline </w:t>
                      </w:r>
                      <w:r w:rsidRPr="00251617">
                        <w:rPr>
                          <w:rStyle w:val="IntenseEmphasis"/>
                        </w:rPr>
                        <w:t>reverse geocoding.</w:t>
                      </w:r>
                    </w:p>
                  </w:txbxContent>
                </v:textbox>
                <w10:wrap type="topAndBottom" anchorx="margin"/>
              </v:shape>
            </w:pict>
          </mc:Fallback>
        </mc:AlternateContent>
      </w:r>
      <w:r w:rsidR="00361F44">
        <w:t>The challenge is the GET statuses/user_timeline rate limits, which is 180 requests per 15 minutes. Our solution is to break the timeline to pages (200 Tweets per page), and put the thread to sleep for 5 seconds after 200 Tweets on each page are collected.</w:t>
      </w:r>
    </w:p>
    <w:p w:rsidR="00BE0B53" w:rsidRDefault="00BE0B53" w:rsidP="00792E86">
      <w:pPr>
        <w:pStyle w:val="Heading3"/>
      </w:pPr>
    </w:p>
    <w:p w:rsidR="00092E56" w:rsidRPr="00AC4BA0" w:rsidRDefault="00092E56" w:rsidP="00792E86">
      <w:pPr>
        <w:pStyle w:val="Heading3"/>
      </w:pPr>
      <w:r>
        <w:t xml:space="preserve">REST API </w:t>
      </w:r>
      <w:r w:rsidRPr="00AC4BA0">
        <w:t>Harvester</w:t>
      </w:r>
      <w:r>
        <w:t xml:space="preserve"> -</w:t>
      </w:r>
      <w:r w:rsidRPr="00AC4BA0">
        <w:t xml:space="preserve"> VicMPs.jar</w:t>
      </w:r>
    </w:p>
    <w:p w:rsidR="00092E56" w:rsidRDefault="00092E56" w:rsidP="00092E56">
      <w:pPr>
        <w:jc w:val="both"/>
      </w:pPr>
      <w:r>
        <w:t>There are 37 Members of Parliament in Victoria, 28 of which have an active Twitter account. The REST API Harvester VicMPs.jar collect</w:t>
      </w:r>
      <w:r w:rsidR="004837F5">
        <w:t>ed</w:t>
      </w:r>
      <w:r>
        <w:t xml:space="preserve"> data from the 28 Members of Parliament’s timeline, due to the Twitter’s limits, only up to 3200 Tweets were collected from each Member. </w:t>
      </w:r>
    </w:p>
    <w:p w:rsidR="002D1876" w:rsidRDefault="002D1876" w:rsidP="00092E56">
      <w:pPr>
        <w:jc w:val="both"/>
      </w:pPr>
      <w:r>
        <w:lastRenderedPageBreak/>
        <w:t>The Harvester find</w:t>
      </w:r>
      <w:r w:rsidR="00B40757">
        <w:t>s</w:t>
      </w:r>
      <w:r>
        <w:t xml:space="preserve"> the Twitter user’</w:t>
      </w:r>
      <w:r w:rsidR="00B40757">
        <w:t>s timeline by Twitter ID, then breaks the timelines into “pages”, there are 200 Tweets on each page. The Harvester processes the Tweets one by one, analyze the sentiment, and put the result in “emotion2” field. The Harvester also processes the “</w:t>
      </w:r>
      <w:proofErr w:type="gramStart"/>
      <w:r w:rsidR="00B40757">
        <w:t>status.createAt</w:t>
      </w:r>
      <w:proofErr w:type="gramEnd"/>
      <w:r w:rsidR="00B40757">
        <w:t xml:space="preserve">” field, gets the day, month, year and time, and save in relevant fields for fast view processing. If the Tweet is geo enabled, the Harvester also </w:t>
      </w:r>
      <w:r w:rsidR="004308C9">
        <w:t>does reverse geocoding based on “</w:t>
      </w:r>
      <w:proofErr w:type="gramStart"/>
      <w:r w:rsidR="004308C9">
        <w:t>status.geoLocation</w:t>
      </w:r>
      <w:proofErr w:type="gramEnd"/>
      <w:r w:rsidR="004308C9">
        <w:t>”, and save the result in “city” field.</w:t>
      </w:r>
      <w:r w:rsidR="00791A20">
        <w:t xml:space="preserve"> The Tweet will be saved in “politician” database after processing.</w:t>
      </w:r>
      <w:r w:rsidR="004308C9">
        <w:t xml:space="preserve"> </w:t>
      </w:r>
      <w:r w:rsidR="006870B3">
        <w:t xml:space="preserve">After the Harvester processed all 200 Tweets in one page, it will pause 5 seconds and then process the next page until all pages are processed. </w:t>
      </w:r>
      <w:r w:rsidR="004308C9">
        <w:t>The figure 2 illustrates the flowchart for Harvester VicMPs.</w:t>
      </w:r>
      <w:r w:rsidR="00B40757">
        <w:t xml:space="preserve"> </w:t>
      </w:r>
    </w:p>
    <w:p w:rsidR="002D1876" w:rsidRDefault="00BE0B53" w:rsidP="002D1876">
      <w:pPr>
        <w:keepNext/>
        <w:jc w:val="center"/>
      </w:pPr>
      <w:r>
        <w:object w:dxaOrig="10186" w:dyaOrig="8850">
          <v:shape id="_x0000_i2162" type="#_x0000_t75" style="width:454.3pt;height:395.15pt" o:ole="">
            <v:imagedata r:id="rId21" o:title=""/>
          </v:shape>
          <o:OLEObject Type="Embed" ProgID="Visio.Drawing.15" ShapeID="_x0000_i2162" DrawAspect="Content" ObjectID="_1524437238" r:id="rId22"/>
        </w:object>
      </w:r>
    </w:p>
    <w:p w:rsidR="00AC2ADF" w:rsidRDefault="002D1876" w:rsidP="002D1876">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2</w:t>
      </w:r>
      <w:r w:rsidR="00C65690">
        <w:rPr>
          <w:noProof/>
        </w:rPr>
        <w:fldChar w:fldCharType="end"/>
      </w:r>
      <w:r>
        <w:rPr>
          <w:noProof/>
        </w:rPr>
        <w:t xml:space="preserve"> flowchart for harvester</w:t>
      </w:r>
      <w:r w:rsidR="004308C9">
        <w:rPr>
          <w:noProof/>
        </w:rPr>
        <w:t xml:space="preserve"> vicmps</w:t>
      </w:r>
    </w:p>
    <w:p w:rsidR="00251617" w:rsidRPr="00AC4BA0" w:rsidRDefault="00251617" w:rsidP="00251617">
      <w:pPr>
        <w:pStyle w:val="Heading3"/>
      </w:pPr>
      <w:r>
        <w:t xml:space="preserve">REST API </w:t>
      </w:r>
      <w:r w:rsidRPr="00AC4BA0">
        <w:t>Harvester</w:t>
      </w:r>
      <w:r>
        <w:t xml:space="preserve"> -</w:t>
      </w:r>
      <w:r w:rsidRPr="00AC4BA0">
        <w:t xml:space="preserve"> VicMP</w:t>
      </w:r>
      <w:r>
        <w:t>followers</w:t>
      </w:r>
      <w:r w:rsidRPr="00AC4BA0">
        <w:t>.jar</w:t>
      </w:r>
    </w:p>
    <w:p w:rsidR="006870B3" w:rsidRDefault="00251617" w:rsidP="00251617">
      <w:pPr>
        <w:jc w:val="both"/>
      </w:pPr>
      <w:r>
        <w:t>We selected 14 Members who has the largest number of followers in their party. Five Members are from the Australia</w:t>
      </w:r>
      <w:r w:rsidR="006870B3">
        <w:t>n</w:t>
      </w:r>
      <w:r>
        <w:t xml:space="preserve"> Labor Party, five Members are from </w:t>
      </w:r>
      <w:r w:rsidR="006870B3">
        <w:t xml:space="preserve">Liberal Party of Australia, two Members are from The Nationals, one Member is from the Australian Greens and one independent Member. </w:t>
      </w:r>
      <w:r>
        <w:t>The REST API Harvester VicMP</w:t>
      </w:r>
      <w:r w:rsidR="006870B3">
        <w:t>Followers</w:t>
      </w:r>
      <w:r>
        <w:t xml:space="preserve">.jar collected data from the </w:t>
      </w:r>
      <w:r w:rsidR="006870B3">
        <w:t>followers’ timeline of the 14</w:t>
      </w:r>
      <w:r>
        <w:t xml:space="preserve"> Members of Parliament,</w:t>
      </w:r>
      <w:r w:rsidR="006870B3">
        <w:t xml:space="preserve"> 400 Tweets were collected from each follower’s timeline.</w:t>
      </w:r>
      <w:r w:rsidR="00622D8D">
        <w:t xml:space="preserve"> </w:t>
      </w:r>
    </w:p>
    <w:p w:rsidR="00650217" w:rsidRDefault="00650217" w:rsidP="00251617">
      <w:pPr>
        <w:jc w:val="both"/>
      </w:pPr>
    </w:p>
    <w:tbl>
      <w:tblPr>
        <w:tblStyle w:val="GridTable4-Accent3"/>
        <w:tblW w:w="0" w:type="auto"/>
        <w:jc w:val="center"/>
        <w:tblLook w:val="04A0" w:firstRow="1" w:lastRow="0" w:firstColumn="1" w:lastColumn="0" w:noHBand="0" w:noVBand="1"/>
      </w:tblPr>
      <w:tblGrid>
        <w:gridCol w:w="2830"/>
        <w:gridCol w:w="2694"/>
        <w:gridCol w:w="2126"/>
      </w:tblGrid>
      <w:tr w:rsidR="00650217" w:rsidTr="00622D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50217" w:rsidP="00251617">
            <w:pPr>
              <w:jc w:val="both"/>
              <w:rPr>
                <w:sz w:val="18"/>
                <w:szCs w:val="18"/>
              </w:rPr>
            </w:pPr>
            <w:r w:rsidRPr="00622D8D">
              <w:rPr>
                <w:sz w:val="18"/>
                <w:szCs w:val="18"/>
              </w:rPr>
              <w:lastRenderedPageBreak/>
              <w:t>Name</w:t>
            </w:r>
          </w:p>
        </w:tc>
        <w:tc>
          <w:tcPr>
            <w:tcW w:w="2694" w:type="dxa"/>
          </w:tcPr>
          <w:p w:rsidR="00650217" w:rsidRPr="00622D8D" w:rsidRDefault="00650217" w:rsidP="00251617">
            <w:pPr>
              <w:jc w:val="both"/>
              <w:cnfStyle w:val="100000000000" w:firstRow="1" w:lastRow="0" w:firstColumn="0" w:lastColumn="0" w:oddVBand="0" w:evenVBand="0" w:oddHBand="0" w:evenHBand="0" w:firstRowFirstColumn="0" w:firstRowLastColumn="0" w:lastRowFirstColumn="0" w:lastRowLastColumn="0"/>
              <w:rPr>
                <w:sz w:val="18"/>
                <w:szCs w:val="18"/>
              </w:rPr>
            </w:pPr>
            <w:r w:rsidRPr="00622D8D">
              <w:rPr>
                <w:sz w:val="18"/>
                <w:szCs w:val="18"/>
              </w:rPr>
              <w:t>Party</w:t>
            </w:r>
          </w:p>
        </w:tc>
        <w:tc>
          <w:tcPr>
            <w:tcW w:w="2126" w:type="dxa"/>
          </w:tcPr>
          <w:p w:rsidR="00650217" w:rsidRPr="00622D8D" w:rsidRDefault="00650217" w:rsidP="00251617">
            <w:pPr>
              <w:jc w:val="both"/>
              <w:cnfStyle w:val="100000000000" w:firstRow="1" w:lastRow="0" w:firstColumn="0" w:lastColumn="0" w:oddVBand="0" w:evenVBand="0" w:oddHBand="0" w:evenHBand="0" w:firstRowFirstColumn="0" w:firstRowLastColumn="0" w:lastRowFirstColumn="0" w:lastRowLastColumn="0"/>
              <w:rPr>
                <w:sz w:val="18"/>
                <w:szCs w:val="18"/>
              </w:rPr>
            </w:pPr>
            <w:r w:rsidRPr="00622D8D">
              <w:rPr>
                <w:sz w:val="18"/>
                <w:szCs w:val="18"/>
              </w:rPr>
              <w:t>Number of Followers</w:t>
            </w:r>
          </w:p>
        </w:tc>
      </w:tr>
      <w:tr w:rsidR="00650217"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Hon Bill Shorten MP</w:t>
            </w:r>
          </w:p>
        </w:tc>
        <w:tc>
          <w:tcPr>
            <w:tcW w:w="2694" w:type="dxa"/>
          </w:tcPr>
          <w:p w:rsidR="00650217" w:rsidRPr="00622D8D" w:rsidRDefault="00650217"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Australian Labor Party</w:t>
            </w:r>
          </w:p>
        </w:tc>
        <w:tc>
          <w:tcPr>
            <w:tcW w:w="2126" w:type="dxa"/>
          </w:tcPr>
          <w:p w:rsidR="00650217" w:rsidRPr="00622D8D" w:rsidRDefault="00622D8D"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137,000</w:t>
            </w:r>
          </w:p>
        </w:tc>
      </w:tr>
      <w:tr w:rsidR="00650217"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 xml:space="preserve">Hon Richard </w:t>
            </w:r>
            <w:proofErr w:type="spellStart"/>
            <w:r w:rsidRPr="00622D8D">
              <w:rPr>
                <w:sz w:val="18"/>
                <w:szCs w:val="18"/>
              </w:rPr>
              <w:t>Marles</w:t>
            </w:r>
            <w:proofErr w:type="spellEnd"/>
            <w:r w:rsidRPr="00622D8D">
              <w:rPr>
                <w:sz w:val="18"/>
                <w:szCs w:val="18"/>
              </w:rPr>
              <w:t xml:space="preserve"> MP</w:t>
            </w:r>
          </w:p>
        </w:tc>
        <w:tc>
          <w:tcPr>
            <w:tcW w:w="2694" w:type="dxa"/>
          </w:tcPr>
          <w:p w:rsidR="00650217" w:rsidRPr="00622D8D" w:rsidRDefault="00650217" w:rsidP="00251617">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Australian Labor Party</w:t>
            </w:r>
          </w:p>
        </w:tc>
        <w:tc>
          <w:tcPr>
            <w:tcW w:w="2126" w:type="dxa"/>
          </w:tcPr>
          <w:p w:rsidR="00650217"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14,600</w:t>
            </w:r>
          </w:p>
        </w:tc>
      </w:tr>
      <w:tr w:rsidR="00650217"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Hon Catherine King MP</w:t>
            </w:r>
          </w:p>
        </w:tc>
        <w:tc>
          <w:tcPr>
            <w:tcW w:w="2694" w:type="dxa"/>
          </w:tcPr>
          <w:p w:rsidR="00650217" w:rsidRPr="00622D8D" w:rsidRDefault="00650217"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Australian Labor Party</w:t>
            </w:r>
          </w:p>
        </w:tc>
        <w:tc>
          <w:tcPr>
            <w:tcW w:w="2126" w:type="dxa"/>
          </w:tcPr>
          <w:p w:rsidR="00650217" w:rsidRPr="00622D8D" w:rsidRDefault="00622D8D"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12,600</w:t>
            </w:r>
          </w:p>
        </w:tc>
      </w:tr>
      <w:tr w:rsidR="00650217"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proofErr w:type="spellStart"/>
            <w:r w:rsidRPr="00622D8D">
              <w:rPr>
                <w:sz w:val="18"/>
                <w:szCs w:val="18"/>
              </w:rPr>
              <w:t>Mr</w:t>
            </w:r>
            <w:proofErr w:type="spellEnd"/>
            <w:r w:rsidRPr="00622D8D">
              <w:rPr>
                <w:sz w:val="18"/>
                <w:szCs w:val="18"/>
              </w:rPr>
              <w:t xml:space="preserve"> Tim Watts MP</w:t>
            </w:r>
          </w:p>
        </w:tc>
        <w:tc>
          <w:tcPr>
            <w:tcW w:w="2694" w:type="dxa"/>
          </w:tcPr>
          <w:p w:rsidR="00650217" w:rsidRPr="00622D8D" w:rsidRDefault="00650217" w:rsidP="00251617">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Australian Labor Party</w:t>
            </w:r>
          </w:p>
        </w:tc>
        <w:tc>
          <w:tcPr>
            <w:tcW w:w="2126" w:type="dxa"/>
          </w:tcPr>
          <w:p w:rsidR="00650217" w:rsidRPr="00622D8D" w:rsidRDefault="00622D8D" w:rsidP="00251617">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11,100</w:t>
            </w:r>
          </w:p>
        </w:tc>
      </w:tr>
      <w:tr w:rsidR="00650217"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Hon David Feeney MP</w:t>
            </w:r>
          </w:p>
        </w:tc>
        <w:tc>
          <w:tcPr>
            <w:tcW w:w="2694" w:type="dxa"/>
          </w:tcPr>
          <w:p w:rsidR="00650217" w:rsidRPr="00622D8D" w:rsidRDefault="00650217"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Australian Labor Party</w:t>
            </w:r>
          </w:p>
        </w:tc>
        <w:tc>
          <w:tcPr>
            <w:tcW w:w="2126" w:type="dxa"/>
          </w:tcPr>
          <w:p w:rsidR="00650217" w:rsidRPr="00622D8D" w:rsidRDefault="00622D8D"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6,407</w:t>
            </w:r>
          </w:p>
        </w:tc>
      </w:tr>
      <w:tr w:rsidR="00650217"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Hon Greg Hunt MP</w:t>
            </w:r>
          </w:p>
        </w:tc>
        <w:tc>
          <w:tcPr>
            <w:tcW w:w="2694" w:type="dxa"/>
          </w:tcPr>
          <w:p w:rsidR="00650217" w:rsidRPr="00622D8D" w:rsidRDefault="00650217" w:rsidP="00251617">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Liberal Party of Australia</w:t>
            </w:r>
          </w:p>
        </w:tc>
        <w:tc>
          <w:tcPr>
            <w:tcW w:w="2126" w:type="dxa"/>
          </w:tcPr>
          <w:p w:rsidR="00650217" w:rsidRPr="00622D8D" w:rsidRDefault="00622D8D" w:rsidP="00251617">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27,800</w:t>
            </w:r>
          </w:p>
        </w:tc>
      </w:tr>
      <w:tr w:rsidR="00650217"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Hon Kevin Andrews MP</w:t>
            </w:r>
          </w:p>
        </w:tc>
        <w:tc>
          <w:tcPr>
            <w:tcW w:w="2694" w:type="dxa"/>
          </w:tcPr>
          <w:p w:rsidR="00650217" w:rsidRPr="00622D8D" w:rsidRDefault="00650217"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Liberal Party of Australia</w:t>
            </w:r>
          </w:p>
        </w:tc>
        <w:tc>
          <w:tcPr>
            <w:tcW w:w="2126" w:type="dxa"/>
          </w:tcPr>
          <w:p w:rsidR="00650217" w:rsidRPr="00622D8D" w:rsidRDefault="00622D8D"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22,300</w:t>
            </w:r>
          </w:p>
        </w:tc>
      </w:tr>
      <w:tr w:rsidR="00650217"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Hon Andrew Robb AO, MP</w:t>
            </w:r>
          </w:p>
        </w:tc>
        <w:tc>
          <w:tcPr>
            <w:tcW w:w="2694" w:type="dxa"/>
          </w:tcPr>
          <w:p w:rsidR="00650217" w:rsidRPr="00622D8D" w:rsidRDefault="00650217" w:rsidP="00622D8D">
            <w:pPr>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Liberal Party of Australia</w:t>
            </w:r>
          </w:p>
        </w:tc>
        <w:tc>
          <w:tcPr>
            <w:tcW w:w="2126" w:type="dxa"/>
          </w:tcPr>
          <w:p w:rsidR="00650217" w:rsidRPr="00622D8D" w:rsidRDefault="00622D8D" w:rsidP="00251617">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22,200</w:t>
            </w:r>
          </w:p>
        </w:tc>
      </w:tr>
      <w:tr w:rsidR="00650217"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50217" w:rsidRPr="00622D8D" w:rsidRDefault="00622D8D" w:rsidP="00251617">
            <w:pPr>
              <w:jc w:val="both"/>
              <w:rPr>
                <w:sz w:val="18"/>
                <w:szCs w:val="18"/>
              </w:rPr>
            </w:pPr>
            <w:r w:rsidRPr="00622D8D">
              <w:rPr>
                <w:sz w:val="18"/>
                <w:szCs w:val="18"/>
              </w:rPr>
              <w:t xml:space="preserve">Hon Josh </w:t>
            </w:r>
            <w:proofErr w:type="spellStart"/>
            <w:r w:rsidRPr="00622D8D">
              <w:rPr>
                <w:sz w:val="18"/>
                <w:szCs w:val="18"/>
              </w:rPr>
              <w:t>Frydenberg</w:t>
            </w:r>
            <w:proofErr w:type="spellEnd"/>
            <w:r w:rsidRPr="00622D8D">
              <w:rPr>
                <w:sz w:val="18"/>
                <w:szCs w:val="18"/>
              </w:rPr>
              <w:t xml:space="preserve"> MP</w:t>
            </w:r>
          </w:p>
        </w:tc>
        <w:tc>
          <w:tcPr>
            <w:tcW w:w="2694" w:type="dxa"/>
          </w:tcPr>
          <w:p w:rsidR="00650217" w:rsidRPr="00622D8D" w:rsidRDefault="00650217"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Liberal Party of Australia</w:t>
            </w:r>
          </w:p>
        </w:tc>
        <w:tc>
          <w:tcPr>
            <w:tcW w:w="2126" w:type="dxa"/>
          </w:tcPr>
          <w:p w:rsidR="00650217" w:rsidRPr="00622D8D" w:rsidRDefault="00622D8D" w:rsidP="00251617">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15,300</w:t>
            </w:r>
          </w:p>
        </w:tc>
      </w:tr>
      <w:tr w:rsidR="00622D8D"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22D8D" w:rsidRPr="00622D8D" w:rsidRDefault="00622D8D" w:rsidP="00622D8D">
            <w:pPr>
              <w:jc w:val="both"/>
              <w:rPr>
                <w:sz w:val="18"/>
                <w:szCs w:val="18"/>
              </w:rPr>
            </w:pPr>
            <w:r w:rsidRPr="00622D8D">
              <w:rPr>
                <w:sz w:val="18"/>
                <w:szCs w:val="18"/>
              </w:rPr>
              <w:t xml:space="preserve">Hon Kelly </w:t>
            </w:r>
            <w:proofErr w:type="spellStart"/>
            <w:r w:rsidRPr="00622D8D">
              <w:rPr>
                <w:sz w:val="18"/>
                <w:szCs w:val="18"/>
              </w:rPr>
              <w:t>O'Dwyer</w:t>
            </w:r>
            <w:proofErr w:type="spellEnd"/>
            <w:r w:rsidRPr="00622D8D">
              <w:rPr>
                <w:sz w:val="18"/>
                <w:szCs w:val="18"/>
              </w:rPr>
              <w:t xml:space="preserve"> MP</w:t>
            </w:r>
          </w:p>
        </w:tc>
        <w:tc>
          <w:tcPr>
            <w:tcW w:w="2694" w:type="dxa"/>
          </w:tcPr>
          <w:p w:rsidR="00622D8D"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Liberal Party of Australia</w:t>
            </w:r>
          </w:p>
        </w:tc>
        <w:tc>
          <w:tcPr>
            <w:tcW w:w="2126" w:type="dxa"/>
          </w:tcPr>
          <w:p w:rsidR="00622D8D"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14,100</w:t>
            </w:r>
          </w:p>
        </w:tc>
      </w:tr>
      <w:tr w:rsidR="00622D8D"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22D8D" w:rsidRPr="00622D8D" w:rsidRDefault="00622D8D" w:rsidP="00622D8D">
            <w:pPr>
              <w:jc w:val="both"/>
              <w:rPr>
                <w:sz w:val="18"/>
                <w:szCs w:val="18"/>
              </w:rPr>
            </w:pPr>
            <w:r w:rsidRPr="00622D8D">
              <w:rPr>
                <w:sz w:val="18"/>
                <w:szCs w:val="18"/>
              </w:rPr>
              <w:t>Hon Darren Chester MP</w:t>
            </w:r>
          </w:p>
        </w:tc>
        <w:tc>
          <w:tcPr>
            <w:tcW w:w="2694" w:type="dxa"/>
          </w:tcPr>
          <w:p w:rsidR="00622D8D" w:rsidRPr="00622D8D" w:rsidRDefault="00622D8D" w:rsidP="00622D8D">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The Nationals</w:t>
            </w:r>
          </w:p>
        </w:tc>
        <w:tc>
          <w:tcPr>
            <w:tcW w:w="2126" w:type="dxa"/>
          </w:tcPr>
          <w:p w:rsidR="00622D8D" w:rsidRPr="00622D8D" w:rsidRDefault="00622D8D" w:rsidP="00622D8D">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5,416</w:t>
            </w:r>
          </w:p>
        </w:tc>
      </w:tr>
      <w:tr w:rsidR="00622D8D"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22D8D" w:rsidRPr="00622D8D" w:rsidRDefault="00622D8D" w:rsidP="00622D8D">
            <w:pPr>
              <w:jc w:val="both"/>
              <w:rPr>
                <w:sz w:val="18"/>
                <w:szCs w:val="18"/>
              </w:rPr>
            </w:pPr>
            <w:proofErr w:type="spellStart"/>
            <w:r w:rsidRPr="00622D8D">
              <w:rPr>
                <w:sz w:val="18"/>
                <w:szCs w:val="18"/>
              </w:rPr>
              <w:t>Mr</w:t>
            </w:r>
            <w:proofErr w:type="spellEnd"/>
            <w:r w:rsidRPr="00622D8D">
              <w:rPr>
                <w:sz w:val="18"/>
                <w:szCs w:val="18"/>
              </w:rPr>
              <w:t xml:space="preserve"> Andrew Broad MP</w:t>
            </w:r>
          </w:p>
        </w:tc>
        <w:tc>
          <w:tcPr>
            <w:tcW w:w="2694" w:type="dxa"/>
          </w:tcPr>
          <w:p w:rsidR="00622D8D"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The Nationals</w:t>
            </w:r>
          </w:p>
        </w:tc>
        <w:tc>
          <w:tcPr>
            <w:tcW w:w="2126" w:type="dxa"/>
          </w:tcPr>
          <w:p w:rsidR="00622D8D"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2,060</w:t>
            </w:r>
          </w:p>
        </w:tc>
      </w:tr>
      <w:tr w:rsidR="00622D8D" w:rsidTr="00622D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622D8D" w:rsidRPr="00622D8D" w:rsidRDefault="00622D8D" w:rsidP="00622D8D">
            <w:pPr>
              <w:jc w:val="both"/>
              <w:rPr>
                <w:sz w:val="18"/>
                <w:szCs w:val="18"/>
              </w:rPr>
            </w:pPr>
            <w:proofErr w:type="spellStart"/>
            <w:r w:rsidRPr="00622D8D">
              <w:rPr>
                <w:sz w:val="18"/>
                <w:szCs w:val="18"/>
              </w:rPr>
              <w:t>Mr</w:t>
            </w:r>
            <w:proofErr w:type="spellEnd"/>
            <w:r w:rsidRPr="00622D8D">
              <w:rPr>
                <w:sz w:val="18"/>
                <w:szCs w:val="18"/>
              </w:rPr>
              <w:t xml:space="preserve"> Adam </w:t>
            </w:r>
            <w:proofErr w:type="spellStart"/>
            <w:r w:rsidRPr="00622D8D">
              <w:rPr>
                <w:sz w:val="18"/>
                <w:szCs w:val="18"/>
              </w:rPr>
              <w:t>Bandt</w:t>
            </w:r>
            <w:proofErr w:type="spellEnd"/>
            <w:r w:rsidRPr="00622D8D">
              <w:rPr>
                <w:sz w:val="18"/>
                <w:szCs w:val="18"/>
              </w:rPr>
              <w:t xml:space="preserve"> MP</w:t>
            </w:r>
          </w:p>
        </w:tc>
        <w:tc>
          <w:tcPr>
            <w:tcW w:w="2694" w:type="dxa"/>
          </w:tcPr>
          <w:p w:rsidR="00622D8D" w:rsidRPr="00622D8D" w:rsidRDefault="00622D8D" w:rsidP="00622D8D">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Australian Greens</w:t>
            </w:r>
          </w:p>
        </w:tc>
        <w:tc>
          <w:tcPr>
            <w:tcW w:w="2126" w:type="dxa"/>
          </w:tcPr>
          <w:p w:rsidR="00622D8D" w:rsidRPr="00622D8D" w:rsidRDefault="00622D8D" w:rsidP="00622D8D">
            <w:pPr>
              <w:jc w:val="both"/>
              <w:cnfStyle w:val="000000100000" w:firstRow="0" w:lastRow="0" w:firstColumn="0" w:lastColumn="0" w:oddVBand="0" w:evenVBand="0" w:oddHBand="1" w:evenHBand="0" w:firstRowFirstColumn="0" w:firstRowLastColumn="0" w:lastRowFirstColumn="0" w:lastRowLastColumn="0"/>
              <w:rPr>
                <w:sz w:val="18"/>
                <w:szCs w:val="18"/>
              </w:rPr>
            </w:pPr>
            <w:r w:rsidRPr="00622D8D">
              <w:rPr>
                <w:sz w:val="18"/>
                <w:szCs w:val="18"/>
              </w:rPr>
              <w:t>92,200</w:t>
            </w:r>
          </w:p>
        </w:tc>
      </w:tr>
      <w:tr w:rsidR="00622D8D" w:rsidTr="00622D8D">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622D8D" w:rsidRPr="00622D8D" w:rsidRDefault="00622D8D" w:rsidP="00622D8D">
            <w:pPr>
              <w:jc w:val="both"/>
              <w:rPr>
                <w:sz w:val="18"/>
                <w:szCs w:val="18"/>
              </w:rPr>
            </w:pPr>
            <w:proofErr w:type="spellStart"/>
            <w:r w:rsidRPr="00622D8D">
              <w:rPr>
                <w:sz w:val="18"/>
                <w:szCs w:val="18"/>
              </w:rPr>
              <w:t>Ms</w:t>
            </w:r>
            <w:proofErr w:type="spellEnd"/>
            <w:r w:rsidRPr="00622D8D">
              <w:rPr>
                <w:sz w:val="18"/>
                <w:szCs w:val="18"/>
              </w:rPr>
              <w:t xml:space="preserve"> Cathy McGowan AO, MP</w:t>
            </w:r>
          </w:p>
        </w:tc>
        <w:tc>
          <w:tcPr>
            <w:tcW w:w="2694" w:type="dxa"/>
          </w:tcPr>
          <w:p w:rsidR="00622D8D"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Independent</w:t>
            </w:r>
          </w:p>
        </w:tc>
        <w:tc>
          <w:tcPr>
            <w:tcW w:w="2126" w:type="dxa"/>
          </w:tcPr>
          <w:p w:rsidR="00622D8D" w:rsidRPr="00622D8D" w:rsidRDefault="00622D8D" w:rsidP="00622D8D">
            <w:pPr>
              <w:jc w:val="both"/>
              <w:cnfStyle w:val="000000000000" w:firstRow="0" w:lastRow="0" w:firstColumn="0" w:lastColumn="0" w:oddVBand="0" w:evenVBand="0" w:oddHBand="0" w:evenHBand="0" w:firstRowFirstColumn="0" w:firstRowLastColumn="0" w:lastRowFirstColumn="0" w:lastRowLastColumn="0"/>
              <w:rPr>
                <w:sz w:val="18"/>
                <w:szCs w:val="18"/>
              </w:rPr>
            </w:pPr>
            <w:r w:rsidRPr="00622D8D">
              <w:rPr>
                <w:sz w:val="18"/>
                <w:szCs w:val="18"/>
              </w:rPr>
              <w:t>16,600</w:t>
            </w:r>
          </w:p>
        </w:tc>
      </w:tr>
    </w:tbl>
    <w:p w:rsidR="00650217" w:rsidRDefault="00622D8D" w:rsidP="00622D8D">
      <w:pPr>
        <w:pStyle w:val="Caption"/>
        <w:jc w:val="center"/>
      </w:pPr>
      <w:r>
        <w:t xml:space="preserve">Table </w:t>
      </w:r>
      <w:r w:rsidR="00C65690">
        <w:fldChar w:fldCharType="begin"/>
      </w:r>
      <w:r w:rsidR="00C65690">
        <w:instrText xml:space="preserve"> SEQ Table \* ARABIC </w:instrText>
      </w:r>
      <w:r w:rsidR="00C65690">
        <w:fldChar w:fldCharType="separate"/>
      </w:r>
      <w:r w:rsidR="0031178B">
        <w:rPr>
          <w:noProof/>
        </w:rPr>
        <w:t>4</w:t>
      </w:r>
      <w:r w:rsidR="00C65690">
        <w:rPr>
          <w:noProof/>
        </w:rPr>
        <w:fldChar w:fldCharType="end"/>
      </w:r>
      <w:r>
        <w:t xml:space="preserve"> list of 14 members we collected data from their fllowrs</w:t>
      </w:r>
    </w:p>
    <w:p w:rsidR="00092E56" w:rsidRDefault="00251617" w:rsidP="00BE0B53">
      <w:pPr>
        <w:jc w:val="both"/>
      </w:pPr>
      <w:r>
        <w:t xml:space="preserve">The Harvester finds the Twitter user’s </w:t>
      </w:r>
      <w:r w:rsidR="006870B3">
        <w:t>followers</w:t>
      </w:r>
      <w:r>
        <w:t xml:space="preserve"> by Twitter ID, then breaks the </w:t>
      </w:r>
      <w:r w:rsidR="006870B3">
        <w:t>followers</w:t>
      </w:r>
      <w:r>
        <w:t xml:space="preserve"> into “</w:t>
      </w:r>
      <w:r w:rsidR="006870B3">
        <w:t>groups</w:t>
      </w:r>
      <w:r>
        <w:t xml:space="preserve">”, there are </w:t>
      </w:r>
      <w:r w:rsidR="006870B3">
        <w:t>100</w:t>
      </w:r>
      <w:r>
        <w:t xml:space="preserve"> </w:t>
      </w:r>
      <w:r w:rsidR="006870B3">
        <w:t>followers</w:t>
      </w:r>
      <w:r>
        <w:t xml:space="preserve"> </w:t>
      </w:r>
      <w:r w:rsidR="006870B3">
        <w:t>in each group</w:t>
      </w:r>
      <w:r>
        <w:t>. The Harvester processes the</w:t>
      </w:r>
      <w:r w:rsidR="006870B3">
        <w:t xml:space="preserve"> follower’s timeline one by one, same as the Harvester VicMPs.jar</w:t>
      </w:r>
      <w:r>
        <w:t xml:space="preserve">. </w:t>
      </w:r>
      <w:r w:rsidR="00D32882">
        <w:t xml:space="preserve">The Tweets will also be tagged with the name of the party and the Member. </w:t>
      </w:r>
      <w:r w:rsidR="00791A20">
        <w:t xml:space="preserve">The Tweet will be saved in “followers” database after processing. The Harvester will navigate to the next “group” using the next_cursor value in subsequent requests. </w:t>
      </w:r>
      <w:r>
        <w:t xml:space="preserve">The figure </w:t>
      </w:r>
      <w:r w:rsidR="006870B3">
        <w:t>3</w:t>
      </w:r>
      <w:r>
        <w:t xml:space="preserve"> illustrates the flowchart for Harvester VicMP</w:t>
      </w:r>
      <w:r w:rsidR="006870B3">
        <w:t>Followers</w:t>
      </w:r>
      <w:r>
        <w:t xml:space="preserve">. </w:t>
      </w:r>
    </w:p>
    <w:p w:rsidR="00092E56" w:rsidRDefault="00791A20" w:rsidP="00E140D8">
      <w:pPr>
        <w:spacing w:line="276" w:lineRule="auto"/>
        <w:jc w:val="center"/>
      </w:pPr>
      <w:r>
        <w:object w:dxaOrig="13876" w:dyaOrig="8850">
          <v:shape id="_x0000_i2163" type="#_x0000_t75" style="width:507.15pt;height:323pt" o:ole="">
            <v:imagedata r:id="rId23" o:title=""/>
          </v:shape>
          <o:OLEObject Type="Embed" ProgID="Visio.Drawing.15" ShapeID="_x0000_i2163" DrawAspect="Content" ObjectID="_1524437239" r:id="rId24"/>
        </w:object>
      </w:r>
    </w:p>
    <w:p w:rsidR="00E140D8" w:rsidRDefault="000C2320" w:rsidP="000C2320">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3</w:t>
      </w:r>
      <w:r w:rsidR="00C65690">
        <w:rPr>
          <w:noProof/>
        </w:rPr>
        <w:fldChar w:fldCharType="end"/>
      </w:r>
      <w:r>
        <w:t xml:space="preserve"> FLOWCHART FOR HARVESTER VICMPfollowers</w:t>
      </w:r>
    </w:p>
    <w:p w:rsidR="000C2320" w:rsidRDefault="000C2320" w:rsidP="00791A20">
      <w:pPr>
        <w:pStyle w:val="Heading2"/>
      </w:pPr>
      <w:r>
        <w:lastRenderedPageBreak/>
        <w:t>Streaming API Harvester</w:t>
      </w:r>
    </w:p>
    <w:p w:rsidR="000C2320" w:rsidRDefault="000C2320" w:rsidP="000C2320">
      <w:r>
        <w:t>The Streaming API Harvester uses Twitter Steaming APIs to collect Tweets from Twitter Public Stream. Currently, there is no rate limits for Twitter Streaming APIs.</w:t>
      </w:r>
    </w:p>
    <w:p w:rsidR="000C2320" w:rsidRDefault="000C2320" w:rsidP="000C2320">
      <w:pPr>
        <w:pStyle w:val="Heading3"/>
      </w:pPr>
      <w:r>
        <w:t>Streaming API Harvester – Steaming.jar</w:t>
      </w:r>
    </w:p>
    <w:p w:rsidR="000C2320" w:rsidRDefault="00791A20" w:rsidP="000C2320">
      <w:r>
        <w:t>The Streaming Harvester listens to the Twitter Steaming API and collect the Tweets created in Australia from Twitter Public Stream. When a Tweet is collected it will be processed in the same way as the REST API Harvester. The Tweet will be saved in “streaming” database after processing.</w:t>
      </w:r>
    </w:p>
    <w:p w:rsidR="00791A20" w:rsidRDefault="00791A20" w:rsidP="00791A20">
      <w:pPr>
        <w:jc w:val="both"/>
      </w:pPr>
      <w:r>
        <w:t xml:space="preserve">The figure 4 illustrates the flowchart for Harvester Streaming. </w:t>
      </w:r>
    </w:p>
    <w:p w:rsidR="00791A20" w:rsidRDefault="00791A20" w:rsidP="00791A20">
      <w:pPr>
        <w:keepNext/>
        <w:jc w:val="center"/>
      </w:pPr>
      <w:r>
        <w:object w:dxaOrig="7066" w:dyaOrig="10396">
          <v:shape id="_x0000_i2164" type="#_x0000_t75" style="width:262.5pt;height:386.2pt" o:ole="">
            <v:imagedata r:id="rId25" o:title=""/>
          </v:shape>
          <o:OLEObject Type="Embed" ProgID="Visio.Drawing.15" ShapeID="_x0000_i2164" DrawAspect="Content" ObjectID="_1524437240" r:id="rId26"/>
        </w:object>
      </w:r>
    </w:p>
    <w:p w:rsidR="00791A20" w:rsidRDefault="00791A20" w:rsidP="00791A20">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4</w:t>
      </w:r>
      <w:r w:rsidR="00C65690">
        <w:rPr>
          <w:noProof/>
        </w:rPr>
        <w:fldChar w:fldCharType="end"/>
      </w:r>
      <w:r>
        <w:t xml:space="preserve"> flowchart for harvester streaming</w:t>
      </w:r>
    </w:p>
    <w:p w:rsidR="00791A20" w:rsidRDefault="00791A20" w:rsidP="00791A20">
      <w:pPr>
        <w:pStyle w:val="Heading2"/>
      </w:pPr>
      <w:r>
        <w:t>Deployment</w:t>
      </w:r>
    </w:p>
    <w:p w:rsidR="00650217" w:rsidRDefault="00650217" w:rsidP="00791A20">
      <w:pPr>
        <w:spacing w:line="276" w:lineRule="auto"/>
        <w:jc w:val="both"/>
      </w:pPr>
      <w:r>
        <w:t>In the data collection phase, there was one REST API Harvester VicMPs running on instance VM02 to collect the data from Members’ timelines. Fourteen</w:t>
      </w:r>
      <w:r w:rsidR="00791A20">
        <w:t xml:space="preserve"> REST API </w:t>
      </w:r>
      <w:r>
        <w:t>H</w:t>
      </w:r>
      <w:r w:rsidR="00791A20">
        <w:t>arvester</w:t>
      </w:r>
      <w:r>
        <w:t xml:space="preserve"> VicMPFollowers were deployed </w:t>
      </w:r>
      <w:r w:rsidR="00791A20">
        <w:t>on Instance VM</w:t>
      </w:r>
      <w:r>
        <w:t>_Main,</w:t>
      </w:r>
      <w:r w:rsidR="00791A20">
        <w:t xml:space="preserve"> </w:t>
      </w:r>
      <w:r>
        <w:t>VM_Backup,</w:t>
      </w:r>
      <w:r w:rsidR="00791A20">
        <w:t xml:space="preserve"> VM0</w:t>
      </w:r>
      <w:r>
        <w:t>1 and VM02 to collect the data from the Members’ followers’ timelines. One Streaming API Harvester Streaming was also running on instance VM02 to collect the data from the Twitter Public Stream.</w:t>
      </w:r>
    </w:p>
    <w:p w:rsidR="00F4015F" w:rsidRDefault="00792E86" w:rsidP="00792E86">
      <w:pPr>
        <w:pStyle w:val="Heading2"/>
      </w:pPr>
      <w:r>
        <w:lastRenderedPageBreak/>
        <w:t>Data Collected</w:t>
      </w:r>
    </w:p>
    <w:p w:rsidR="004837F5" w:rsidRPr="004837F5" w:rsidRDefault="00650217" w:rsidP="00650217">
      <w:pPr>
        <w:pStyle w:val="ListParagraph"/>
        <w:numPr>
          <w:ilvl w:val="0"/>
          <w:numId w:val="4"/>
        </w:numPr>
        <w:jc w:val="both"/>
      </w:pPr>
      <w:r>
        <w:t xml:space="preserve">In total of </w:t>
      </w:r>
      <w:r w:rsidR="00A855E7">
        <w:rPr>
          <w:b/>
        </w:rPr>
        <w:t>62,214</w:t>
      </w:r>
      <w:r>
        <w:t xml:space="preserve"> Tweets were collected from the Member’s timelines. </w:t>
      </w:r>
      <w:r w:rsidR="004837F5">
        <w:t>Table 5 illustrates a list of the Members who has a Twitter account, and numbers of Tweets collected from each account.</w:t>
      </w:r>
    </w:p>
    <w:tbl>
      <w:tblPr>
        <w:tblStyle w:val="GridTable4-Accent3"/>
        <w:tblW w:w="9493" w:type="dxa"/>
        <w:jc w:val="center"/>
        <w:tblLook w:val="04A0" w:firstRow="1" w:lastRow="0" w:firstColumn="1" w:lastColumn="0" w:noHBand="0" w:noVBand="1"/>
      </w:tblPr>
      <w:tblGrid>
        <w:gridCol w:w="2830"/>
        <w:gridCol w:w="2410"/>
        <w:gridCol w:w="2124"/>
        <w:gridCol w:w="1043"/>
        <w:gridCol w:w="1086"/>
      </w:tblGrid>
      <w:tr w:rsidR="00792E86" w:rsidTr="00430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Name</w:t>
            </w:r>
          </w:p>
        </w:tc>
        <w:tc>
          <w:tcPr>
            <w:tcW w:w="2410" w:type="dxa"/>
          </w:tcPr>
          <w:p w:rsidR="00792E86" w:rsidRPr="00997E09" w:rsidRDefault="00792E86" w:rsidP="004308C9">
            <w:pPr>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Party</w:t>
            </w:r>
          </w:p>
        </w:tc>
        <w:tc>
          <w:tcPr>
            <w:tcW w:w="2124" w:type="dxa"/>
          </w:tcPr>
          <w:p w:rsidR="00792E86" w:rsidRPr="00997E09" w:rsidRDefault="00792E86" w:rsidP="004308C9">
            <w:pPr>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Screen Name</w:t>
            </w:r>
          </w:p>
        </w:tc>
        <w:tc>
          <w:tcPr>
            <w:tcW w:w="1043" w:type="dxa"/>
          </w:tcPr>
          <w:p w:rsidR="00792E86" w:rsidRPr="00997E09" w:rsidRDefault="00792E86" w:rsidP="004308C9">
            <w:pPr>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Tweets</w:t>
            </w:r>
          </w:p>
        </w:tc>
        <w:tc>
          <w:tcPr>
            <w:tcW w:w="1086" w:type="dxa"/>
          </w:tcPr>
          <w:p w:rsidR="00792E86" w:rsidRPr="00997E09" w:rsidRDefault="00792E86" w:rsidP="004308C9">
            <w:pPr>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Collected</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Kevin Andrews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kevinandrewsmp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1480</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1478</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Mr</w:t>
            </w:r>
            <w:proofErr w:type="spellEnd"/>
            <w:r w:rsidRPr="00997E09">
              <w:rPr>
                <w:rFonts w:cstheme="minorHAnsi"/>
                <w:sz w:val="18"/>
                <w:szCs w:val="18"/>
              </w:rPr>
              <w:t xml:space="preserve"> Adam </w:t>
            </w:r>
            <w:proofErr w:type="spellStart"/>
            <w:r w:rsidRPr="00997E09">
              <w:rPr>
                <w:rFonts w:cstheme="minorHAnsi"/>
                <w:sz w:val="18"/>
                <w:szCs w:val="18"/>
              </w:rPr>
              <w:t>Bandt</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Greens</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AdamBandt</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8177</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3215</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Bruce Billson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BruceBillsonMP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3273</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3214</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Mr</w:t>
            </w:r>
            <w:proofErr w:type="spellEnd"/>
            <w:r w:rsidRPr="00997E09">
              <w:rPr>
                <w:rFonts w:cstheme="minorHAnsi"/>
                <w:sz w:val="18"/>
                <w:szCs w:val="18"/>
              </w:rPr>
              <w:t xml:space="preserve"> Andrew Broad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The Nationals</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@broad4mallee</w:t>
            </w:r>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450</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443</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Anthony Byrne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AnthonyByrne_MP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2093</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2083</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Darren Chester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The Nationals</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DarrenChesterMP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5759</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3240</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Ms</w:t>
            </w:r>
            <w:proofErr w:type="spellEnd"/>
            <w:r w:rsidRPr="00997E09">
              <w:rPr>
                <w:rFonts w:cstheme="minorHAnsi"/>
                <w:sz w:val="18"/>
                <w:szCs w:val="18"/>
              </w:rPr>
              <w:t xml:space="preserve"> Lisa </w:t>
            </w:r>
            <w:proofErr w:type="spellStart"/>
            <w:r w:rsidRPr="00997E09">
              <w:rPr>
                <w:rFonts w:cstheme="minorHAnsi"/>
                <w:sz w:val="18"/>
                <w:szCs w:val="18"/>
              </w:rPr>
              <w:t>Chesters</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LMChesters</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6453</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3197</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David Feeney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@Feeney4Batman</w:t>
            </w:r>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9178</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3247</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 xml:space="preserve">Hon Josh </w:t>
            </w:r>
            <w:proofErr w:type="spellStart"/>
            <w:r w:rsidRPr="00997E09">
              <w:rPr>
                <w:rFonts w:cstheme="minorHAnsi"/>
                <w:sz w:val="18"/>
                <w:szCs w:val="18"/>
              </w:rPr>
              <w:t>Frydenberg</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JoshFrydenberg</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2668</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2664</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Mr</w:t>
            </w:r>
            <w:proofErr w:type="spellEnd"/>
            <w:r w:rsidRPr="00997E09">
              <w:rPr>
                <w:rFonts w:cstheme="minorHAnsi"/>
                <w:sz w:val="18"/>
                <w:szCs w:val="18"/>
              </w:rPr>
              <w:t xml:space="preserve"> Andrew Giles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andrewjgiles</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4936</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3216</w:t>
            </w:r>
          </w:p>
        </w:tc>
      </w:tr>
      <w:tr w:rsidR="00792E86" w:rsidRPr="00965C91"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Ms</w:t>
            </w:r>
            <w:proofErr w:type="spellEnd"/>
            <w:r w:rsidRPr="00997E09">
              <w:rPr>
                <w:rFonts w:cstheme="minorHAnsi"/>
                <w:sz w:val="18"/>
                <w:szCs w:val="18"/>
              </w:rPr>
              <w:t xml:space="preserve"> Sarah Henderson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SHendersonMP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2286</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997E09">
              <w:rPr>
                <w:rFonts w:cstheme="minorHAnsi"/>
                <w:sz w:val="18"/>
                <w:szCs w:val="18"/>
              </w:rPr>
              <w:t>2282</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Greg Hunt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GregHuntMP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2101</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2096</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Catherine King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CatherineKingMP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3969</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3236</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 xml:space="preserve">Hon Richard </w:t>
            </w:r>
            <w:proofErr w:type="spellStart"/>
            <w:r w:rsidRPr="00997E09">
              <w:rPr>
                <w:rFonts w:cstheme="minorHAnsi"/>
                <w:sz w:val="18"/>
                <w:szCs w:val="18"/>
              </w:rPr>
              <w:t>Marles</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RichardMarlesMP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2391</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2377</w:t>
            </w:r>
          </w:p>
        </w:tc>
      </w:tr>
      <w:tr w:rsidR="00792E86" w:rsidRPr="00CF41E1"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Ms</w:t>
            </w:r>
            <w:proofErr w:type="spellEnd"/>
            <w:r w:rsidRPr="00997E09">
              <w:rPr>
                <w:rFonts w:cstheme="minorHAnsi"/>
                <w:sz w:val="18"/>
                <w:szCs w:val="18"/>
              </w:rPr>
              <w:t xml:space="preserve"> Cathy McGowan AO,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Independent</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Indigocathy</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3549</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997E09">
              <w:rPr>
                <w:rFonts w:cstheme="minorHAnsi"/>
                <w:sz w:val="18"/>
                <w:szCs w:val="18"/>
              </w:rPr>
              <w:t>3220</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Mr</w:t>
            </w:r>
            <w:proofErr w:type="spellEnd"/>
            <w:r w:rsidRPr="00997E09">
              <w:rPr>
                <w:rFonts w:cstheme="minorHAnsi"/>
                <w:sz w:val="18"/>
                <w:szCs w:val="18"/>
              </w:rPr>
              <w:t xml:space="preserve"> Rob Mitchell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RobMitchellMP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7509</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3234</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 xml:space="preserve">Hon Kelly </w:t>
            </w:r>
            <w:proofErr w:type="spellStart"/>
            <w:r w:rsidRPr="00997E09">
              <w:rPr>
                <w:rFonts w:cstheme="minorHAnsi"/>
                <w:sz w:val="18"/>
                <w:szCs w:val="18"/>
              </w:rPr>
              <w:t>O'Dwyer</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KellyODwyer</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876</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876</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Ms</w:t>
            </w:r>
            <w:proofErr w:type="spellEnd"/>
            <w:r w:rsidRPr="00997E09">
              <w:rPr>
                <w:rFonts w:cstheme="minorHAnsi"/>
                <w:sz w:val="18"/>
                <w:szCs w:val="18"/>
              </w:rPr>
              <w:t xml:space="preserve"> Clare O'Neil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ClareONeilMP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1046</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1040</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Andrew Robb AO,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AndrewRobbMP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2428</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2418</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Ms</w:t>
            </w:r>
            <w:proofErr w:type="spellEnd"/>
            <w:r w:rsidRPr="00997E09">
              <w:rPr>
                <w:rFonts w:cstheme="minorHAnsi"/>
                <w:sz w:val="18"/>
                <w:szCs w:val="18"/>
              </w:rPr>
              <w:t xml:space="preserve"> Joanne Ryan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JoanneRyanLalor</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5127</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3201</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Bill Shorten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billshortenmp</w:t>
            </w:r>
            <w:proofErr w:type="spellEnd"/>
          </w:p>
        </w:tc>
        <w:tc>
          <w:tcPr>
            <w:tcW w:w="1043" w:type="dxa"/>
          </w:tcPr>
          <w:p w:rsidR="00792E86" w:rsidRPr="00997E09" w:rsidRDefault="00792E86" w:rsidP="000A3D6A">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w:t>
            </w:r>
            <w:r w:rsidR="000A3D6A">
              <w:rPr>
                <w:rFonts w:cstheme="minorHAnsi"/>
                <w:sz w:val="18"/>
                <w:szCs w:val="18"/>
              </w:rPr>
              <w:t>605</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3219</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240034">
            <w:pPr>
              <w:rPr>
                <w:rFonts w:cstheme="minorHAnsi"/>
                <w:sz w:val="18"/>
                <w:szCs w:val="18"/>
              </w:rPr>
            </w:pPr>
            <w:r w:rsidRPr="00997E09">
              <w:rPr>
                <w:rFonts w:cstheme="minorHAnsi"/>
                <w:sz w:val="18"/>
                <w:szCs w:val="18"/>
              </w:rPr>
              <w:t>Hon Tony Smith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TonySmithMP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0</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0</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Sharman Stone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SharmanStone</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902</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902</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 xml:space="preserve">Hon Dan </w:t>
            </w:r>
            <w:proofErr w:type="spellStart"/>
            <w:r w:rsidRPr="00997E09">
              <w:rPr>
                <w:rFonts w:cstheme="minorHAnsi"/>
                <w:sz w:val="18"/>
                <w:szCs w:val="18"/>
              </w:rPr>
              <w:t>Tehan</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DanTehanWannon</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1329</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1325</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Hon Kelvin Thomson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KelvinThomsonMP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1866</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1849</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r w:rsidRPr="00997E09">
              <w:rPr>
                <w:rFonts w:cstheme="minorHAnsi"/>
                <w:sz w:val="18"/>
                <w:szCs w:val="18"/>
              </w:rPr>
              <w:t xml:space="preserve">Hon Alan </w:t>
            </w:r>
            <w:proofErr w:type="spellStart"/>
            <w:r w:rsidRPr="00997E09">
              <w:rPr>
                <w:rFonts w:cstheme="minorHAnsi"/>
                <w:sz w:val="18"/>
                <w:szCs w:val="18"/>
              </w:rPr>
              <w:t>Tudge</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AlanTudgeMP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1155</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1152</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Ms</w:t>
            </w:r>
            <w:proofErr w:type="spellEnd"/>
            <w:r w:rsidRPr="00997E09">
              <w:rPr>
                <w:rFonts w:cstheme="minorHAnsi"/>
                <w:sz w:val="18"/>
                <w:szCs w:val="18"/>
              </w:rPr>
              <w:t xml:space="preserve"> Maria </w:t>
            </w:r>
            <w:proofErr w:type="spellStart"/>
            <w:r w:rsidRPr="00997E09">
              <w:rPr>
                <w:rFonts w:cstheme="minorHAnsi"/>
                <w:sz w:val="18"/>
                <w:szCs w:val="18"/>
              </w:rPr>
              <w:t>Vamvakinou</w:t>
            </w:r>
            <w:proofErr w:type="spellEnd"/>
            <w:r w:rsidRPr="00997E09">
              <w:rPr>
                <w:rFonts w:cstheme="minorHAnsi"/>
                <w:sz w:val="18"/>
                <w:szCs w:val="18"/>
              </w:rPr>
              <w:t xml:space="preserve">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MariaVamvakinou</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182</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1811</w:t>
            </w:r>
          </w:p>
        </w:tc>
      </w:tr>
      <w:tr w:rsidR="00792E86" w:rsidRPr="00154632" w:rsidTr="004308C9">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Mr</w:t>
            </w:r>
            <w:proofErr w:type="spellEnd"/>
            <w:r w:rsidRPr="00997E09">
              <w:rPr>
                <w:rFonts w:cstheme="minorHAnsi"/>
                <w:sz w:val="18"/>
                <w:szCs w:val="18"/>
              </w:rPr>
              <w:t xml:space="preserve"> Tim Watts MP</w:t>
            </w:r>
          </w:p>
        </w:tc>
        <w:tc>
          <w:tcPr>
            <w:tcW w:w="2410"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Australian Labor Party</w:t>
            </w:r>
          </w:p>
        </w:tc>
        <w:tc>
          <w:tcPr>
            <w:tcW w:w="2124"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TimWattsMP</w:t>
            </w:r>
            <w:proofErr w:type="spellEnd"/>
          </w:p>
        </w:tc>
        <w:tc>
          <w:tcPr>
            <w:tcW w:w="1043"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40310</w:t>
            </w:r>
          </w:p>
        </w:tc>
        <w:tc>
          <w:tcPr>
            <w:tcW w:w="1086" w:type="dxa"/>
          </w:tcPr>
          <w:p w:rsidR="00792E86" w:rsidRPr="00997E09" w:rsidRDefault="00792E86" w:rsidP="004308C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997E09">
              <w:rPr>
                <w:rFonts w:cstheme="minorHAnsi"/>
                <w:sz w:val="18"/>
                <w:szCs w:val="18"/>
              </w:rPr>
              <w:t>3243</w:t>
            </w:r>
          </w:p>
        </w:tc>
      </w:tr>
      <w:tr w:rsidR="00792E86" w:rsidRPr="00154632" w:rsidTr="00430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792E86" w:rsidRPr="00997E09" w:rsidRDefault="00792E86" w:rsidP="004308C9">
            <w:pPr>
              <w:rPr>
                <w:rFonts w:cstheme="minorHAnsi"/>
                <w:sz w:val="18"/>
                <w:szCs w:val="18"/>
              </w:rPr>
            </w:pPr>
            <w:proofErr w:type="spellStart"/>
            <w:r w:rsidRPr="00997E09">
              <w:rPr>
                <w:rFonts w:cstheme="minorHAnsi"/>
                <w:sz w:val="18"/>
                <w:szCs w:val="18"/>
              </w:rPr>
              <w:t>Mr</w:t>
            </w:r>
            <w:proofErr w:type="spellEnd"/>
            <w:r w:rsidRPr="00997E09">
              <w:rPr>
                <w:rFonts w:cstheme="minorHAnsi"/>
                <w:sz w:val="18"/>
                <w:szCs w:val="18"/>
              </w:rPr>
              <w:t xml:space="preserve"> Jason Wood MP</w:t>
            </w:r>
          </w:p>
        </w:tc>
        <w:tc>
          <w:tcPr>
            <w:tcW w:w="2410"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Liberal Party of Australia</w:t>
            </w:r>
          </w:p>
        </w:tc>
        <w:tc>
          <w:tcPr>
            <w:tcW w:w="2124"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w:t>
            </w:r>
            <w:proofErr w:type="spellStart"/>
            <w:r w:rsidRPr="00997E09">
              <w:rPr>
                <w:rFonts w:cstheme="minorHAnsi"/>
                <w:sz w:val="18"/>
                <w:szCs w:val="18"/>
              </w:rPr>
              <w:t>JasonWood_MP</w:t>
            </w:r>
            <w:proofErr w:type="spellEnd"/>
          </w:p>
        </w:tc>
        <w:tc>
          <w:tcPr>
            <w:tcW w:w="1043"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351</w:t>
            </w:r>
          </w:p>
        </w:tc>
        <w:tc>
          <w:tcPr>
            <w:tcW w:w="1086" w:type="dxa"/>
          </w:tcPr>
          <w:p w:rsidR="00792E86" w:rsidRPr="00997E09" w:rsidRDefault="00792E86" w:rsidP="004308C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997E09">
              <w:rPr>
                <w:rFonts w:cstheme="minorHAnsi"/>
                <w:sz w:val="18"/>
                <w:szCs w:val="18"/>
              </w:rPr>
              <w:t>351</w:t>
            </w:r>
          </w:p>
        </w:tc>
      </w:tr>
    </w:tbl>
    <w:p w:rsidR="00792E86" w:rsidRDefault="00792E86" w:rsidP="00792E86">
      <w:pPr>
        <w:pStyle w:val="Caption"/>
        <w:jc w:val="center"/>
      </w:pPr>
      <w:r>
        <w:t xml:space="preserve">Table </w:t>
      </w:r>
      <w:r w:rsidR="00C65690">
        <w:fldChar w:fldCharType="begin"/>
      </w:r>
      <w:r w:rsidR="00C65690">
        <w:instrText xml:space="preserve"> SEQ Table \* ARABIC </w:instrText>
      </w:r>
      <w:r w:rsidR="00C65690">
        <w:fldChar w:fldCharType="separate"/>
      </w:r>
      <w:r w:rsidR="0031178B">
        <w:rPr>
          <w:noProof/>
        </w:rPr>
        <w:t>5</w:t>
      </w:r>
      <w:r w:rsidR="00C65690">
        <w:rPr>
          <w:noProof/>
        </w:rPr>
        <w:fldChar w:fldCharType="end"/>
      </w:r>
      <w:r>
        <w:t xml:space="preserve"> amount of tweets collected member of parliaments</w:t>
      </w:r>
    </w:p>
    <w:p w:rsidR="00734CC3" w:rsidRDefault="00650217" w:rsidP="00972646">
      <w:pPr>
        <w:pStyle w:val="ListParagraph"/>
        <w:numPr>
          <w:ilvl w:val="0"/>
          <w:numId w:val="4"/>
        </w:numPr>
        <w:spacing w:line="276" w:lineRule="auto"/>
        <w:jc w:val="both"/>
      </w:pPr>
      <w:r>
        <w:t xml:space="preserve">In total of </w:t>
      </w:r>
      <w:r w:rsidRPr="00622D8D">
        <w:rPr>
          <w:b/>
        </w:rPr>
        <w:t>10,600,890</w:t>
      </w:r>
      <w:r>
        <w:t xml:space="preserve"> Tweets were collected from the Members’ followers’ timelines. </w:t>
      </w:r>
    </w:p>
    <w:p w:rsidR="006866F8" w:rsidRDefault="00622D8D" w:rsidP="00EE1D2A">
      <w:pPr>
        <w:pStyle w:val="ListParagraph"/>
        <w:numPr>
          <w:ilvl w:val="0"/>
          <w:numId w:val="4"/>
        </w:numPr>
        <w:spacing w:line="276" w:lineRule="auto"/>
        <w:jc w:val="both"/>
      </w:pPr>
      <w:r>
        <w:t xml:space="preserve">In total of </w:t>
      </w:r>
      <w:r w:rsidRPr="00622D8D">
        <w:rPr>
          <w:b/>
        </w:rPr>
        <w:t>215,125</w:t>
      </w:r>
      <w:r>
        <w:t xml:space="preserve"> Tweets were collected from the Twitter Public Stream.</w:t>
      </w:r>
    </w:p>
    <w:p w:rsidR="006866F8" w:rsidRDefault="006866F8" w:rsidP="006866F8">
      <w:pPr>
        <w:pStyle w:val="ListParagraph"/>
        <w:spacing w:line="276" w:lineRule="auto"/>
        <w:ind w:left="360"/>
        <w:jc w:val="both"/>
      </w:pPr>
    </w:p>
    <w:p w:rsidR="008B41F7" w:rsidRPr="008B41F7" w:rsidRDefault="00E83E81" w:rsidP="008B41F7">
      <w:pPr>
        <w:pStyle w:val="Heading1"/>
      </w:pPr>
      <w:r>
        <w:rPr>
          <w:noProof/>
          <w:lang w:val="en-AU" w:eastAsia="zh-CN"/>
        </w:rPr>
        <w:lastRenderedPageBreak/>
        <mc:AlternateContent>
          <mc:Choice Requires="wps">
            <w:drawing>
              <wp:anchor distT="45720" distB="45720" distL="114300" distR="114300" simplePos="0" relativeHeight="251692032" behindDoc="0" locked="0" layoutInCell="1" allowOverlap="1" wp14:anchorId="660A7B89" wp14:editId="3B322B35">
                <wp:simplePos x="0" y="0"/>
                <wp:positionH relativeFrom="margin">
                  <wp:align>right</wp:align>
                </wp:positionH>
                <wp:positionV relativeFrom="paragraph">
                  <wp:posOffset>485775</wp:posOffset>
                </wp:positionV>
                <wp:extent cx="6381750" cy="904875"/>
                <wp:effectExtent l="19050" t="19050" r="19050" b="2857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9048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471053" w:rsidRPr="00E83E81" w:rsidRDefault="00471053" w:rsidP="00E83E81">
                            <w:pPr>
                              <w:jc w:val="both"/>
                              <w:rPr>
                                <w:rStyle w:val="IntenseEmphasis"/>
                              </w:rPr>
                            </w:pPr>
                            <w:r w:rsidRPr="00E83E81">
                              <w:rPr>
                                <w:rStyle w:val="IntenseEmphasis"/>
                              </w:rPr>
                              <w:t>CouchDB is a document-oriented Non-SQL database which uses JSON to store data, JAVAScript to query and HTTP for an API. CouchDB doesn’t use schema (table) to store data and relationship, it is a collection of independent documents, and each documents maintains its own data and self-contained schema.</w:t>
                            </w:r>
                            <w:r>
                              <w:rPr>
                                <w:rStyle w:val="IntenseEmphasis"/>
                              </w:rPr>
                              <w:t xml:space="preserve"> </w:t>
                            </w:r>
                            <w:r w:rsidRPr="0052267E">
                              <w:rPr>
                                <w:rStyle w:val="IntenseEmphasis"/>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A7B89" id="_x0000_s1036" type="#_x0000_t202" style="position:absolute;margin-left:451.3pt;margin-top:38.25pt;width:502.5pt;height:71.2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" fillcolor="white [3201]" strokecolor="#526db0 [3206]" strokeweight="2.25pt">
                <v:textbox>
                  <w:txbxContent>
                    <w:p w:rsidR="00471053" w:rsidRPr="00E83E81" w:rsidRDefault="00471053" w:rsidP="00E83E81">
                      <w:pPr>
                        <w:jc w:val="both"/>
                        <w:rPr>
                          <w:rStyle w:val="IntenseEmphasis"/>
                        </w:rPr>
                      </w:pPr>
                      <w:r w:rsidRPr="00E83E81">
                        <w:rPr>
                          <w:rStyle w:val="IntenseEmphasis"/>
                        </w:rPr>
                        <w:t>CouchDB is a document-oriented Non-SQL database which uses JSON to store data, JAVAScript to query and HTTP for an API. CouchDB doesn’t use schema (table) to store data and relationship, it is a collection of independent documents, and each documents maintains its own data and self-contained schema.</w:t>
                      </w:r>
                      <w:r>
                        <w:rPr>
                          <w:rStyle w:val="IntenseEmphasis"/>
                        </w:rPr>
                        <w:t xml:space="preserve"> </w:t>
                      </w:r>
                      <w:r w:rsidRPr="0052267E">
                        <w:rPr>
                          <w:rStyle w:val="IntenseEmphasis"/>
                          <w:vertAlign w:val="superscript"/>
                        </w:rPr>
                        <w:t>[3]</w:t>
                      </w:r>
                    </w:p>
                  </w:txbxContent>
                </v:textbox>
                <w10:wrap type="topAndBottom" anchorx="margin"/>
              </v:shape>
            </w:pict>
          </mc:Fallback>
        </mc:AlternateContent>
      </w:r>
      <w:r w:rsidR="00EE1D2A">
        <w:t>CouchDB</w:t>
      </w:r>
    </w:p>
    <w:p w:rsidR="00E83E81" w:rsidRDefault="00E83E81" w:rsidP="00E83E81">
      <w:pPr>
        <w:pStyle w:val="Heading2"/>
      </w:pPr>
      <w:r>
        <w:t xml:space="preserve">Views </w:t>
      </w:r>
      <w:r w:rsidR="003B241F">
        <w:t>and L</w:t>
      </w:r>
      <w:r>
        <w:t>ist function</w:t>
      </w:r>
    </w:p>
    <w:p w:rsidR="00E83E81" w:rsidRDefault="00E83E81" w:rsidP="00E83E81">
      <w:pPr>
        <w:spacing w:line="276" w:lineRule="auto"/>
        <w:jc w:val="both"/>
      </w:pPr>
      <w:r>
        <w:t>In this system, view part is also important to analyze data harvested from Twitter and Aurin. MapReduce function can be used to sum or count needed data, and sorted data or changed data format can be retrieved from a view by list function. There is no show function used in this system.</w:t>
      </w:r>
    </w:p>
    <w:p w:rsidR="00E83E81" w:rsidRDefault="00E83E81" w:rsidP="00E83E81">
      <w:pPr>
        <w:pStyle w:val="Heading3"/>
      </w:pPr>
      <w:r>
        <w:t>MapReduce function</w:t>
      </w:r>
    </w:p>
    <w:p w:rsidR="003B241F" w:rsidRDefault="00E83E81" w:rsidP="00E83E81">
      <w:pPr>
        <w:spacing w:line="276" w:lineRule="auto"/>
        <w:jc w:val="both"/>
      </w:pPr>
      <w:r>
        <w:t>As mentioned at the previous part, there are two parts data obtained from Twitter, the first part is all politicians’ tweets, and another part is some of politicians’ followers’ tweets.</w:t>
      </w:r>
    </w:p>
    <w:p w:rsidR="00E83E81" w:rsidRDefault="00E83E81" w:rsidP="00E83E81">
      <w:pPr>
        <w:pStyle w:val="Heading3"/>
      </w:pPr>
      <w:r>
        <w:t>atSign view</w:t>
      </w:r>
    </w:p>
    <w:p w:rsidR="003B241F" w:rsidRDefault="00E83E81" w:rsidP="00E83E81">
      <w:pPr>
        <w:spacing w:line="276" w:lineRule="auto"/>
        <w:jc w:val="both"/>
      </w:pPr>
      <w:r>
        <w:t>This view is used to acquire all the mentioned userId from both politicians’ tweets s and followers’ tweets (only count at sign tweeted in Melbourne), then reduce these data and sort them, so the top 10 politicians’ mentioned userId and followers’ userId. There is a field called ‘userMentionEntities’ in the ‘status’ field acquired from Twitter data, and it is easy to check whether this tweet mentions some user and how many users are mentioned.</w:t>
      </w:r>
    </w:p>
    <w:p w:rsidR="00E83E81" w:rsidRDefault="00E83E81" w:rsidP="00E83E81">
      <w:pPr>
        <w:pStyle w:val="Heading3"/>
      </w:pPr>
      <w:r>
        <w:t>has</w:t>
      </w:r>
      <w:r w:rsidR="00EE745B">
        <w:t>h</w:t>
      </w:r>
      <w:r>
        <w:t xml:space="preserve">tag view </w:t>
      </w:r>
    </w:p>
    <w:p w:rsidR="00E83E81" w:rsidRDefault="00E83E81" w:rsidP="00E83E81">
      <w:pPr>
        <w:spacing w:line="276" w:lineRule="auto"/>
        <w:jc w:val="both"/>
      </w:pPr>
      <w:r>
        <w:t>This view is similar with the atSign view, which is also used to obtain top 10 mentioned topics from politicians’ and followers’ tweets (only count hashtag tweeted in Melbourne). Twitter API also provides a field named ‘hashtagEntities’ in ‘status’ of each tweet.</w:t>
      </w:r>
    </w:p>
    <w:p w:rsidR="00E83E81" w:rsidRDefault="00E83E81" w:rsidP="00E83E81">
      <w:pPr>
        <w:pStyle w:val="Heading3"/>
      </w:pPr>
      <w:r>
        <w:t>emotion_am view &amp; emotion_month view</w:t>
      </w:r>
    </w:p>
    <w:p w:rsidR="00E83E81" w:rsidRDefault="00E83E81" w:rsidP="00E83E81">
      <w:pPr>
        <w:spacing w:line="276" w:lineRule="auto"/>
        <w:jc w:val="both"/>
      </w:pPr>
      <w:r>
        <w:t>These two views are used to show both politicians’ and followers’ emotion during a day (morning, afternoon and night) and a year (12 months). Before inserting data to CouchDB, the created time and sentiment of a tweet has been analyzed. Many time data, such as ‘year’, ’timeOfDay’, ‘month’, ‘day’ and ‘dayOfMonth’ are stored in each piece of data. However, because of time limitation, there are only ‘timeOfDay’ and ‘Month’ used. With these two views, we can know that politicians or followers are happier in which part of a day or a year.</w:t>
      </w:r>
    </w:p>
    <w:p w:rsidR="00E83E81" w:rsidRDefault="00E83E81" w:rsidP="00E83E81">
      <w:pPr>
        <w:pStyle w:val="Heading3"/>
      </w:pPr>
      <w:r>
        <w:t>emotion_mp_am view &amp; emotion_mp_month view</w:t>
      </w:r>
    </w:p>
    <w:p w:rsidR="00E83E81" w:rsidRDefault="00E83E81" w:rsidP="00E83E81">
      <w:pPr>
        <w:spacing w:line="276" w:lineRule="auto"/>
        <w:jc w:val="both"/>
      </w:pPr>
      <w:r>
        <w:t>Each politician’s sentiment analysis from their tweets during a day or a year can be obtained through these two views. It is uncomplicated to know whether a politician is much happier in the morning, afternoon or at night. These data also can be compared with the data of the circumstance of his election. For example, if he got few votes in this month, then we can compare the result of this view with his circumstance, and maybe in this month most of his tweets are negative.</w:t>
      </w:r>
    </w:p>
    <w:p w:rsidR="00E83E81" w:rsidRDefault="00E83E81" w:rsidP="00E83E81">
      <w:pPr>
        <w:pStyle w:val="Heading3"/>
      </w:pPr>
      <w:r>
        <w:t>geoLocation view</w:t>
      </w:r>
    </w:p>
    <w:p w:rsidR="00E83E81" w:rsidRDefault="00E83E81" w:rsidP="00E83E81">
      <w:pPr>
        <w:spacing w:line="276" w:lineRule="auto"/>
        <w:jc w:val="both"/>
      </w:pPr>
      <w:r>
        <w:t>This view is only used in politician part to create heat map. There is a field named city which is added to each of data if when getting the data from Twitter. With this view, all the locations of tweets tweeted by this politician can be made to heat map in the website.</w:t>
      </w:r>
    </w:p>
    <w:p w:rsidR="00E83E81" w:rsidRDefault="00E83E81" w:rsidP="00E83E81">
      <w:pPr>
        <w:spacing w:line="276" w:lineRule="auto"/>
      </w:pPr>
    </w:p>
    <w:p w:rsidR="00E83E81" w:rsidRDefault="00E83E81" w:rsidP="00E83E81">
      <w:pPr>
        <w:pStyle w:val="Heading3"/>
      </w:pPr>
      <w:r>
        <w:t>lang view</w:t>
      </w:r>
    </w:p>
    <w:p w:rsidR="00E83E81" w:rsidRDefault="00E83E81" w:rsidP="00E83E81">
      <w:pPr>
        <w:spacing w:line="276" w:lineRule="auto"/>
        <w:jc w:val="both"/>
      </w:pPr>
      <w:r>
        <w:t xml:space="preserve">Language view is used to calculate the amount of all tweets’ languages except English (EN) from all followers. With order list function, we can analyze the relationship between the most used foreign languages and the most foreigners in Victoria. Furthermore, with geoLocation, Aurin data from all suburbs can be analyzed too. </w:t>
      </w:r>
    </w:p>
    <w:p w:rsidR="00E83E81" w:rsidRDefault="00E83E81" w:rsidP="00E83E81">
      <w:pPr>
        <w:pStyle w:val="Heading3"/>
      </w:pPr>
      <w:r>
        <w:t>voting_intention view</w:t>
      </w:r>
    </w:p>
    <w:p w:rsidR="00E83E81" w:rsidRDefault="00E83E81" w:rsidP="00E83E81">
      <w:pPr>
        <w:spacing w:line="276" w:lineRule="auto"/>
        <w:jc w:val="both"/>
      </w:pPr>
      <w:r>
        <w:t>This view is designed to analyze tweets from all the politicians’ followers, and acquire the voting intention among four parties. When there is a positive mention (the value of sentiment analysis is positive) including all the Victoria politicians’ user ids, full name of these politicians or key words of four parties, then with Reduce function, it can be obviously seen that which party is the most popular. Although the result may not 100% match the real data, it can also show the voting intention in Twitter.</w:t>
      </w:r>
    </w:p>
    <w:p w:rsidR="00E83E81" w:rsidRDefault="003B241F" w:rsidP="00E83E81">
      <w:pPr>
        <w:spacing w:line="276" w:lineRule="auto"/>
      </w:pPr>
      <w:r>
        <w:rPr>
          <w:noProof/>
          <w:lang w:val="en-AU" w:eastAsia="zh-CN"/>
        </w:rPr>
        <w:drawing>
          <wp:inline distT="0" distB="0" distL="0" distR="0" wp14:anchorId="0EB07470" wp14:editId="226F9A8C">
            <wp:extent cx="6400800" cy="4508500"/>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4508500"/>
                    </a:xfrm>
                    <a:prstGeom prst="rect">
                      <a:avLst/>
                    </a:prstGeom>
                  </pic:spPr>
                </pic:pic>
              </a:graphicData>
            </a:graphic>
          </wp:inline>
        </w:drawing>
      </w:r>
      <w:r>
        <w:rPr>
          <w:noProof/>
          <w:lang w:val="en-AU" w:eastAsia="zh-CN"/>
        </w:rPr>
        <w:t xml:space="preserve"> </w:t>
      </w:r>
    </w:p>
    <w:p w:rsidR="00E83E81" w:rsidRDefault="003B241F" w:rsidP="003B241F">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2</w:t>
      </w:r>
      <w:r w:rsidR="00C65690">
        <w:rPr>
          <w:noProof/>
        </w:rPr>
        <w:fldChar w:fldCharType="end"/>
      </w:r>
      <w:r>
        <w:t xml:space="preserve"> voting_intention view code and result</w:t>
      </w:r>
    </w:p>
    <w:p w:rsidR="003B241F" w:rsidRDefault="003B241F" w:rsidP="003B241F">
      <w:pPr>
        <w:pStyle w:val="Heading3"/>
      </w:pPr>
      <w:r>
        <w:t>word view</w:t>
      </w:r>
    </w:p>
    <w:p w:rsidR="003B241F" w:rsidRDefault="003B241F" w:rsidP="003B241F">
      <w:pPr>
        <w:spacing w:line="276" w:lineRule="auto"/>
        <w:jc w:val="both"/>
      </w:pPr>
      <w:r>
        <w:t>This view is one of the complicated views in this system. The purpose of words view is to use top 10 or top 20 words used in both politicians’ and followers’ tweets (only count words tweeted in Melbourne) to make word cloud. This view first cleans the string, then splits the string and get each word, finally reduce them. With order list function which will be introduced later, top 20 words can be obtained.</w:t>
      </w:r>
    </w:p>
    <w:p w:rsidR="003B241F" w:rsidRDefault="003B241F" w:rsidP="003B241F">
      <w:pPr>
        <w:spacing w:line="276" w:lineRule="auto"/>
      </w:pPr>
      <w:r>
        <w:rPr>
          <w:noProof/>
          <w:lang w:val="en-AU" w:eastAsia="zh-CN"/>
        </w:rPr>
        <w:lastRenderedPageBreak/>
        <w:drawing>
          <wp:inline distT="0" distB="0" distL="0" distR="0" wp14:anchorId="2E88A6A1" wp14:editId="4B6D4A0D">
            <wp:extent cx="6400800" cy="2054225"/>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054225"/>
                    </a:xfrm>
                    <a:prstGeom prst="rect">
                      <a:avLst/>
                    </a:prstGeom>
                  </pic:spPr>
                </pic:pic>
              </a:graphicData>
            </a:graphic>
          </wp:inline>
        </w:drawing>
      </w:r>
    </w:p>
    <w:p w:rsidR="003B241F" w:rsidRDefault="003B241F" w:rsidP="003B241F">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3</w:t>
      </w:r>
      <w:r w:rsidR="00C65690">
        <w:rPr>
          <w:noProof/>
        </w:rPr>
        <w:fldChar w:fldCharType="end"/>
      </w:r>
      <w:r>
        <w:t xml:space="preserve"> </w:t>
      </w:r>
      <w:r w:rsidRPr="00034ECF">
        <w:t>words view code</w:t>
      </w:r>
    </w:p>
    <w:p w:rsidR="00E83E81" w:rsidRDefault="00E83E81" w:rsidP="003B241F">
      <w:pPr>
        <w:pStyle w:val="Heading3"/>
      </w:pPr>
      <w:r>
        <w:t>List function</w:t>
      </w:r>
    </w:p>
    <w:p w:rsidR="00E83E81" w:rsidRDefault="00E83E81" w:rsidP="003B241F">
      <w:pPr>
        <w:spacing w:line="276" w:lineRule="auto"/>
        <w:jc w:val="both"/>
      </w:pPr>
      <w:r>
        <w:t>There are three list functions will be introduced in this report, but only one of them is used in the final system.</w:t>
      </w:r>
    </w:p>
    <w:p w:rsidR="00E83E81" w:rsidRDefault="00E83E81" w:rsidP="003B241F">
      <w:pPr>
        <w:pStyle w:val="Heading4"/>
      </w:pPr>
      <w:r>
        <w:t xml:space="preserve">order </w:t>
      </w:r>
    </w:p>
    <w:p w:rsidR="00E83E81" w:rsidRDefault="00E83E81" w:rsidP="003B241F">
      <w:pPr>
        <w:spacing w:line="276" w:lineRule="auto"/>
        <w:jc w:val="both"/>
      </w:pPr>
      <w:r>
        <w:t>Sometimes when we get the view, there are too many keys, and we only care about those keys with high value, such as top10 or top50 values. For view function, data can be only sorted by key instead of value. For example, in word view, there are too many words used in all tweets, some of them only occur one or two times, which is meaningless for the word cloud. With order list function, views can be sorted by value.</w:t>
      </w:r>
    </w:p>
    <w:p w:rsidR="00E83E81" w:rsidRDefault="00E83E81" w:rsidP="00E83E81">
      <w:pPr>
        <w:spacing w:line="276" w:lineRule="auto"/>
      </w:pPr>
      <w:r>
        <w:t>This order list function is used with many views in this system, such as hashtag, atSign and word view.</w:t>
      </w:r>
    </w:p>
    <w:p w:rsidR="00E83E81" w:rsidRDefault="003B241F" w:rsidP="00E83E81">
      <w:pPr>
        <w:spacing w:line="276" w:lineRule="auto"/>
      </w:pPr>
      <w:r>
        <w:rPr>
          <w:rFonts w:ascii="Arial" w:hAnsi="Arial" w:cs="Arial"/>
          <w:noProof/>
          <w:color w:val="000000"/>
          <w:lang w:val="en-AU" w:eastAsia="zh-CN"/>
        </w:rPr>
        <w:drawing>
          <wp:inline distT="0" distB="0" distL="0" distR="0" wp14:anchorId="3ABEAD37" wp14:editId="4007DE50">
            <wp:extent cx="6438900" cy="2260579"/>
            <wp:effectExtent l="0" t="0" r="0" b="6985"/>
            <wp:docPr id="211" name="Picture 211" descr="../Screen%20Shot%202016-05-09%20at%2023.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05-09%20at%2023.31.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0348" cy="2264598"/>
                    </a:xfrm>
                    <a:prstGeom prst="rect">
                      <a:avLst/>
                    </a:prstGeom>
                    <a:noFill/>
                    <a:ln>
                      <a:noFill/>
                    </a:ln>
                  </pic:spPr>
                </pic:pic>
              </a:graphicData>
            </a:graphic>
          </wp:inline>
        </w:drawing>
      </w:r>
    </w:p>
    <w:p w:rsidR="00E83E81" w:rsidRDefault="003B241F" w:rsidP="003B241F">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4</w:t>
      </w:r>
      <w:r w:rsidR="00C65690">
        <w:rPr>
          <w:noProof/>
        </w:rPr>
        <w:fldChar w:fldCharType="end"/>
      </w:r>
      <w:r>
        <w:t xml:space="preserve"> </w:t>
      </w:r>
      <w:r w:rsidRPr="00D1100C">
        <w:t>hashtag view with order list function</w:t>
      </w:r>
    </w:p>
    <w:p w:rsidR="00E83E81" w:rsidRDefault="00E83E81" w:rsidP="003B241F">
      <w:pPr>
        <w:pStyle w:val="Heading4"/>
      </w:pPr>
      <w:r>
        <w:t xml:space="preserve"> addempty </w:t>
      </w:r>
    </w:p>
    <w:p w:rsidR="00E83E81" w:rsidRDefault="00E83E81" w:rsidP="003B241F">
      <w:pPr>
        <w:spacing w:line="276" w:lineRule="auto"/>
        <w:jc w:val="both"/>
      </w:pPr>
      <w:r>
        <w:t>In the CouchDB view, when we use an array as a key, occasionally we need some keys which has not occurred in the data, but we also want that key with value 0 to be showed in the view. For example, when we analyse politicians’ emotion (normal, positive and negative) in a day (morning, afternoon and night), few MPs do not tweet at night, or there are no negative tweets in the morning. With this list function, it is convenient for our website to retrieve all the data no matter whether they are empty or not, because the keys do not occur with value 0 are also important to analyse.</w:t>
      </w:r>
    </w:p>
    <w:p w:rsidR="00E83E81" w:rsidRDefault="00E83E81" w:rsidP="00E83E81">
      <w:pPr>
        <w:spacing w:line="276" w:lineRule="auto"/>
      </w:pPr>
    </w:p>
    <w:p w:rsidR="00E83E81" w:rsidRDefault="00E83E81" w:rsidP="003B241F">
      <w:pPr>
        <w:pStyle w:val="Heading4"/>
      </w:pPr>
      <w:r>
        <w:t>week</w:t>
      </w:r>
    </w:p>
    <w:p w:rsidR="00E83E81" w:rsidRDefault="00E83E81" w:rsidP="003B241F">
      <w:pPr>
        <w:spacing w:line="276" w:lineRule="auto"/>
        <w:jc w:val="both"/>
      </w:pPr>
      <w:r>
        <w:t xml:space="preserve">There is also a problem with CouchDB view is that it will take large amount of time and storage to calculate the view, if the data is huge. In order to save time and space, this list function is designed to use multiple levels grouping in view to create a view one time, and list function can obtain other reduce results in one view rather than creating another view. For instance, there is a view to obtain the emotion of MPs’ tweets by month and day of a week (Monday, Tuesday etc.). In this view, only month amount valued can be reduced, we can’t sum all the days of a week (the emotion of a politician on Thursdays), if there is no another view or list function. </w:t>
      </w:r>
      <w:r w:rsidR="003B241F">
        <w:t>Utilizing</w:t>
      </w:r>
      <w:r>
        <w:t xml:space="preserve"> week list function can easily get the list we want instead of costing time and storage to create another view.</w:t>
      </w:r>
    </w:p>
    <w:p w:rsidR="008B41F7" w:rsidRDefault="008B41F7" w:rsidP="003B241F">
      <w:pPr>
        <w:spacing w:line="276" w:lineRule="auto"/>
        <w:jc w:val="both"/>
      </w:pPr>
    </w:p>
    <w:p w:rsidR="00C25376" w:rsidRDefault="00C25376">
      <w:pPr>
        <w:spacing w:line="276" w:lineRule="auto"/>
        <w:rPr>
          <w:rFonts w:asciiTheme="majorHAnsi" w:eastAsiaTheme="majorEastAsia" w:hAnsiTheme="majorHAnsi" w:cstheme="majorBidi"/>
          <w:bCs/>
          <w:caps/>
          <w:color w:val="7A7A7A" w:themeColor="accent1"/>
          <w:sz w:val="28"/>
          <w:szCs w:val="28"/>
        </w:rPr>
      </w:pPr>
      <w:r>
        <w:br w:type="page"/>
      </w:r>
    </w:p>
    <w:p w:rsidR="00EE1D2A" w:rsidRDefault="00EE1D2A" w:rsidP="00EE1D2A">
      <w:pPr>
        <w:pStyle w:val="Heading1"/>
      </w:pPr>
      <w:r>
        <w:lastRenderedPageBreak/>
        <w:t>Sentiment</w:t>
      </w:r>
    </w:p>
    <w:p w:rsidR="00AC7451" w:rsidRDefault="00AC7451" w:rsidP="00AC7451">
      <w:pPr>
        <w:spacing w:line="276" w:lineRule="auto"/>
        <w:jc w:val="both"/>
      </w:pPr>
      <w:r>
        <w:t>In this assessment, one of our purpose is to analyse the emotion of each tweet, and we analyse the emotion of each tweet before it is saved in the CouchDB.</w:t>
      </w:r>
    </w:p>
    <w:p w:rsidR="00AC7451" w:rsidRDefault="00AC7451" w:rsidP="00AC7451">
      <w:pPr>
        <w:spacing w:line="276" w:lineRule="auto"/>
        <w:jc w:val="both"/>
      </w:pPr>
      <w:r>
        <w:t>As we know, the content of a tweet is short, and normally contains some meaningless text, for example, mentioned person (@xxx), mentioned topic (#xxx) and short link (https://xxx). In order to avoid the influence by these meaningless text, it is important to filter this information by algorithm 1.</w:t>
      </w:r>
    </w:p>
    <w:p w:rsidR="00AC7451" w:rsidRDefault="00AC7451" w:rsidP="00471053">
      <w:pPr>
        <w:spacing w:line="276" w:lineRule="auto"/>
        <w:jc w:val="center"/>
      </w:pPr>
      <w:r>
        <w:rPr>
          <w:noProof/>
          <w:lang w:val="en-AU" w:eastAsia="zh-CN"/>
        </w:rPr>
        <w:drawing>
          <wp:inline distT="0" distB="0" distL="0" distR="0" wp14:anchorId="08E879E8" wp14:editId="599980C3">
            <wp:extent cx="4991100" cy="1763720"/>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2178" cy="1771168"/>
                    </a:xfrm>
                    <a:prstGeom prst="rect">
                      <a:avLst/>
                    </a:prstGeom>
                  </pic:spPr>
                </pic:pic>
              </a:graphicData>
            </a:graphic>
          </wp:inline>
        </w:drawing>
      </w:r>
    </w:p>
    <w:p w:rsidR="00AC7451" w:rsidRDefault="00AC7451" w:rsidP="00AC7451">
      <w:pPr>
        <w:spacing w:line="276" w:lineRule="auto"/>
        <w:jc w:val="both"/>
      </w:pPr>
      <w:r>
        <w:t xml:space="preserve">After having the clear content, we can use algorithms to analyse the emotion. The classification of emotion can be normally regarded as six parts, which are happiness, sadness, angry, disgust, fear and surprise. In this case, this application is designed to transfer tweet to the six vectors of emotion, and selects the most outstanding vector as its emotion. </w:t>
      </w:r>
    </w:p>
    <w:p w:rsidR="00AC7451" w:rsidRDefault="00AC7451" w:rsidP="00AC7451">
      <w:pPr>
        <w:spacing w:line="276" w:lineRule="auto"/>
        <w:jc w:val="both"/>
      </w:pPr>
      <w:r>
        <w:t>On the one hand, because of the short length of the tweet and the situation that people often use several words to show their altitudes, we decide to use the comparison of the count of different types of emotion words to show the emotion of tweet, and some typical words in each type of emotion are picked out, for example, happy, lucky and awesome can show the emotion of happiness; hate and damn can show the emotion of angry. In addition, people sometimes use negation words to show different meanings, for example, no, not and don’t, and it is necessary to change the result if there is a negation word before a typical emotion word. However, our purpose is not only analyzing the emotion of tweet, but also taking advantage of these emotion to analyse the public altitude of different political parties. Thus, we synthesize the six vectors to three parts: positive, normal and negative.</w:t>
      </w:r>
    </w:p>
    <w:p w:rsidR="00AC7451" w:rsidRDefault="00AC7451" w:rsidP="00AC7451">
      <w:pPr>
        <w:spacing w:line="276" w:lineRule="auto"/>
        <w:jc w:val="both"/>
      </w:pPr>
      <w:r>
        <w:t>On the other hand, it is the fact that people prefer to use emoji to show their altitude. Thus, we highlight the influence of emoji that it is easier to find, and it has more accurate meaning than word. As we have mentioned in the first part, there are six vectors of emotion that we can easily define the meaning the emoji into six vectors. After having the meaning of typical words and emoji, it is possible to analyse the emotion of tweet by using Algorithm 2.</w:t>
      </w:r>
    </w:p>
    <w:p w:rsidR="00AC7451" w:rsidRDefault="00AC7451" w:rsidP="00471053">
      <w:pPr>
        <w:spacing w:line="276" w:lineRule="auto"/>
        <w:jc w:val="center"/>
      </w:pPr>
      <w:r>
        <w:rPr>
          <w:noProof/>
          <w:lang w:val="en-AU" w:eastAsia="zh-CN"/>
        </w:rPr>
        <w:lastRenderedPageBreak/>
        <w:drawing>
          <wp:inline distT="0" distB="0" distL="0" distR="0" wp14:anchorId="70ED9D9E" wp14:editId="66C49C00">
            <wp:extent cx="4533900" cy="3199368"/>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9764" cy="3210563"/>
                    </a:xfrm>
                    <a:prstGeom prst="rect">
                      <a:avLst/>
                    </a:prstGeom>
                  </pic:spPr>
                </pic:pic>
              </a:graphicData>
            </a:graphic>
          </wp:inline>
        </w:drawing>
      </w:r>
    </w:p>
    <w:p w:rsidR="00AC7451" w:rsidRDefault="00AC7451" w:rsidP="00AC7451">
      <w:pPr>
        <w:spacing w:line="276" w:lineRule="auto"/>
      </w:pPr>
    </w:p>
    <w:p w:rsidR="00AC7451" w:rsidRDefault="00AC7451" w:rsidP="00695CCE">
      <w:pPr>
        <w:pStyle w:val="Heading1"/>
      </w:pPr>
      <w:r>
        <w:t>Result Analysis &amp; Comparison</w:t>
      </w:r>
    </w:p>
    <w:p w:rsidR="00AC7451" w:rsidRDefault="00AC7451" w:rsidP="008C0CFF">
      <w:pPr>
        <w:spacing w:line="276" w:lineRule="auto"/>
        <w:jc w:val="both"/>
      </w:pPr>
      <w:r>
        <w:t xml:space="preserve">In order to compare the analysis result of tweet with true data, we download some statistical data from Australian Urban Research Infrastructure Network (AURIN), Bureau of Meteorology (BOM) and Roy Morgan. </w:t>
      </w:r>
    </w:p>
    <w:p w:rsidR="00AC7451" w:rsidRDefault="00AC7451" w:rsidP="00AC7451">
      <w:pPr>
        <w:spacing w:line="276" w:lineRule="auto"/>
      </w:pPr>
      <w:r>
        <w:t xml:space="preserve">Firstly, average rainfall of every month is downloaded from BOM to analyse the relationship between people’s emotion and weather. For the reason that the BOM don not have the data of 2015 or 2016, we use the mean rainfall data </w:t>
      </w:r>
      <w:r w:rsidR="008C0CFF">
        <w:t>of 2014 as our dataset (Figure 5</w:t>
      </w:r>
      <w:r>
        <w:t xml:space="preserve">). </w:t>
      </w:r>
    </w:p>
    <w:p w:rsidR="008C0CFF" w:rsidRDefault="008C0CFF" w:rsidP="008C0CFF">
      <w:pPr>
        <w:keepNext/>
        <w:spacing w:line="276" w:lineRule="auto"/>
        <w:jc w:val="center"/>
      </w:pPr>
      <w:r>
        <w:rPr>
          <w:noProof/>
          <w:lang w:val="en-AU" w:eastAsia="zh-CN"/>
        </w:rPr>
        <w:drawing>
          <wp:inline distT="0" distB="0" distL="0" distR="0" wp14:anchorId="1FA19188" wp14:editId="1458C69B">
            <wp:extent cx="3571875" cy="2143125"/>
            <wp:effectExtent l="0" t="0" r="9525" b="9525"/>
            <wp:docPr id="214" name="Chart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C7451" w:rsidRDefault="008C0CFF" w:rsidP="008C0CFF">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5</w:t>
      </w:r>
      <w:r w:rsidR="00C65690">
        <w:rPr>
          <w:noProof/>
        </w:rPr>
        <w:fldChar w:fldCharType="end"/>
      </w:r>
      <w:r>
        <w:t xml:space="preserve"> mean rainfall in 2014 from bom</w:t>
      </w:r>
    </w:p>
    <w:p w:rsidR="00AC7451" w:rsidRDefault="00AC7451" w:rsidP="008C0CFF">
      <w:pPr>
        <w:spacing w:line="276" w:lineRule="auto"/>
        <w:jc w:val="both"/>
      </w:pPr>
      <w:r>
        <w:t xml:space="preserve">Secondly, because of the purpose of our application that statistics prefer rating of each party, we get the real time prefer rating of the two parties ALP and L-NP in Figure 2 and Figure 3. Thirdly, in order to analyse the relationship between the lives of residents and preferred party, we download some statistical </w:t>
      </w:r>
      <w:r>
        <w:lastRenderedPageBreak/>
        <w:t>data in different areas of Victoria about average income from the dataset “Suburb Working Age Employment and Income 2011”, age distribution and percentage of gender from the dataset “SA2 Age Distribution – Females/Males/Persons”, and percentage of people from different countries from the dataset “SA2 Non-English speaking countries of birth”.</w:t>
      </w:r>
    </w:p>
    <w:p w:rsidR="008C0CFF" w:rsidRDefault="008C0CFF" w:rsidP="008C0CFF">
      <w:pPr>
        <w:keepNext/>
        <w:spacing w:line="276" w:lineRule="auto"/>
        <w:jc w:val="center"/>
      </w:pPr>
      <w:r>
        <w:rPr>
          <w:noProof/>
          <w:lang w:val="en-AU" w:eastAsia="zh-CN"/>
        </w:rPr>
        <w:drawing>
          <wp:inline distT="0" distB="0" distL="0" distR="0" wp14:anchorId="2CC7E4A1" wp14:editId="0B9AB06F">
            <wp:extent cx="2520000" cy="181929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682" t="21554" r="64245" b="57817"/>
                    <a:stretch/>
                  </pic:blipFill>
                  <pic:spPr bwMode="auto">
                    <a:xfrm>
                      <a:off x="0" y="0"/>
                      <a:ext cx="2520000" cy="1819296"/>
                    </a:xfrm>
                    <a:prstGeom prst="rect">
                      <a:avLst/>
                    </a:prstGeom>
                    <a:ln>
                      <a:noFill/>
                    </a:ln>
                    <a:extLst>
                      <a:ext uri="{53640926-AAD7-44D8-BBD7-CCE9431645EC}">
                        <a14:shadowObscured xmlns:a14="http://schemas.microsoft.com/office/drawing/2010/main"/>
                      </a:ext>
                    </a:extLst>
                  </pic:spPr>
                </pic:pic>
              </a:graphicData>
            </a:graphic>
          </wp:inline>
        </w:drawing>
      </w:r>
    </w:p>
    <w:p w:rsidR="00AC7451" w:rsidRDefault="008C0CFF" w:rsidP="008C0CFF">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6</w:t>
      </w:r>
      <w:r w:rsidR="00C65690">
        <w:rPr>
          <w:noProof/>
        </w:rPr>
        <w:fldChar w:fldCharType="end"/>
      </w:r>
      <w:r>
        <w:t xml:space="preserve"> two parties prefer rating (from http://www.roymorgan.com/morganpoll)</w:t>
      </w:r>
    </w:p>
    <w:p w:rsidR="00AC7451" w:rsidRDefault="008C0CFF" w:rsidP="008C0CFF">
      <w:pPr>
        <w:spacing w:line="276" w:lineRule="auto"/>
        <w:jc w:val="center"/>
      </w:pPr>
      <w:r>
        <w:rPr>
          <w:noProof/>
          <w:lang w:val="en-AU" w:eastAsia="zh-CN"/>
        </w:rPr>
        <w:drawing>
          <wp:inline distT="0" distB="0" distL="0" distR="0" wp14:anchorId="486F51CA" wp14:editId="71A18673">
            <wp:extent cx="2520000" cy="2075292"/>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6246" t="21658" r="48413" b="55882"/>
                    <a:stretch/>
                  </pic:blipFill>
                  <pic:spPr bwMode="auto">
                    <a:xfrm>
                      <a:off x="0" y="0"/>
                      <a:ext cx="2520000" cy="2075292"/>
                    </a:xfrm>
                    <a:prstGeom prst="rect">
                      <a:avLst/>
                    </a:prstGeom>
                    <a:ln>
                      <a:noFill/>
                    </a:ln>
                    <a:extLst>
                      <a:ext uri="{53640926-AAD7-44D8-BBD7-CCE9431645EC}">
                        <a14:shadowObscured xmlns:a14="http://schemas.microsoft.com/office/drawing/2010/main"/>
                      </a:ext>
                    </a:extLst>
                  </pic:spPr>
                </pic:pic>
              </a:graphicData>
            </a:graphic>
          </wp:inline>
        </w:drawing>
      </w:r>
    </w:p>
    <w:p w:rsidR="008C0CFF" w:rsidRDefault="008C0CFF" w:rsidP="008C0CFF">
      <w:pPr>
        <w:pStyle w:val="Caption"/>
        <w:jc w:val="center"/>
      </w:pPr>
      <w:r>
        <w:t xml:space="preserve">Figure </w:t>
      </w:r>
      <w:r w:rsidR="00C65690">
        <w:fldChar w:fldCharType="begin"/>
      </w:r>
      <w:r w:rsidR="00C65690">
        <w:instrText xml:space="preserve"> SEQ Figure \* ARABIC </w:instrText>
      </w:r>
      <w:r w:rsidR="00C65690">
        <w:fldChar w:fldCharType="separate"/>
      </w:r>
      <w:r w:rsidR="0031178B">
        <w:rPr>
          <w:noProof/>
        </w:rPr>
        <w:t>7</w:t>
      </w:r>
      <w:r w:rsidR="00C65690">
        <w:rPr>
          <w:noProof/>
        </w:rPr>
        <w:fldChar w:fldCharType="end"/>
      </w:r>
      <w:r>
        <w:t xml:space="preserve"> </w:t>
      </w:r>
      <w:r w:rsidRPr="002700DE">
        <w:t>Voting Intention (from http://www.roymorgan.com/morganpoll)</w:t>
      </w:r>
    </w:p>
    <w:p w:rsidR="00EE1D2A" w:rsidRDefault="00EE1D2A" w:rsidP="00EE1D2A">
      <w:pPr>
        <w:pStyle w:val="Heading1"/>
      </w:pPr>
      <w:r>
        <w:lastRenderedPageBreak/>
        <w:t>dynamic depolyment</w:t>
      </w:r>
    </w:p>
    <w:p w:rsidR="00943109" w:rsidRDefault="00E62283" w:rsidP="00E62283">
      <w:pPr>
        <w:pStyle w:val="Heading2"/>
        <w:jc w:val="both"/>
        <w:rPr>
          <w:rFonts w:asciiTheme="minorHAnsi" w:eastAsiaTheme="minorEastAsia" w:hAnsiTheme="minorHAnsi" w:cstheme="minorBidi"/>
          <w:b w:val="0"/>
          <w:bCs w:val="0"/>
          <w:color w:val="auto"/>
          <w:sz w:val="22"/>
          <w:szCs w:val="22"/>
        </w:rPr>
      </w:pPr>
      <w:r>
        <w:rPr>
          <w:noProof/>
          <w:lang w:val="en-AU" w:eastAsia="zh-CN"/>
        </w:rPr>
        <mc:AlternateContent>
          <mc:Choice Requires="wps">
            <w:drawing>
              <wp:anchor distT="45720" distB="45720" distL="114300" distR="114300" simplePos="0" relativeHeight="251689984" behindDoc="0" locked="0" layoutInCell="1" allowOverlap="1" wp14:anchorId="5CAFE256" wp14:editId="628AE11F">
                <wp:simplePos x="0" y="0"/>
                <wp:positionH relativeFrom="margin">
                  <wp:align>right</wp:align>
                </wp:positionH>
                <wp:positionV relativeFrom="paragraph">
                  <wp:posOffset>798830</wp:posOffset>
                </wp:positionV>
                <wp:extent cx="6356985" cy="2096135"/>
                <wp:effectExtent l="19050" t="19050" r="24765" b="1841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985" cy="209613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471053" w:rsidRPr="00E62283" w:rsidRDefault="00471053" w:rsidP="00E62283">
                            <w:pPr>
                              <w:pStyle w:val="Heading2"/>
                              <w:spacing w:before="0"/>
                              <w:rPr>
                                <w:rStyle w:val="IntenseEmphasis"/>
                              </w:rPr>
                            </w:pPr>
                            <w:r w:rsidRPr="00E62283">
                              <w:rPr>
                                <w:rStyle w:val="IntenseEmphasis"/>
                              </w:rPr>
                              <w:t>Boto</w:t>
                            </w:r>
                          </w:p>
                          <w:p w:rsidR="00471053" w:rsidRDefault="00471053" w:rsidP="00E62283">
                            <w:pPr>
                              <w:spacing w:after="0"/>
                              <w:jc w:val="both"/>
                              <w:rPr>
                                <w:rStyle w:val="IntenseEmphasis"/>
                              </w:rPr>
                            </w:pPr>
                            <w:r w:rsidRPr="00E62283">
                              <w:rPr>
                                <w:rStyle w:val="IntenseEmphasis"/>
                              </w:rPr>
                              <w:t>NeCTAR provides extensive OpenStack APIs, allowing programmatic access to each of its services. There are a number of libraries for using this API, and for Python, we chose Boto. Boto provides a Python interface to nearly all of the OpenStack APIs. Boto is mature, well documented and easy to use.</w:t>
                            </w:r>
                          </w:p>
                          <w:p w:rsidR="00471053" w:rsidRDefault="00471053" w:rsidP="00E62283">
                            <w:pPr>
                              <w:pStyle w:val="Heading2"/>
                              <w:spacing w:before="0"/>
                              <w:rPr>
                                <w:rStyle w:val="IntenseEmphasis"/>
                              </w:rPr>
                            </w:pPr>
                            <w:r w:rsidRPr="00E62283">
                              <w:rPr>
                                <w:rStyle w:val="IntenseEmphasis"/>
                              </w:rPr>
                              <w:t>Ansible</w:t>
                            </w:r>
                          </w:p>
                          <w:p w:rsidR="00471053" w:rsidRPr="00E62283" w:rsidRDefault="00471053" w:rsidP="00E62283">
                            <w:pPr>
                              <w:jc w:val="both"/>
                              <w:rPr>
                                <w:rStyle w:val="IntenseEmphasis"/>
                                <w:bCs w:val="0"/>
                              </w:rPr>
                            </w:pPr>
                            <w:r w:rsidRPr="00E62283">
                              <w:rPr>
                                <w:rStyle w:val="IntenseEmphasis"/>
                              </w:rPr>
                              <w:t>Ansible is</w:t>
                            </w:r>
                            <w:r w:rsidRPr="00E62283">
                              <w:rPr>
                                <w:rStyle w:val="IntenseEmphasis"/>
                                <w:bCs w:val="0"/>
                              </w:rPr>
                              <w:t xml:space="preserve"> an</w:t>
                            </w:r>
                            <w:r w:rsidRPr="00E62283">
                              <w:rPr>
                                <w:rStyle w:val="IntenseEmphasis"/>
                              </w:rPr>
                              <w:t xml:space="preserve"> </w:t>
                            </w:r>
                            <w:r w:rsidRPr="00E62283">
                              <w:rPr>
                                <w:rStyle w:val="IntenseEmphasis"/>
                                <w:bCs w:val="0"/>
                              </w:rPr>
                              <w:t>automation</w:t>
                            </w:r>
                            <w:r w:rsidRPr="00E62283">
                              <w:rPr>
                                <w:rStyle w:val="IntenseEmphasis"/>
                              </w:rPr>
                              <w:t xml:space="preserve"> tool which provides the ways of creating</w:t>
                            </w:r>
                            <w:r w:rsidRPr="00E62283">
                              <w:rPr>
                                <w:rStyle w:val="IntenseEmphasis"/>
                                <w:bCs w:val="0"/>
                              </w:rPr>
                              <w:t xml:space="preserve"> scripts</w:t>
                            </w:r>
                            <w:r w:rsidRPr="00E62283">
                              <w:rPr>
                                <w:rStyle w:val="IntenseEmphasis"/>
                              </w:rPr>
                              <w:t xml:space="preserve"> </w:t>
                            </w:r>
                            <w:r w:rsidRPr="00E62283">
                              <w:rPr>
                                <w:rStyle w:val="IntenseEmphasis"/>
                                <w:bCs w:val="0"/>
                              </w:rPr>
                              <w:t>to configure systems and deploy software automatically for simplicity, ease-of-use, security and reliability</w:t>
                            </w:r>
                            <w:r w:rsidRPr="00E62283">
                              <w:rPr>
                                <w:rStyle w:val="IntenseEmphasis"/>
                              </w:rPr>
                              <w:t xml:space="preserve">. </w:t>
                            </w:r>
                            <w:r w:rsidRPr="00E62283">
                              <w:rPr>
                                <w:rStyle w:val="IntenseEmphasis"/>
                                <w:bCs w:val="0"/>
                              </w:rPr>
                              <w:t>Ansible is decentralized and manages machines in an agent-less manner.</w:t>
                            </w:r>
                            <w:r>
                              <w:rPr>
                                <w:rStyle w:val="IntenseEmphasis"/>
                                <w:bCs w:val="0"/>
                              </w:rPr>
                              <w:t xml:space="preserve"> </w:t>
                            </w:r>
                            <w:r w:rsidRPr="0052267E">
                              <w:rPr>
                                <w:rStyle w:val="IntenseEmphasis"/>
                                <w:bCs w:val="0"/>
                                <w:vertAlign w:val="superscript"/>
                              </w:rPr>
                              <w:t>[4]</w:t>
                            </w:r>
                          </w:p>
                          <w:p w:rsidR="00471053" w:rsidRDefault="00471053"/>
                          <w:p w:rsidR="00471053" w:rsidRDefault="004710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FE256" id="_x0000_s1037" type="#_x0000_t202" style="position:absolute;left:0;text-align:left;margin-left:449.35pt;margin-top:62.9pt;width:500.55pt;height:165.0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" fillcolor="white [3201]" strokecolor="#526db0 [3206]" strokeweight="2.25pt">
                <v:textbox>
                  <w:txbxContent>
                    <w:p w:rsidR="00471053" w:rsidRPr="00E62283" w:rsidRDefault="00471053" w:rsidP="00E62283">
                      <w:pPr>
                        <w:pStyle w:val="Heading2"/>
                        <w:spacing w:before="0"/>
                        <w:rPr>
                          <w:rStyle w:val="IntenseEmphasis"/>
                        </w:rPr>
                      </w:pPr>
                      <w:r w:rsidRPr="00E62283">
                        <w:rPr>
                          <w:rStyle w:val="IntenseEmphasis"/>
                        </w:rPr>
                        <w:t>Boto</w:t>
                      </w:r>
                    </w:p>
                    <w:p w:rsidR="00471053" w:rsidRDefault="00471053" w:rsidP="00E62283">
                      <w:pPr>
                        <w:spacing w:after="0"/>
                        <w:jc w:val="both"/>
                        <w:rPr>
                          <w:rStyle w:val="IntenseEmphasis"/>
                        </w:rPr>
                      </w:pPr>
                      <w:r w:rsidRPr="00E62283">
                        <w:rPr>
                          <w:rStyle w:val="IntenseEmphasis"/>
                        </w:rPr>
                        <w:t>NeCTAR provides extensive OpenStack APIs, allowing programmatic access to each of its services. There are a number of libraries for using this API, and for Python, we chose Boto. Boto provides a Python interface to nearly all of the OpenStack APIs. Boto is mature, well documented and easy to use.</w:t>
                      </w:r>
                    </w:p>
                    <w:p w:rsidR="00471053" w:rsidRDefault="00471053" w:rsidP="00E62283">
                      <w:pPr>
                        <w:pStyle w:val="Heading2"/>
                        <w:spacing w:before="0"/>
                        <w:rPr>
                          <w:rStyle w:val="IntenseEmphasis"/>
                        </w:rPr>
                      </w:pPr>
                      <w:r w:rsidRPr="00E62283">
                        <w:rPr>
                          <w:rStyle w:val="IntenseEmphasis"/>
                        </w:rPr>
                        <w:t>Ansible</w:t>
                      </w:r>
                    </w:p>
                    <w:p w:rsidR="00471053" w:rsidRPr="00E62283" w:rsidRDefault="00471053" w:rsidP="00E62283">
                      <w:pPr>
                        <w:jc w:val="both"/>
                        <w:rPr>
                          <w:rStyle w:val="IntenseEmphasis"/>
                          <w:bCs w:val="0"/>
                        </w:rPr>
                      </w:pPr>
                      <w:r w:rsidRPr="00E62283">
                        <w:rPr>
                          <w:rStyle w:val="IntenseEmphasis"/>
                        </w:rPr>
                        <w:t>Ansible is</w:t>
                      </w:r>
                      <w:r w:rsidRPr="00E62283">
                        <w:rPr>
                          <w:rStyle w:val="IntenseEmphasis"/>
                          <w:bCs w:val="0"/>
                        </w:rPr>
                        <w:t xml:space="preserve"> an</w:t>
                      </w:r>
                      <w:r w:rsidRPr="00E62283">
                        <w:rPr>
                          <w:rStyle w:val="IntenseEmphasis"/>
                        </w:rPr>
                        <w:t xml:space="preserve"> </w:t>
                      </w:r>
                      <w:r w:rsidRPr="00E62283">
                        <w:rPr>
                          <w:rStyle w:val="IntenseEmphasis"/>
                          <w:bCs w:val="0"/>
                        </w:rPr>
                        <w:t>automation</w:t>
                      </w:r>
                      <w:r w:rsidRPr="00E62283">
                        <w:rPr>
                          <w:rStyle w:val="IntenseEmphasis"/>
                        </w:rPr>
                        <w:t xml:space="preserve"> tool which provides the ways of creating</w:t>
                      </w:r>
                      <w:r w:rsidRPr="00E62283">
                        <w:rPr>
                          <w:rStyle w:val="IntenseEmphasis"/>
                          <w:bCs w:val="0"/>
                        </w:rPr>
                        <w:t xml:space="preserve"> scripts</w:t>
                      </w:r>
                      <w:r w:rsidRPr="00E62283">
                        <w:rPr>
                          <w:rStyle w:val="IntenseEmphasis"/>
                        </w:rPr>
                        <w:t xml:space="preserve"> </w:t>
                      </w:r>
                      <w:r w:rsidRPr="00E62283">
                        <w:rPr>
                          <w:rStyle w:val="IntenseEmphasis"/>
                          <w:bCs w:val="0"/>
                        </w:rPr>
                        <w:t>to configure systems and deploy software automatically for simplicity, ease-of-use, security and reliability</w:t>
                      </w:r>
                      <w:r w:rsidRPr="00E62283">
                        <w:rPr>
                          <w:rStyle w:val="IntenseEmphasis"/>
                        </w:rPr>
                        <w:t xml:space="preserve">. </w:t>
                      </w:r>
                      <w:r w:rsidRPr="00E62283">
                        <w:rPr>
                          <w:rStyle w:val="IntenseEmphasis"/>
                          <w:bCs w:val="0"/>
                        </w:rPr>
                        <w:t>Ansible is decentralized and manages machines in an agent-less manner.</w:t>
                      </w:r>
                      <w:r>
                        <w:rPr>
                          <w:rStyle w:val="IntenseEmphasis"/>
                          <w:bCs w:val="0"/>
                        </w:rPr>
                        <w:t xml:space="preserve"> </w:t>
                      </w:r>
                      <w:r w:rsidRPr="0052267E">
                        <w:rPr>
                          <w:rStyle w:val="IntenseEmphasis"/>
                          <w:bCs w:val="0"/>
                          <w:vertAlign w:val="superscript"/>
                        </w:rPr>
                        <w:t>[4]</w:t>
                      </w:r>
                    </w:p>
                    <w:p w:rsidR="00471053" w:rsidRDefault="00471053"/>
                    <w:p w:rsidR="00471053" w:rsidRDefault="00471053"/>
                  </w:txbxContent>
                </v:textbox>
                <w10:wrap type="topAndBottom" anchorx="margin"/>
              </v:shape>
            </w:pict>
          </mc:Fallback>
        </mc:AlternateContent>
      </w:r>
      <w:r w:rsidR="00943109">
        <w:rPr>
          <w:rFonts w:asciiTheme="minorHAnsi" w:eastAsiaTheme="minorEastAsia" w:hAnsiTheme="minorHAnsi" w:cstheme="minorBidi"/>
          <w:b w:val="0"/>
          <w:bCs w:val="0"/>
          <w:color w:val="auto"/>
          <w:sz w:val="22"/>
          <w:szCs w:val="22"/>
        </w:rPr>
        <w:t>A Boto / Ansible automation script was developed in Python</w:t>
      </w:r>
      <w:r w:rsidR="006851D4">
        <w:rPr>
          <w:rFonts w:asciiTheme="minorHAnsi" w:eastAsiaTheme="minorEastAsia" w:hAnsiTheme="minorHAnsi" w:cstheme="minorBidi"/>
          <w:b w:val="0"/>
          <w:bCs w:val="0"/>
          <w:color w:val="auto"/>
          <w:sz w:val="22"/>
          <w:szCs w:val="22"/>
        </w:rPr>
        <w:t xml:space="preserve"> and YAML</w:t>
      </w:r>
      <w:r w:rsidR="00943109">
        <w:rPr>
          <w:rFonts w:asciiTheme="minorHAnsi" w:eastAsiaTheme="minorEastAsia" w:hAnsiTheme="minorHAnsi" w:cstheme="minorBidi"/>
          <w:b w:val="0"/>
          <w:bCs w:val="0"/>
          <w:color w:val="auto"/>
          <w:sz w:val="22"/>
          <w:szCs w:val="22"/>
        </w:rPr>
        <w:t xml:space="preserve"> to deployment the system dynamically.</w:t>
      </w:r>
      <w:r>
        <w:rPr>
          <w:rFonts w:asciiTheme="minorHAnsi" w:eastAsiaTheme="minorEastAsia" w:hAnsiTheme="minorHAnsi" w:cstheme="minorBidi"/>
          <w:b w:val="0"/>
          <w:bCs w:val="0"/>
          <w:color w:val="auto"/>
          <w:sz w:val="22"/>
          <w:szCs w:val="22"/>
        </w:rPr>
        <w:t xml:space="preserve"> Boto was used to create EC2 instance on NeCTAR Research Cloud and Ansible Playbook was used to deployment applications on the EC2 instance.</w:t>
      </w:r>
    </w:p>
    <w:p w:rsidR="00943109" w:rsidRPr="00B77A40" w:rsidRDefault="00943109" w:rsidP="00B77A40">
      <w:pPr>
        <w:pStyle w:val="Heading2"/>
      </w:pPr>
      <w:r w:rsidRPr="00B77A40">
        <w:t>Installation for tools</w:t>
      </w:r>
    </w:p>
    <w:p w:rsidR="00943109" w:rsidRDefault="00B77A40" w:rsidP="00B77A40">
      <w:pPr>
        <w:pStyle w:val="Heading2"/>
        <w:jc w:val="both"/>
        <w:rPr>
          <w:rFonts w:asciiTheme="minorHAnsi" w:eastAsiaTheme="minorEastAsia" w:hAnsiTheme="minorHAnsi" w:cstheme="minorBidi"/>
          <w:b w:val="0"/>
          <w:bCs w:val="0"/>
          <w:color w:val="auto"/>
          <w:sz w:val="22"/>
          <w:szCs w:val="22"/>
        </w:rPr>
      </w:pPr>
      <w:r>
        <w:rPr>
          <w:rFonts w:asciiTheme="minorHAnsi" w:eastAsiaTheme="minorEastAsia" w:hAnsiTheme="minorHAnsi" w:cstheme="minorBidi"/>
          <w:b w:val="0"/>
          <w:bCs w:val="0"/>
          <w:color w:val="auto"/>
          <w:sz w:val="22"/>
          <w:szCs w:val="22"/>
        </w:rPr>
        <w:t>The</w:t>
      </w:r>
      <w:r w:rsidR="00943109" w:rsidRPr="00B77A40">
        <w:rPr>
          <w:rFonts w:asciiTheme="minorHAnsi" w:eastAsiaTheme="minorEastAsia" w:hAnsiTheme="minorHAnsi" w:cstheme="minorBidi"/>
          <w:b w:val="0"/>
          <w:bCs w:val="0"/>
          <w:color w:val="auto"/>
          <w:sz w:val="22"/>
          <w:szCs w:val="22"/>
        </w:rPr>
        <w:t xml:space="preserve"> installation of these two automation tools</w:t>
      </w:r>
      <w:r>
        <w:rPr>
          <w:rFonts w:asciiTheme="minorHAnsi" w:eastAsiaTheme="minorEastAsia" w:hAnsiTheme="minorHAnsi" w:cstheme="minorBidi"/>
          <w:b w:val="0"/>
          <w:bCs w:val="0"/>
          <w:color w:val="auto"/>
          <w:sz w:val="22"/>
          <w:szCs w:val="22"/>
        </w:rPr>
        <w:t xml:space="preserve"> can be done</w:t>
      </w:r>
      <w:r w:rsidR="00943109" w:rsidRPr="00B77A40">
        <w:rPr>
          <w:rFonts w:asciiTheme="minorHAnsi" w:eastAsiaTheme="minorEastAsia" w:hAnsiTheme="minorHAnsi" w:cstheme="minorBidi"/>
          <w:b w:val="0"/>
          <w:bCs w:val="0"/>
          <w:color w:val="auto"/>
          <w:sz w:val="22"/>
          <w:szCs w:val="22"/>
        </w:rPr>
        <w:t xml:space="preserve"> via “pip”, which is the Python package manager, though other options are also available. </w:t>
      </w:r>
      <w:r>
        <w:rPr>
          <w:rFonts w:asciiTheme="minorHAnsi" w:eastAsiaTheme="minorEastAsia" w:hAnsiTheme="minorHAnsi" w:cstheme="minorBidi"/>
          <w:b w:val="0"/>
          <w:bCs w:val="0"/>
          <w:color w:val="auto"/>
          <w:sz w:val="22"/>
          <w:szCs w:val="22"/>
        </w:rPr>
        <w:t>The “pip” itself can be installed by using,</w:t>
      </w:r>
    </w:p>
    <w:p w:rsidR="00B77A40" w:rsidRDefault="00B77A40" w:rsidP="00CA1742">
      <w:pPr>
        <w:spacing w:before="200"/>
        <w:ind w:left="2880" w:firstLine="720"/>
        <w:rPr>
          <w:rStyle w:val="SubtleEmphasis"/>
          <w:b/>
        </w:rPr>
      </w:pPr>
      <w:r w:rsidRPr="00B77A40">
        <w:rPr>
          <w:rStyle w:val="SubtleEmphasis"/>
          <w:b/>
        </w:rPr>
        <w:t>sudo easy_install pip</w:t>
      </w:r>
    </w:p>
    <w:p w:rsidR="00943109" w:rsidRDefault="00943109" w:rsidP="00943109">
      <w:pPr>
        <w:pStyle w:val="Heading2"/>
        <w:rPr>
          <w:rFonts w:asciiTheme="minorHAnsi" w:eastAsiaTheme="minorEastAsia" w:hAnsiTheme="minorHAnsi" w:cstheme="minorBidi"/>
          <w:b w:val="0"/>
          <w:bCs w:val="0"/>
          <w:color w:val="auto"/>
          <w:sz w:val="22"/>
          <w:szCs w:val="22"/>
        </w:rPr>
      </w:pPr>
      <w:r w:rsidRPr="00B77A40">
        <w:rPr>
          <w:rFonts w:asciiTheme="minorHAnsi" w:eastAsiaTheme="minorEastAsia" w:hAnsiTheme="minorHAnsi" w:cstheme="minorBidi"/>
          <w:b w:val="0"/>
          <w:bCs w:val="0"/>
          <w:color w:val="auto"/>
          <w:sz w:val="22"/>
          <w:szCs w:val="22"/>
        </w:rPr>
        <w:t>Then</w:t>
      </w:r>
      <w:r w:rsidR="00B77A40">
        <w:rPr>
          <w:rFonts w:asciiTheme="minorHAnsi" w:eastAsiaTheme="minorEastAsia" w:hAnsiTheme="minorHAnsi" w:cstheme="minorBidi"/>
          <w:b w:val="0"/>
          <w:bCs w:val="0"/>
          <w:color w:val="auto"/>
          <w:sz w:val="22"/>
          <w:szCs w:val="22"/>
        </w:rPr>
        <w:t>, the latest release of Boto and Ansible can be installed by using,</w:t>
      </w:r>
    </w:p>
    <w:p w:rsidR="00CA1742" w:rsidRDefault="00B77A40" w:rsidP="00CA1742">
      <w:pPr>
        <w:spacing w:before="200"/>
        <w:ind w:left="3600"/>
        <w:rPr>
          <w:rStyle w:val="SubtleEmphasis"/>
          <w:b/>
        </w:rPr>
      </w:pPr>
      <w:r w:rsidRPr="00B77A40">
        <w:rPr>
          <w:rStyle w:val="SubtleEmphasis"/>
          <w:b/>
        </w:rPr>
        <w:t>sudo pip</w:t>
      </w:r>
      <w:r w:rsidR="008B41F7">
        <w:rPr>
          <w:rStyle w:val="SubtleEmphasis"/>
          <w:b/>
        </w:rPr>
        <w:t xml:space="preserve"> boto        </w:t>
      </w:r>
      <w:r w:rsidRPr="00B77A40">
        <w:rPr>
          <w:rStyle w:val="SubtleEmphasis"/>
          <w:b/>
        </w:rPr>
        <w:t>sudo pip</w:t>
      </w:r>
      <w:r>
        <w:rPr>
          <w:rStyle w:val="SubtleEmphasis"/>
          <w:b/>
        </w:rPr>
        <w:t xml:space="preserve"> ansible</w:t>
      </w:r>
    </w:p>
    <w:p w:rsidR="00CA1742" w:rsidRDefault="00943109" w:rsidP="00CA1742">
      <w:pPr>
        <w:pStyle w:val="Heading2"/>
      </w:pPr>
      <w:r w:rsidRPr="00AF7B52">
        <w:t>Implementation</w:t>
      </w:r>
    </w:p>
    <w:p w:rsidR="00CA1742" w:rsidRDefault="004439EA" w:rsidP="00CA1742">
      <w:pPr>
        <w:pStyle w:val="Heading3"/>
      </w:pPr>
      <w:r>
        <w:t>Create EC2 Instance</w:t>
      </w:r>
    </w:p>
    <w:p w:rsidR="004439EA" w:rsidRPr="00CA1742" w:rsidRDefault="00943109" w:rsidP="00CA1742">
      <w:pPr>
        <w:spacing w:before="200"/>
        <w:jc w:val="both"/>
        <w:rPr>
          <w:i/>
          <w:iCs/>
          <w:color w:val="7A7A7A" w:themeColor="accent1"/>
        </w:rPr>
      </w:pPr>
      <w:r w:rsidRPr="0052267E">
        <w:t>To de</w:t>
      </w:r>
      <w:r w:rsidR="0052267E" w:rsidRPr="0052267E">
        <w:t>ploy the nodes in Nectar cloud,</w:t>
      </w:r>
      <w:r w:rsidRPr="00CA1742">
        <w:t xml:space="preserve"> we use</w:t>
      </w:r>
      <w:r w:rsidR="004439EA" w:rsidRPr="00CA1742">
        <w:rPr>
          <w:bCs/>
        </w:rPr>
        <w:t>d</w:t>
      </w:r>
      <w:r w:rsidRPr="00CA1742">
        <w:t xml:space="preserve"> the Boto, which provides an integrated interface for </w:t>
      </w:r>
      <w:r w:rsidR="004439EA" w:rsidRPr="00CA1742">
        <w:rPr>
          <w:bCs/>
        </w:rPr>
        <w:t>P</w:t>
      </w:r>
      <w:r w:rsidRPr="00CA1742">
        <w:t xml:space="preserve">ython to current and future infrastructural services offered by </w:t>
      </w:r>
      <w:r w:rsidR="004439EA" w:rsidRPr="00CA1742">
        <w:rPr>
          <w:bCs/>
        </w:rPr>
        <w:t>NeCTAR OpenStack</w:t>
      </w:r>
      <w:r w:rsidRPr="00CA1742">
        <w:t>. Firstly, we ma</w:t>
      </w:r>
      <w:r w:rsidR="004439EA" w:rsidRPr="00CA1742">
        <w:rPr>
          <w:bCs/>
        </w:rPr>
        <w:t>d</w:t>
      </w:r>
      <w:r w:rsidRPr="00CA1742">
        <w:t>e a connection to the EC2 cloud using our</w:t>
      </w:r>
      <w:r w:rsidR="004439EA" w:rsidRPr="00CA1742">
        <w:rPr>
          <w:bCs/>
        </w:rPr>
        <w:t xml:space="preserve"> EC2 credentials</w:t>
      </w:r>
      <w:r w:rsidRPr="00CA1742">
        <w:t xml:space="preserve"> </w:t>
      </w:r>
      <w:r w:rsidR="004439EA" w:rsidRPr="00CA1742">
        <w:rPr>
          <w:bCs/>
        </w:rPr>
        <w:t>(</w:t>
      </w:r>
      <w:r w:rsidRPr="00CA1742">
        <w:t>access_key and sercret_key</w:t>
      </w:r>
      <w:r w:rsidR="004439EA" w:rsidRPr="00CA1742">
        <w:rPr>
          <w:bCs/>
        </w:rPr>
        <w:t>)</w:t>
      </w:r>
      <w:r w:rsidRPr="00CA1742">
        <w:t xml:space="preserve">. </w:t>
      </w:r>
    </w:p>
    <w:p w:rsidR="004439EA" w:rsidRDefault="004439EA" w:rsidP="004439EA">
      <w:pPr>
        <w:pStyle w:val="Heading2"/>
        <w:jc w:val="center"/>
        <w:rPr>
          <w:rFonts w:asciiTheme="minorHAnsi" w:eastAsiaTheme="minorEastAsia" w:hAnsiTheme="minorHAnsi" w:cstheme="minorBidi"/>
          <w:b w:val="0"/>
          <w:bCs w:val="0"/>
          <w:color w:val="auto"/>
          <w:sz w:val="22"/>
          <w:szCs w:val="22"/>
        </w:rPr>
      </w:pPr>
      <w:r>
        <w:rPr>
          <w:noProof/>
          <w:lang w:val="en-AU" w:eastAsia="zh-CN"/>
        </w:rPr>
        <w:drawing>
          <wp:inline distT="0" distB="0" distL="0" distR="0" wp14:anchorId="04EB40FA" wp14:editId="50285AB6">
            <wp:extent cx="3200400" cy="1565271"/>
            <wp:effectExtent l="0" t="0" r="0" b="0"/>
            <wp:docPr id="218" name="Picture 218" descr="C:\Users\Eins\AppData\Local\Temp\SNAGHTML10646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ins\AppData\Local\Temp\SNAGHTML1064671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4317" cy="1596532"/>
                    </a:xfrm>
                    <a:prstGeom prst="rect">
                      <a:avLst/>
                    </a:prstGeom>
                    <a:noFill/>
                    <a:ln>
                      <a:noFill/>
                    </a:ln>
                  </pic:spPr>
                </pic:pic>
              </a:graphicData>
            </a:graphic>
          </wp:inline>
        </w:drawing>
      </w:r>
    </w:p>
    <w:p w:rsidR="004439EA" w:rsidRDefault="004439EA" w:rsidP="004439EA">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5</w:t>
      </w:r>
      <w:r w:rsidR="00C65690">
        <w:rPr>
          <w:noProof/>
        </w:rPr>
        <w:fldChar w:fldCharType="end"/>
      </w:r>
      <w:r>
        <w:t xml:space="preserve"> ec2 user credentials</w:t>
      </w:r>
    </w:p>
    <w:p w:rsidR="004439EA" w:rsidRDefault="004439EA" w:rsidP="004439EA">
      <w:pPr>
        <w:pStyle w:val="Heading2"/>
        <w:jc w:val="both"/>
        <w:rPr>
          <w:rFonts w:asciiTheme="minorHAnsi" w:eastAsiaTheme="minorEastAsia" w:hAnsiTheme="minorHAnsi" w:cstheme="minorBidi"/>
          <w:b w:val="0"/>
          <w:bCs w:val="0"/>
          <w:color w:val="auto"/>
          <w:sz w:val="22"/>
          <w:szCs w:val="22"/>
        </w:rPr>
      </w:pPr>
      <w:r w:rsidRPr="00943109">
        <w:rPr>
          <w:rFonts w:asciiTheme="minorHAnsi" w:eastAsiaTheme="minorEastAsia" w:hAnsiTheme="minorHAnsi" w:cstheme="minorBidi"/>
          <w:b w:val="0"/>
          <w:bCs w:val="0"/>
          <w:color w:val="auto"/>
          <w:sz w:val="22"/>
          <w:szCs w:val="22"/>
        </w:rPr>
        <w:lastRenderedPageBreak/>
        <w:t>Then we</w:t>
      </w:r>
      <w:r>
        <w:rPr>
          <w:rFonts w:asciiTheme="minorHAnsi" w:eastAsiaTheme="minorEastAsia" w:hAnsiTheme="minorHAnsi" w:cstheme="minorBidi"/>
          <w:b w:val="0"/>
          <w:bCs w:val="0"/>
          <w:color w:val="auto"/>
          <w:sz w:val="22"/>
          <w:szCs w:val="22"/>
        </w:rPr>
        <w:t xml:space="preserve"> created a security group which allows incoming traffic on port</w:t>
      </w:r>
      <w:r w:rsidRPr="00943109">
        <w:rPr>
          <w:rFonts w:asciiTheme="minorHAnsi" w:eastAsiaTheme="minorEastAsia" w:hAnsiTheme="minorHAnsi" w:cstheme="minorBidi"/>
          <w:b w:val="0"/>
          <w:bCs w:val="0"/>
          <w:color w:val="auto"/>
          <w:sz w:val="22"/>
          <w:szCs w:val="22"/>
        </w:rPr>
        <w:t xml:space="preserve"> 80, 22 and 5984</w:t>
      </w:r>
      <w:r>
        <w:rPr>
          <w:rFonts w:asciiTheme="minorHAnsi" w:eastAsiaTheme="minorEastAsia" w:hAnsiTheme="minorHAnsi" w:cstheme="minorBidi"/>
          <w:b w:val="0"/>
          <w:bCs w:val="0"/>
          <w:color w:val="auto"/>
          <w:sz w:val="22"/>
          <w:szCs w:val="22"/>
        </w:rPr>
        <w:t xml:space="preserve"> </w:t>
      </w:r>
      <w:r w:rsidRPr="00943109">
        <w:rPr>
          <w:rFonts w:asciiTheme="minorHAnsi" w:eastAsiaTheme="minorEastAsia" w:hAnsiTheme="minorHAnsi" w:cstheme="minorBidi"/>
          <w:b w:val="0"/>
          <w:bCs w:val="0"/>
          <w:color w:val="auto"/>
          <w:sz w:val="22"/>
          <w:szCs w:val="22"/>
        </w:rPr>
        <w:t xml:space="preserve">for </w:t>
      </w:r>
      <w:r>
        <w:rPr>
          <w:rFonts w:asciiTheme="minorHAnsi" w:eastAsiaTheme="minorEastAsia" w:hAnsiTheme="minorHAnsi" w:cstheme="minorBidi"/>
          <w:b w:val="0"/>
          <w:bCs w:val="0"/>
          <w:color w:val="auto"/>
          <w:sz w:val="22"/>
          <w:szCs w:val="22"/>
        </w:rPr>
        <w:t>HTTP</w:t>
      </w:r>
      <w:r w:rsidRPr="00943109">
        <w:rPr>
          <w:rFonts w:asciiTheme="minorHAnsi" w:eastAsiaTheme="minorEastAsia" w:hAnsiTheme="minorHAnsi" w:cstheme="minorBidi"/>
          <w:b w:val="0"/>
          <w:bCs w:val="0"/>
          <w:color w:val="auto"/>
          <w:sz w:val="22"/>
          <w:szCs w:val="22"/>
        </w:rPr>
        <w:t xml:space="preserve">, </w:t>
      </w:r>
      <w:r>
        <w:rPr>
          <w:rFonts w:asciiTheme="minorHAnsi" w:eastAsiaTheme="minorEastAsia" w:hAnsiTheme="minorHAnsi" w:cstheme="minorBidi"/>
          <w:b w:val="0"/>
          <w:bCs w:val="0"/>
          <w:color w:val="auto"/>
          <w:sz w:val="22"/>
          <w:szCs w:val="22"/>
        </w:rPr>
        <w:t>SSH</w:t>
      </w:r>
      <w:r w:rsidRPr="00943109">
        <w:rPr>
          <w:rFonts w:asciiTheme="minorHAnsi" w:eastAsiaTheme="minorEastAsia" w:hAnsiTheme="minorHAnsi" w:cstheme="minorBidi"/>
          <w:b w:val="0"/>
          <w:bCs w:val="0"/>
          <w:color w:val="auto"/>
          <w:sz w:val="22"/>
          <w:szCs w:val="22"/>
        </w:rPr>
        <w:t xml:space="preserve"> and </w:t>
      </w:r>
      <w:r>
        <w:rPr>
          <w:rFonts w:asciiTheme="minorHAnsi" w:eastAsiaTheme="minorEastAsia" w:hAnsiTheme="minorHAnsi" w:cstheme="minorBidi"/>
          <w:b w:val="0"/>
          <w:bCs w:val="0"/>
          <w:color w:val="auto"/>
          <w:sz w:val="22"/>
          <w:szCs w:val="22"/>
        </w:rPr>
        <w:t>C</w:t>
      </w:r>
      <w:r w:rsidRPr="00943109">
        <w:rPr>
          <w:rFonts w:asciiTheme="minorHAnsi" w:eastAsiaTheme="minorEastAsia" w:hAnsiTheme="minorHAnsi" w:cstheme="minorBidi"/>
          <w:b w:val="0"/>
          <w:bCs w:val="0"/>
          <w:color w:val="auto"/>
          <w:sz w:val="22"/>
          <w:szCs w:val="22"/>
        </w:rPr>
        <w:t xml:space="preserve">ouchDB service </w:t>
      </w:r>
      <w:r>
        <w:rPr>
          <w:rFonts w:asciiTheme="minorHAnsi" w:eastAsiaTheme="minorEastAsia" w:hAnsiTheme="minorHAnsi" w:cstheme="minorBidi"/>
          <w:b w:val="0"/>
          <w:bCs w:val="0"/>
          <w:color w:val="auto"/>
          <w:sz w:val="22"/>
          <w:szCs w:val="22"/>
        </w:rPr>
        <w:t xml:space="preserve">respectively. After that, we </w:t>
      </w:r>
      <w:r w:rsidRPr="00943109">
        <w:rPr>
          <w:rFonts w:asciiTheme="minorHAnsi" w:eastAsiaTheme="minorEastAsia" w:hAnsiTheme="minorHAnsi" w:cstheme="minorBidi"/>
          <w:b w:val="0"/>
          <w:bCs w:val="0"/>
          <w:color w:val="auto"/>
          <w:sz w:val="22"/>
          <w:szCs w:val="22"/>
        </w:rPr>
        <w:t>initialize</w:t>
      </w:r>
      <w:r>
        <w:rPr>
          <w:rFonts w:asciiTheme="minorHAnsi" w:eastAsiaTheme="minorEastAsia" w:hAnsiTheme="minorHAnsi" w:cstheme="minorBidi"/>
          <w:b w:val="0"/>
          <w:bCs w:val="0"/>
          <w:color w:val="auto"/>
          <w:sz w:val="22"/>
          <w:szCs w:val="22"/>
        </w:rPr>
        <w:t>d</w:t>
      </w:r>
      <w:r w:rsidRPr="00943109">
        <w:rPr>
          <w:rFonts w:asciiTheme="minorHAnsi" w:eastAsiaTheme="minorEastAsia" w:hAnsiTheme="minorHAnsi" w:cstheme="minorBidi"/>
          <w:b w:val="0"/>
          <w:bCs w:val="0"/>
          <w:color w:val="auto"/>
          <w:sz w:val="22"/>
          <w:szCs w:val="22"/>
        </w:rPr>
        <w:t xml:space="preserve"> two instances and attach a volume to each of them. By monitoring the status of each instance</w:t>
      </w:r>
      <w:r>
        <w:rPr>
          <w:rFonts w:asciiTheme="minorHAnsi" w:eastAsiaTheme="minorEastAsia" w:hAnsiTheme="minorHAnsi" w:cstheme="minorBidi"/>
          <w:b w:val="0"/>
          <w:bCs w:val="0"/>
          <w:color w:val="auto"/>
          <w:sz w:val="22"/>
          <w:szCs w:val="22"/>
        </w:rPr>
        <w:t>,</w:t>
      </w:r>
      <w:r w:rsidRPr="00943109">
        <w:rPr>
          <w:rFonts w:asciiTheme="minorHAnsi" w:eastAsiaTheme="minorEastAsia" w:hAnsiTheme="minorHAnsi" w:cstheme="minorBidi"/>
          <w:b w:val="0"/>
          <w:bCs w:val="0"/>
          <w:color w:val="auto"/>
          <w:sz w:val="22"/>
          <w:szCs w:val="22"/>
        </w:rPr>
        <w:t xml:space="preserve"> we can make sure that all instances have been launched successfully before</w:t>
      </w:r>
      <w:r>
        <w:rPr>
          <w:rFonts w:asciiTheme="minorHAnsi" w:eastAsiaTheme="minorEastAsia" w:hAnsiTheme="minorHAnsi" w:cstheme="minorBidi"/>
          <w:b w:val="0"/>
          <w:bCs w:val="0"/>
          <w:color w:val="auto"/>
          <w:sz w:val="22"/>
          <w:szCs w:val="22"/>
        </w:rPr>
        <w:t xml:space="preserve"> taking</w:t>
      </w:r>
      <w:r w:rsidRPr="00943109">
        <w:rPr>
          <w:rFonts w:asciiTheme="minorHAnsi" w:eastAsiaTheme="minorEastAsia" w:hAnsiTheme="minorHAnsi" w:cstheme="minorBidi"/>
          <w:b w:val="0"/>
          <w:bCs w:val="0"/>
          <w:color w:val="auto"/>
          <w:sz w:val="22"/>
          <w:szCs w:val="22"/>
        </w:rPr>
        <w:t xml:space="preserve"> the next step. The final step in this part is to record the IP address of each instance into a file, which works as the inventory for the second part. This list file may looks as follow, with the group name in brackets:</w:t>
      </w:r>
    </w:p>
    <w:p w:rsidR="00543D24" w:rsidRPr="00C71A91" w:rsidRDefault="00543D24" w:rsidP="00543D24">
      <w:pPr>
        <w:spacing w:after="0"/>
        <w:ind w:left="3600" w:firstLine="720"/>
        <w:rPr>
          <w:rStyle w:val="SubtleEmphasis"/>
          <w:b/>
        </w:rPr>
      </w:pPr>
      <w:r w:rsidRPr="00C71A91">
        <w:rPr>
          <w:rStyle w:val="SubtleEmphasis"/>
          <w:b/>
        </w:rPr>
        <w:t>[cloudHost]</w:t>
      </w:r>
    </w:p>
    <w:p w:rsidR="00543D24" w:rsidRPr="00C71A91" w:rsidRDefault="00543D24" w:rsidP="00543D24">
      <w:pPr>
        <w:spacing w:after="0"/>
        <w:ind w:left="3600" w:firstLine="720"/>
        <w:rPr>
          <w:rStyle w:val="SubtleEmphasis"/>
          <w:b/>
        </w:rPr>
      </w:pPr>
      <w:r w:rsidRPr="00C71A91">
        <w:rPr>
          <w:rStyle w:val="SubtleEmphasis"/>
          <w:b/>
        </w:rPr>
        <w:t>115.146.94.241</w:t>
      </w:r>
    </w:p>
    <w:p w:rsidR="00543D24" w:rsidRPr="00C71A91" w:rsidRDefault="00543D24" w:rsidP="00543D24">
      <w:pPr>
        <w:spacing w:after="0"/>
        <w:ind w:left="4320"/>
        <w:rPr>
          <w:rStyle w:val="SubtleEmphasis"/>
          <w:b/>
        </w:rPr>
      </w:pPr>
      <w:r w:rsidRPr="00C71A91">
        <w:rPr>
          <w:rStyle w:val="SubtleEmphasis"/>
          <w:b/>
        </w:rPr>
        <w:t>115.146.94.24</w:t>
      </w:r>
    </w:p>
    <w:p w:rsidR="00543D24" w:rsidRDefault="00543D24" w:rsidP="00543D24">
      <w:pPr>
        <w:spacing w:after="0"/>
        <w:ind w:left="4320"/>
      </w:pPr>
    </w:p>
    <w:p w:rsidR="00543D24" w:rsidRDefault="00543D24" w:rsidP="00543D24">
      <w:pPr>
        <w:pStyle w:val="Heading3"/>
      </w:pPr>
      <w:r>
        <w:t>Application deployment</w:t>
      </w:r>
    </w:p>
    <w:p w:rsidR="00910D57" w:rsidRDefault="00943109" w:rsidP="00543D24">
      <w:pPr>
        <w:jc w:val="both"/>
      </w:pPr>
      <w:r w:rsidRPr="00943109">
        <w:t xml:space="preserve">Since the two nodes </w:t>
      </w:r>
      <w:r w:rsidR="00543D24">
        <w:t>have identical</w:t>
      </w:r>
      <w:r w:rsidRPr="00943109">
        <w:t xml:space="preserve"> configuration</w:t>
      </w:r>
      <w:r w:rsidR="00543D24">
        <w:t>s</w:t>
      </w:r>
      <w:r w:rsidRPr="00943109">
        <w:t>,</w:t>
      </w:r>
      <w:r w:rsidR="00543D24">
        <w:t xml:space="preserve"> it is not necessary </w:t>
      </w:r>
      <w:r w:rsidRPr="00943109">
        <w:t xml:space="preserve">to differentiate group or role between them. A single script is </w:t>
      </w:r>
      <w:r w:rsidR="00543D24">
        <w:t>sufficient</w:t>
      </w:r>
      <w:r w:rsidRPr="00943109">
        <w:t xml:space="preserve">. For this part, we will use Ansible to deploy our remote nodes automatically, including </w:t>
      </w:r>
      <w:r w:rsidR="00910D57">
        <w:t>install required packages</w:t>
      </w:r>
      <w:r w:rsidRPr="00943109">
        <w:t xml:space="preserve">, </w:t>
      </w:r>
      <w:r w:rsidR="00910D57">
        <w:t>mount volume and modify configurations</w:t>
      </w:r>
      <w:r w:rsidRPr="00943109">
        <w:t xml:space="preserve">. When the deployment of our system </w:t>
      </w:r>
      <w:r w:rsidR="00910D57">
        <w:t>is</w:t>
      </w:r>
      <w:r w:rsidRPr="00943109">
        <w:t xml:space="preserve"> done, </w:t>
      </w:r>
      <w:r w:rsidR="00910D57">
        <w:t>th</w:t>
      </w:r>
      <w:r w:rsidRPr="00943109">
        <w:t>e web</w:t>
      </w:r>
      <w:r w:rsidR="00543D24">
        <w:t xml:space="preserve"> application</w:t>
      </w:r>
      <w:r w:rsidRPr="00943109">
        <w:t xml:space="preserve"> and harvester</w:t>
      </w:r>
      <w:r w:rsidR="00543D24">
        <w:t>s</w:t>
      </w:r>
      <w:r w:rsidRPr="00943109">
        <w:t xml:space="preserve"> </w:t>
      </w:r>
      <w:r w:rsidR="00910D57">
        <w:t xml:space="preserve">will be uploaded </w:t>
      </w:r>
      <w:r w:rsidRPr="00943109">
        <w:t>to remote nodes from local machine</w:t>
      </w:r>
      <w:r w:rsidR="00543D24">
        <w:t xml:space="preserve"> for</w:t>
      </w:r>
      <w:r w:rsidRPr="00943109">
        <w:t xml:space="preserve"> immediate</w:t>
      </w:r>
      <w:r w:rsidR="00543D24">
        <w:t xml:space="preserve"> execution</w:t>
      </w:r>
      <w:r w:rsidRPr="00943109">
        <w:t xml:space="preserve">. </w:t>
      </w:r>
    </w:p>
    <w:p w:rsidR="00910D57" w:rsidRDefault="00910D57" w:rsidP="00910D57">
      <w:pPr>
        <w:jc w:val="both"/>
      </w:pPr>
      <w:r w:rsidRPr="00943109">
        <w:t>All of these actions are achieved by a sing</w:t>
      </w:r>
      <w:r>
        <w:t>l</w:t>
      </w:r>
      <w:r w:rsidRPr="00943109">
        <w:t>e script</w:t>
      </w:r>
      <w:r>
        <w:t xml:space="preserve"> called</w:t>
      </w:r>
      <w:r w:rsidRPr="00943109">
        <w:t xml:space="preserve"> </w:t>
      </w:r>
      <w:r>
        <w:t>Playbook which is written in YAML and composed a serial publication of module calls (tasks) which are executed on remote machines. A</w:t>
      </w:r>
      <w:r w:rsidR="00943109" w:rsidRPr="00943109">
        <w:t xml:space="preserve"> brief description on the goals of each task</w:t>
      </w:r>
      <w:r>
        <w:t xml:space="preserve"> is listed as follows</w:t>
      </w:r>
    </w:p>
    <w:p w:rsidR="00B77A40" w:rsidRDefault="00910D57" w:rsidP="00B77A40">
      <w:pPr>
        <w:pStyle w:val="ListParagraph"/>
        <w:numPr>
          <w:ilvl w:val="0"/>
          <w:numId w:val="9"/>
        </w:numPr>
        <w:jc w:val="both"/>
      </w:pPr>
      <w:r>
        <w:t>Install all req</w:t>
      </w:r>
      <w:r w:rsidR="00B77A40">
        <w:t>uired packages (CouchDB, JAVA, PHP5, Apache2, curl and etc.)</w:t>
      </w:r>
    </w:p>
    <w:p w:rsidR="00910D57" w:rsidRDefault="00943109" w:rsidP="00943109">
      <w:pPr>
        <w:pStyle w:val="ListParagraph"/>
        <w:numPr>
          <w:ilvl w:val="0"/>
          <w:numId w:val="9"/>
        </w:numPr>
        <w:jc w:val="both"/>
      </w:pPr>
      <w:r w:rsidRPr="00943109">
        <w:t xml:space="preserve">Mount the volume </w:t>
      </w:r>
      <w:r w:rsidR="00910D57">
        <w:t xml:space="preserve">(/dev/vdb) </w:t>
      </w:r>
      <w:r w:rsidRPr="00943109">
        <w:t>to the instance</w:t>
      </w:r>
    </w:p>
    <w:p w:rsidR="00910D57" w:rsidRDefault="00943109" w:rsidP="00943109">
      <w:pPr>
        <w:pStyle w:val="ListParagraph"/>
        <w:numPr>
          <w:ilvl w:val="0"/>
          <w:numId w:val="9"/>
        </w:numPr>
        <w:jc w:val="both"/>
      </w:pPr>
      <w:r w:rsidRPr="00910D57">
        <w:t xml:space="preserve">Modify the configuration file </w:t>
      </w:r>
      <w:r w:rsidR="00910D57">
        <w:t>for</w:t>
      </w:r>
      <w:r w:rsidRPr="00910D57">
        <w:t xml:space="preserve"> </w:t>
      </w:r>
      <w:r w:rsidR="00910D57">
        <w:t>C</w:t>
      </w:r>
      <w:r w:rsidRPr="00910D57">
        <w:t>ouch</w:t>
      </w:r>
      <w:r w:rsidR="00910D57">
        <w:t>DB</w:t>
      </w:r>
      <w:r w:rsidRPr="00910D57">
        <w:t xml:space="preserve"> and </w:t>
      </w:r>
      <w:r w:rsidR="00910D57">
        <w:t>A</w:t>
      </w:r>
      <w:r w:rsidRPr="00910D57">
        <w:t>pache2</w:t>
      </w:r>
    </w:p>
    <w:p w:rsidR="00910D57" w:rsidRDefault="00943109" w:rsidP="00943109">
      <w:pPr>
        <w:pStyle w:val="ListParagraph"/>
        <w:numPr>
          <w:ilvl w:val="0"/>
          <w:numId w:val="9"/>
        </w:numPr>
        <w:jc w:val="both"/>
      </w:pPr>
      <w:r w:rsidRPr="00910D57">
        <w:t xml:space="preserve">Upload </w:t>
      </w:r>
      <w:r w:rsidR="00910D57">
        <w:t xml:space="preserve">web application and harvester </w:t>
      </w:r>
      <w:r w:rsidRPr="00910D57">
        <w:t xml:space="preserve">from local machine </w:t>
      </w:r>
      <w:r w:rsidR="00910D57">
        <w:t xml:space="preserve">and </w:t>
      </w:r>
      <w:r w:rsidRPr="00910D57">
        <w:t xml:space="preserve">execute </w:t>
      </w:r>
      <w:r w:rsidR="00910D57">
        <w:t xml:space="preserve">them </w:t>
      </w:r>
      <w:r w:rsidRPr="00910D57">
        <w:t>on remote node</w:t>
      </w:r>
    </w:p>
    <w:p w:rsidR="00943109" w:rsidRDefault="00C71A91" w:rsidP="00910D57">
      <w:pPr>
        <w:jc w:val="both"/>
      </w:pPr>
      <w:r>
        <w:t xml:space="preserve">The Playbook can be </w:t>
      </w:r>
      <w:r w:rsidR="00943109" w:rsidRPr="00910D57">
        <w:t>execute</w:t>
      </w:r>
      <w:r>
        <w:t>d by the following</w:t>
      </w:r>
      <w:r w:rsidR="00943109" w:rsidRPr="00910D57">
        <w:t xml:space="preserve"> </w:t>
      </w:r>
      <w:r>
        <w:t>command,</w:t>
      </w:r>
    </w:p>
    <w:p w:rsidR="00CA1742" w:rsidRDefault="00C71A91" w:rsidP="00CA1742">
      <w:pPr>
        <w:jc w:val="center"/>
        <w:rPr>
          <w:rStyle w:val="SubtleEmphasis"/>
          <w:b/>
        </w:rPr>
      </w:pPr>
      <w:r w:rsidRPr="00C71A91">
        <w:rPr>
          <w:rStyle w:val="SubtleEmphasis"/>
          <w:b/>
        </w:rPr>
        <w:t>sudo ansible-playbook -u ubuntu –private-key=feng.pem -I testHost playbook.yml</w:t>
      </w:r>
    </w:p>
    <w:p w:rsidR="00CA1742" w:rsidRDefault="00943109" w:rsidP="00CA1742">
      <w:r w:rsidRPr="00943109">
        <w:t xml:space="preserve">where –u specifies the remote user, </w:t>
      </w:r>
      <w:r w:rsidR="00C71A91">
        <w:rPr>
          <w:b/>
          <w:bCs/>
        </w:rPr>
        <w:t>--</w:t>
      </w:r>
      <w:r w:rsidRPr="00943109">
        <w:t xml:space="preserve">private-key specifies the </w:t>
      </w:r>
      <w:r w:rsidR="00C71A91">
        <w:rPr>
          <w:b/>
          <w:bCs/>
        </w:rPr>
        <w:t xml:space="preserve">key </w:t>
      </w:r>
      <w:r w:rsidRPr="00943109">
        <w:t>file to authenticate the connection, and –</w:t>
      </w:r>
      <w:proofErr w:type="spellStart"/>
      <w:r w:rsidRPr="00943109">
        <w:t>i</w:t>
      </w:r>
      <w:proofErr w:type="spellEnd"/>
      <w:r w:rsidRPr="00943109">
        <w:t xml:space="preserve"> specifies the inventory host path, all of which can also be determined in the playbook.yml file.</w:t>
      </w:r>
    </w:p>
    <w:p w:rsidR="00C71A91" w:rsidRPr="00CA1742" w:rsidRDefault="00C71A91" w:rsidP="00CA1742">
      <w:r w:rsidRPr="00CA1742">
        <w:rPr>
          <w:bCs/>
        </w:rPr>
        <w:t>The</w:t>
      </w:r>
      <w:r w:rsidR="00943109" w:rsidRPr="00CA1742">
        <w:t xml:space="preserve"> </w:t>
      </w:r>
      <w:r w:rsidRPr="00CA1742">
        <w:rPr>
          <w:bCs/>
        </w:rPr>
        <w:t>EC2 instance creation can</w:t>
      </w:r>
      <w:r w:rsidR="00943109" w:rsidRPr="00CA1742">
        <w:t xml:space="preserve"> also </w:t>
      </w:r>
      <w:r w:rsidRPr="00CA1742">
        <w:rPr>
          <w:bCs/>
        </w:rPr>
        <w:t xml:space="preserve">be </w:t>
      </w:r>
      <w:r w:rsidR="00943109" w:rsidRPr="00CA1742">
        <w:t xml:space="preserve">achieved by using Ansible script. </w:t>
      </w:r>
      <w:r w:rsidRPr="00CA1742">
        <w:rPr>
          <w:bCs/>
        </w:rPr>
        <w:t>Use a</w:t>
      </w:r>
      <w:r w:rsidR="00943109" w:rsidRPr="00CA1742">
        <w:t xml:space="preserve"> single script to deploy numbers of nodes simultaneously </w:t>
      </w:r>
      <w:r w:rsidRPr="00CA1742">
        <w:rPr>
          <w:bCs/>
        </w:rPr>
        <w:t>can achieve</w:t>
      </w:r>
      <w:r w:rsidR="00943109" w:rsidRPr="00CA1742">
        <w:t xml:space="preserve"> great efficiency and </w:t>
      </w:r>
      <w:r w:rsidRPr="00CA1742">
        <w:rPr>
          <w:bCs/>
        </w:rPr>
        <w:t>simplicity</w:t>
      </w:r>
      <w:r w:rsidR="00B77A40" w:rsidRPr="00CA1742">
        <w:rPr>
          <w:bCs/>
        </w:rPr>
        <w:t>, especially when a number of nodes need to be deployed</w:t>
      </w:r>
      <w:r w:rsidR="00943109" w:rsidRPr="00CA1742">
        <w:t xml:space="preserve">. </w:t>
      </w:r>
    </w:p>
    <w:p w:rsidR="00943776" w:rsidRDefault="00943776" w:rsidP="00943109">
      <w:pPr>
        <w:pStyle w:val="Heading2"/>
      </w:pPr>
      <w:r>
        <w:t xml:space="preserve">Scalability of the application and Infrastructure </w:t>
      </w:r>
      <w:r>
        <w:rPr>
          <w:rFonts w:ascii="MS Gothic" w:eastAsia="MS Gothic" w:hAnsi="MS Gothic" w:cs="MS Gothic" w:hint="eastAsia"/>
        </w:rPr>
        <w:t> </w:t>
      </w:r>
    </w:p>
    <w:p w:rsidR="00EE1D2A" w:rsidRDefault="00943776" w:rsidP="00943776">
      <w:pPr>
        <w:spacing w:line="276" w:lineRule="auto"/>
        <w:jc w:val="both"/>
      </w:pPr>
      <w:r>
        <w:t>Within Ne</w:t>
      </w:r>
      <w:r w:rsidR="00C71A91">
        <w:t>CTAR</w:t>
      </w:r>
      <w:r>
        <w:t xml:space="preserve"> cloud, we can launch new instances, attach volumes to our instances and even request for more resources as long as such authorities are given. All of these actions can be achieved by execute a simple script for the purpose of increasing scalability and extending infrastructure. However, according to our current design of the </w:t>
      </w:r>
      <w:r w:rsidR="00C71A91">
        <w:t>cloud</w:t>
      </w:r>
      <w:r w:rsidR="00C71A91">
        <w:rPr>
          <w:rFonts w:ascii="Arial" w:hAnsi="Arial" w:cs="Arial"/>
        </w:rPr>
        <w:t xml:space="preserve"> </w:t>
      </w:r>
      <w:r w:rsidR="00C71A91">
        <w:t>based</w:t>
      </w:r>
      <w:r>
        <w:t xml:space="preserve"> solution where the entire </w:t>
      </w:r>
      <w:r w:rsidR="00C71A91">
        <w:t>solution</w:t>
      </w:r>
      <w:r>
        <w:t xml:space="preserve"> </w:t>
      </w:r>
      <w:r w:rsidR="00C71A91">
        <w:t>falls</w:t>
      </w:r>
      <w:r>
        <w:t xml:space="preserve"> on a </w:t>
      </w:r>
      <w:r w:rsidR="00C71A91">
        <w:t>single</w:t>
      </w:r>
      <w:r>
        <w:t xml:space="preserve"> node, it might not meet the desirable scalability. We are also aware of the bottleneck when a high demand of users accessing the application. Ideally, it would be better to have some resource manager nodes. For example, we can build a Hadoop cluster, where the master node manages the source information of data storing on each worker node and workers focus on the computation and analysis of specific data. Since the data are split into blocks which distributed locate in HDFS and using MapReduce to do the computation work, </w:t>
      </w:r>
      <w:r>
        <w:lastRenderedPageBreak/>
        <w:t xml:space="preserve">there is no need to assign high configuration on hardware to each node. What’s more, the </w:t>
      </w:r>
      <w:r w:rsidR="00C71A91">
        <w:t>Resource Manager</w:t>
      </w:r>
      <w:r>
        <w:t xml:space="preserve"> and </w:t>
      </w:r>
      <w:r w:rsidR="00C71A91">
        <w:t>Node Manager</w:t>
      </w:r>
      <w:r>
        <w:t xml:space="preserve"> within Hadoop help us to manage the relationship between nodes as well as allocating jobs and gathering results. Under such condition, scalability can be easily achieved by modifying the configuration file of Hadoop. Although the above are just original concepts when taking project periods into account</w:t>
      </w:r>
      <w:r w:rsidR="00C71A91">
        <w:t>.</w:t>
      </w:r>
    </w:p>
    <w:p w:rsidR="008B41F7" w:rsidRDefault="008B41F7" w:rsidP="00943776">
      <w:pPr>
        <w:spacing w:line="276" w:lineRule="auto"/>
        <w:jc w:val="both"/>
        <w:rPr>
          <w:rFonts w:asciiTheme="majorHAnsi" w:eastAsiaTheme="majorEastAsia" w:hAnsiTheme="majorHAnsi" w:cstheme="majorBidi"/>
          <w:bCs/>
          <w:caps/>
          <w:color w:val="7A7A7A" w:themeColor="accent1"/>
          <w:sz w:val="28"/>
          <w:szCs w:val="28"/>
        </w:rPr>
      </w:pPr>
    </w:p>
    <w:p w:rsidR="00C25376" w:rsidRDefault="00C25376">
      <w:pPr>
        <w:spacing w:line="276" w:lineRule="auto"/>
        <w:rPr>
          <w:rFonts w:asciiTheme="majorHAnsi" w:eastAsiaTheme="majorEastAsia" w:hAnsiTheme="majorHAnsi" w:cstheme="majorBidi"/>
          <w:bCs/>
          <w:caps/>
          <w:color w:val="7A7A7A" w:themeColor="accent1"/>
          <w:sz w:val="28"/>
          <w:szCs w:val="28"/>
        </w:rPr>
      </w:pPr>
      <w:r>
        <w:br w:type="page"/>
      </w:r>
    </w:p>
    <w:p w:rsidR="00EE1D2A" w:rsidRDefault="00EE1D2A" w:rsidP="00EE1D2A">
      <w:pPr>
        <w:pStyle w:val="Heading1"/>
      </w:pPr>
      <w:r>
        <w:lastRenderedPageBreak/>
        <w:t>error handling</w:t>
      </w:r>
    </w:p>
    <w:p w:rsidR="00BE0B53" w:rsidRDefault="00BE0B53" w:rsidP="00BE0B53">
      <w:pPr>
        <w:pStyle w:val="Heading2"/>
      </w:pPr>
      <w:r>
        <w:t>Duplication Removal</w:t>
      </w:r>
    </w:p>
    <w:p w:rsidR="00CA1742" w:rsidRDefault="00CA1742" w:rsidP="00CA1742">
      <w:pPr>
        <w:spacing w:line="276" w:lineRule="auto"/>
        <w:jc w:val="both"/>
      </w:pPr>
      <w:r>
        <w:t>Some Tweets can be collected twice during the data collection. Although they have different database id and revision, these tweets data are essentially the same</w:t>
      </w:r>
      <w:r w:rsidR="00215F23">
        <w:t xml:space="preserve"> and should be removed from the database.</w:t>
      </w:r>
    </w:p>
    <w:p w:rsidR="00215F23" w:rsidRDefault="00CA1742" w:rsidP="00215F23">
      <w:pPr>
        <w:spacing w:line="276" w:lineRule="auto"/>
        <w:jc w:val="both"/>
      </w:pPr>
      <w:r>
        <w:t xml:space="preserve">In this system, the way to remove duplicate tweets is manipulated after </w:t>
      </w:r>
      <w:r w:rsidR="00215F23">
        <w:t>saving the</w:t>
      </w:r>
      <w:r>
        <w:t xml:space="preserve"> data in CouchDB. </w:t>
      </w:r>
      <w:r w:rsidR="00215F23">
        <w:t xml:space="preserve">The first approach we have taken was to identify and </w:t>
      </w:r>
      <w:r>
        <w:t xml:space="preserve">remove </w:t>
      </w:r>
      <w:r w:rsidR="00215F23">
        <w:t xml:space="preserve">the </w:t>
      </w:r>
      <w:r>
        <w:t xml:space="preserve">identical tweets before </w:t>
      </w:r>
      <w:r w:rsidR="00215F23">
        <w:t>saving</w:t>
      </w:r>
      <w:r>
        <w:t xml:space="preserve"> them into database</w:t>
      </w:r>
      <w:r w:rsidR="00215F23">
        <w:t xml:space="preserve"> in the harvester. With the growing of the database size,</w:t>
      </w:r>
      <w:r>
        <w:t xml:space="preserve"> it cost</w:t>
      </w:r>
      <w:r w:rsidR="00215F23">
        <w:t>ed</w:t>
      </w:r>
      <w:r>
        <w:t xml:space="preserve"> huge amount time and </w:t>
      </w:r>
      <w:r w:rsidR="00215F23">
        <w:t>resource to iterate</w:t>
      </w:r>
      <w:r>
        <w:t xml:space="preserve"> the </w:t>
      </w:r>
      <w:r w:rsidR="00215F23">
        <w:t>entire database</w:t>
      </w:r>
      <w:r>
        <w:t>. It decrease</w:t>
      </w:r>
      <w:r w:rsidR="00215F23">
        <w:t>d</w:t>
      </w:r>
      <w:r>
        <w:t xml:space="preserve"> the speed of harvesting </w:t>
      </w:r>
      <w:r w:rsidR="00215F23">
        <w:t>dramatically</w:t>
      </w:r>
      <w:r>
        <w:t>.</w:t>
      </w:r>
    </w:p>
    <w:p w:rsidR="00BE0B53" w:rsidRDefault="00215F23" w:rsidP="00D32882">
      <w:pPr>
        <w:spacing w:line="276" w:lineRule="auto"/>
        <w:jc w:val="both"/>
      </w:pPr>
      <w:r>
        <w:t>The approach to remove the d</w:t>
      </w:r>
      <w:r w:rsidR="00CA1742">
        <w:t>uplicate tweets in the database</w:t>
      </w:r>
      <w:r w:rsidR="00D32882">
        <w:t xml:space="preserve"> is to </w:t>
      </w:r>
      <w:r w:rsidR="00CA1742">
        <w:t xml:space="preserve">a view </w:t>
      </w:r>
      <w:r w:rsidR="00D32882">
        <w:t xml:space="preserve">to list </w:t>
      </w:r>
      <w:r w:rsidR="00CA1742">
        <w:t xml:space="preserve">all duplicate </w:t>
      </w:r>
      <w:r w:rsidR="00D32882">
        <w:t>Tweets</w:t>
      </w:r>
      <w:r w:rsidR="00CA1742">
        <w:t xml:space="preserve">, </w:t>
      </w:r>
      <w:r w:rsidR="00D32882">
        <w:t xml:space="preserve">and </w:t>
      </w:r>
      <w:r w:rsidR="00CA1742">
        <w:t xml:space="preserve">then use Java </w:t>
      </w:r>
      <w:r w:rsidR="00D32882">
        <w:t>application</w:t>
      </w:r>
      <w:r w:rsidR="00CA1742">
        <w:t xml:space="preserve"> to delete corresponding data in </w:t>
      </w:r>
      <w:r w:rsidR="00D32882">
        <w:t xml:space="preserve">the </w:t>
      </w:r>
      <w:r w:rsidR="00CA1742">
        <w:t>database.</w:t>
      </w:r>
    </w:p>
    <w:p w:rsidR="00BE0B53" w:rsidRDefault="00D32882" w:rsidP="00D32882">
      <w:pPr>
        <w:pStyle w:val="Heading3"/>
      </w:pPr>
      <w:r>
        <w:t>Couchdb view</w:t>
      </w:r>
    </w:p>
    <w:p w:rsidR="00D32882" w:rsidRDefault="00D32882" w:rsidP="00D32882">
      <w:pPr>
        <w:jc w:val="both"/>
        <w:rPr>
          <w:lang w:val="en-AU"/>
        </w:rPr>
      </w:pPr>
      <w:r w:rsidRPr="00D32882">
        <w:rPr>
          <w:lang w:val="en-AU"/>
        </w:rPr>
        <w:t>In database</w:t>
      </w:r>
      <w:r>
        <w:rPr>
          <w:lang w:val="en-AU"/>
        </w:rPr>
        <w:t xml:space="preserve"> “politician”</w:t>
      </w:r>
      <w:r w:rsidRPr="00D32882">
        <w:rPr>
          <w:lang w:val="en-AU"/>
        </w:rPr>
        <w:t xml:space="preserve">, if two sets of data have the same </w:t>
      </w:r>
      <w:r>
        <w:rPr>
          <w:lang w:val="en-AU"/>
        </w:rPr>
        <w:t>T</w:t>
      </w:r>
      <w:r w:rsidRPr="00D32882">
        <w:rPr>
          <w:lang w:val="en-AU"/>
        </w:rPr>
        <w:t xml:space="preserve">witter id, only one set of data will be </w:t>
      </w:r>
      <w:r>
        <w:rPr>
          <w:lang w:val="en-AU"/>
        </w:rPr>
        <w:t>kept</w:t>
      </w:r>
      <w:r w:rsidRPr="00D32882">
        <w:rPr>
          <w:lang w:val="en-AU"/>
        </w:rPr>
        <w:t xml:space="preserve"> and</w:t>
      </w:r>
      <w:r>
        <w:rPr>
          <w:lang w:val="en-AU"/>
        </w:rPr>
        <w:t xml:space="preserve"> the</w:t>
      </w:r>
      <w:r w:rsidRPr="00D32882">
        <w:rPr>
          <w:lang w:val="en-AU"/>
        </w:rPr>
        <w:t xml:space="preserve"> other will be deleted. </w:t>
      </w:r>
    </w:p>
    <w:p w:rsidR="00E656F1" w:rsidRDefault="00D32882" w:rsidP="00D32882">
      <w:pPr>
        <w:jc w:val="both"/>
        <w:rPr>
          <w:lang w:val="en-AU"/>
        </w:rPr>
      </w:pPr>
      <w:r w:rsidRPr="00D32882">
        <w:rPr>
          <w:lang w:val="en-AU"/>
        </w:rPr>
        <w:t>However, in database</w:t>
      </w:r>
      <w:r>
        <w:rPr>
          <w:lang w:val="en-AU"/>
        </w:rPr>
        <w:t xml:space="preserve"> “followers”</w:t>
      </w:r>
      <w:r w:rsidRPr="00D32882">
        <w:rPr>
          <w:lang w:val="en-AU"/>
        </w:rPr>
        <w:t xml:space="preserve">, </w:t>
      </w:r>
      <w:r>
        <w:rPr>
          <w:lang w:val="en-AU"/>
        </w:rPr>
        <w:t>Tweets</w:t>
      </w:r>
      <w:r w:rsidRPr="00D32882">
        <w:rPr>
          <w:lang w:val="en-AU"/>
        </w:rPr>
        <w:t xml:space="preserve"> cannot be removed only by the same </w:t>
      </w:r>
      <w:r>
        <w:rPr>
          <w:lang w:val="en-AU"/>
        </w:rPr>
        <w:t>T</w:t>
      </w:r>
      <w:r w:rsidRPr="00D32882">
        <w:rPr>
          <w:lang w:val="en-AU"/>
        </w:rPr>
        <w:t xml:space="preserve">witter id. As mentioned in </w:t>
      </w:r>
      <w:r>
        <w:rPr>
          <w:lang w:val="en-AU"/>
        </w:rPr>
        <w:t>the Harvester section</w:t>
      </w:r>
      <w:r w:rsidRPr="00D32882">
        <w:rPr>
          <w:lang w:val="en-AU"/>
        </w:rPr>
        <w:t xml:space="preserve">, </w:t>
      </w:r>
      <w:r>
        <w:rPr>
          <w:lang w:val="en-AU"/>
        </w:rPr>
        <w:t>during the data pre-process, the Tweets from the Member</w:t>
      </w:r>
      <w:r w:rsidRPr="00D32882">
        <w:rPr>
          <w:lang w:val="en-AU"/>
        </w:rPr>
        <w:t>’ followers</w:t>
      </w:r>
      <w:r>
        <w:rPr>
          <w:lang w:val="en-AU"/>
        </w:rPr>
        <w:t xml:space="preserve"> will be tagged with the name of the Party </w:t>
      </w:r>
      <w:r w:rsidR="00E656F1">
        <w:rPr>
          <w:lang w:val="en-AU"/>
        </w:rPr>
        <w:t>(</w:t>
      </w:r>
      <w:proofErr w:type="gramStart"/>
      <w:r w:rsidR="00E656F1">
        <w:rPr>
          <w:lang w:val="en-AU"/>
        </w:rPr>
        <w:t>doc.fParty</w:t>
      </w:r>
      <w:proofErr w:type="gramEnd"/>
      <w:r w:rsidR="00E656F1">
        <w:rPr>
          <w:lang w:val="en-AU"/>
        </w:rPr>
        <w:t xml:space="preserve">) </w:t>
      </w:r>
      <w:r>
        <w:rPr>
          <w:lang w:val="en-AU"/>
        </w:rPr>
        <w:t>and the Member</w:t>
      </w:r>
      <w:r w:rsidR="00E656F1">
        <w:rPr>
          <w:lang w:val="en-AU"/>
        </w:rPr>
        <w:t xml:space="preserve"> (doc.fName) for fast view processing a</w:t>
      </w:r>
      <w:r w:rsidRPr="00D32882">
        <w:rPr>
          <w:lang w:val="en-AU"/>
        </w:rPr>
        <w:t xml:space="preserve">s some people </w:t>
      </w:r>
      <w:r w:rsidR="00E656F1">
        <w:rPr>
          <w:lang w:val="en-AU"/>
        </w:rPr>
        <w:t>may</w:t>
      </w:r>
      <w:r w:rsidRPr="00D32882">
        <w:rPr>
          <w:lang w:val="en-AU"/>
        </w:rPr>
        <w:t xml:space="preserve"> follow </w:t>
      </w:r>
      <w:r w:rsidR="00E656F1">
        <w:rPr>
          <w:lang w:val="en-AU"/>
        </w:rPr>
        <w:t xml:space="preserve">different </w:t>
      </w:r>
      <w:r w:rsidRPr="00D32882">
        <w:rPr>
          <w:lang w:val="en-AU"/>
        </w:rPr>
        <w:t>M</w:t>
      </w:r>
      <w:r w:rsidR="00E656F1">
        <w:rPr>
          <w:lang w:val="en-AU"/>
        </w:rPr>
        <w:t>embers</w:t>
      </w:r>
      <w:r w:rsidRPr="00D32882">
        <w:rPr>
          <w:lang w:val="en-AU"/>
        </w:rPr>
        <w:t xml:space="preserve">. </w:t>
      </w:r>
      <w:r w:rsidR="00E656F1">
        <w:rPr>
          <w:lang w:val="en-AU"/>
        </w:rPr>
        <w:t>I</w:t>
      </w:r>
      <w:r w:rsidRPr="00D32882">
        <w:rPr>
          <w:lang w:val="en-AU"/>
        </w:rPr>
        <w:t xml:space="preserve">n </w:t>
      </w:r>
      <w:r w:rsidR="00E656F1">
        <w:rPr>
          <w:lang w:val="en-AU"/>
        </w:rPr>
        <w:t>database “</w:t>
      </w:r>
      <w:r w:rsidRPr="00D32882">
        <w:rPr>
          <w:lang w:val="en-AU"/>
        </w:rPr>
        <w:t>followers</w:t>
      </w:r>
      <w:r w:rsidR="00E656F1">
        <w:rPr>
          <w:lang w:val="en-AU"/>
        </w:rPr>
        <w:t>”</w:t>
      </w:r>
      <w:r w:rsidRPr="00D32882">
        <w:rPr>
          <w:lang w:val="en-AU"/>
        </w:rPr>
        <w:t xml:space="preserve">, the </w:t>
      </w:r>
      <w:r w:rsidR="00E656F1">
        <w:rPr>
          <w:lang w:val="en-AU"/>
        </w:rPr>
        <w:t>Tweets</w:t>
      </w:r>
      <w:r w:rsidRPr="00D32882">
        <w:rPr>
          <w:lang w:val="en-AU"/>
        </w:rPr>
        <w:t xml:space="preserve"> would </w:t>
      </w:r>
      <w:r w:rsidR="00E656F1">
        <w:rPr>
          <w:lang w:val="en-AU"/>
        </w:rPr>
        <w:t xml:space="preserve">only </w:t>
      </w:r>
      <w:r w:rsidRPr="00D32882">
        <w:rPr>
          <w:lang w:val="en-AU"/>
        </w:rPr>
        <w:t xml:space="preserve">be </w:t>
      </w:r>
      <w:r w:rsidR="00E656F1">
        <w:rPr>
          <w:lang w:val="en-AU"/>
        </w:rPr>
        <w:t>identified as duplicate and removed</w:t>
      </w:r>
      <w:r w:rsidRPr="00D32882">
        <w:rPr>
          <w:lang w:val="en-AU"/>
        </w:rPr>
        <w:t xml:space="preserve"> if the</w:t>
      </w:r>
      <w:r w:rsidR="00E656F1">
        <w:rPr>
          <w:lang w:val="en-AU"/>
        </w:rPr>
        <w:t>y have the</w:t>
      </w:r>
      <w:r w:rsidRPr="00D32882">
        <w:rPr>
          <w:lang w:val="en-AU"/>
        </w:rPr>
        <w:t xml:space="preserve"> same </w:t>
      </w:r>
      <w:r w:rsidR="00E656F1">
        <w:rPr>
          <w:lang w:val="en-AU"/>
        </w:rPr>
        <w:t>T</w:t>
      </w:r>
      <w:r w:rsidRPr="00D32882">
        <w:rPr>
          <w:lang w:val="en-AU"/>
        </w:rPr>
        <w:t xml:space="preserve">witter id and fName. </w:t>
      </w:r>
    </w:p>
    <w:p w:rsidR="00D32882" w:rsidRDefault="00D32882" w:rsidP="00D32882">
      <w:pPr>
        <w:jc w:val="both"/>
        <w:rPr>
          <w:lang w:val="en-AU"/>
        </w:rPr>
      </w:pPr>
      <w:r w:rsidRPr="00D32882">
        <w:rPr>
          <w:lang w:val="en-AU"/>
        </w:rPr>
        <w:t>There is a hash map created in this view, i</w:t>
      </w:r>
      <w:r w:rsidR="00E656F1">
        <w:rPr>
          <w:lang w:val="en-AU"/>
        </w:rPr>
        <w:t>f one set of data has the same T</w:t>
      </w:r>
      <w:r w:rsidRPr="00D32882">
        <w:rPr>
          <w:lang w:val="en-AU"/>
        </w:rPr>
        <w:t xml:space="preserve">witter id (in </w:t>
      </w:r>
      <w:r w:rsidR="00E656F1">
        <w:rPr>
          <w:lang w:val="en-AU"/>
        </w:rPr>
        <w:t>“</w:t>
      </w:r>
      <w:r w:rsidRPr="00D32882">
        <w:rPr>
          <w:lang w:val="en-AU"/>
        </w:rPr>
        <w:t>politician</w:t>
      </w:r>
      <w:r w:rsidR="00E656F1">
        <w:rPr>
          <w:lang w:val="en-AU"/>
        </w:rPr>
        <w:t>”</w:t>
      </w:r>
      <w:r w:rsidRPr="00D32882">
        <w:rPr>
          <w:lang w:val="en-AU"/>
        </w:rPr>
        <w:t xml:space="preserve">) or the same </w:t>
      </w:r>
      <w:r w:rsidR="00E656F1">
        <w:rPr>
          <w:lang w:val="en-AU"/>
        </w:rPr>
        <w:t>T</w:t>
      </w:r>
      <w:r w:rsidRPr="00D32882">
        <w:rPr>
          <w:lang w:val="en-AU"/>
        </w:rPr>
        <w:t>witter id and fName</w:t>
      </w:r>
      <w:r w:rsidR="00E656F1">
        <w:rPr>
          <w:lang w:val="en-AU"/>
        </w:rPr>
        <w:t xml:space="preserve"> (in “followers”)</w:t>
      </w:r>
      <w:r w:rsidRPr="00D32882">
        <w:rPr>
          <w:lang w:val="en-AU"/>
        </w:rPr>
        <w:t>, then emit the id and revision of this data.</w:t>
      </w:r>
    </w:p>
    <w:p w:rsidR="00E656F1" w:rsidRPr="00D32882" w:rsidRDefault="00E656F1" w:rsidP="00E656F1">
      <w:pPr>
        <w:pStyle w:val="Heading3"/>
        <w:rPr>
          <w:lang w:val="en-AU"/>
        </w:rPr>
      </w:pPr>
      <w:r>
        <w:rPr>
          <w:lang w:val="en-AU"/>
        </w:rPr>
        <w:t>JAVA application</w:t>
      </w:r>
    </w:p>
    <w:p w:rsidR="00AC7451" w:rsidRDefault="00AC7451" w:rsidP="00AC7451">
      <w:r>
        <w:t xml:space="preserve">After having a view, we use a Java program to remove duplicate. In Java program, the Lightcouch API is chosen to do the connection and operation with CouchDB. Firstly, we use the function </w:t>
      </w:r>
      <w:r>
        <w:rPr>
          <w:i/>
        </w:rPr>
        <w:t>CouchDbClient.view()</w:t>
      </w:r>
      <w:r>
        <w:t xml:space="preserve"> to get the view result from CouchDB, and then transform to a </w:t>
      </w:r>
      <w:r>
        <w:rPr>
          <w:i/>
        </w:rPr>
        <w:t xml:space="preserve">List </w:t>
      </w:r>
      <w:r>
        <w:t xml:space="preserve">which contains </w:t>
      </w:r>
      <w:r>
        <w:rPr>
          <w:i/>
        </w:rPr>
        <w:t xml:space="preserve">JSONObject.class </w:t>
      </w:r>
      <w:r>
        <w:t xml:space="preserve">by </w:t>
      </w:r>
      <w:proofErr w:type="gramStart"/>
      <w:r>
        <w:rPr>
          <w:i/>
        </w:rPr>
        <w:t>query(</w:t>
      </w:r>
      <w:proofErr w:type="gramEnd"/>
      <w:r>
        <w:rPr>
          <w:i/>
        </w:rPr>
        <w:t xml:space="preserve">JSONObject.class) </w:t>
      </w:r>
      <w:r>
        <w:t xml:space="preserve">that is a sub function of </w:t>
      </w:r>
      <w:r>
        <w:rPr>
          <w:i/>
        </w:rPr>
        <w:t>view()</w:t>
      </w:r>
      <w:r>
        <w:t xml:space="preserve">. As we know, the CouchDB use _id and _rev to identify the data, and the removing data function of Lightcouch is </w:t>
      </w:r>
      <w:proofErr w:type="spellStart"/>
      <w:r>
        <w:rPr>
          <w:i/>
        </w:rPr>
        <w:t>CouchDbClient.remove</w:t>
      </w:r>
      <w:proofErr w:type="spellEnd"/>
      <w:r>
        <w:rPr>
          <w:i/>
        </w:rPr>
        <w:t>(id, rev)</w:t>
      </w:r>
      <w:r>
        <w:t>. In this case, we read the id and rev from the view, and use this two values to remove relevance data in CouchDB by algorithm 3.</w:t>
      </w:r>
    </w:p>
    <w:p w:rsidR="00AC7451" w:rsidRDefault="006A0091" w:rsidP="00471053">
      <w:pPr>
        <w:jc w:val="center"/>
      </w:pPr>
      <w:r>
        <w:rPr>
          <w:noProof/>
          <w:lang w:val="en-AU" w:eastAsia="zh-CN"/>
        </w:rPr>
        <w:drawing>
          <wp:inline distT="0" distB="0" distL="0" distR="0" wp14:anchorId="372CD22F" wp14:editId="4D88154A">
            <wp:extent cx="4848225" cy="153046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6460" cy="1536218"/>
                    </a:xfrm>
                    <a:prstGeom prst="rect">
                      <a:avLst/>
                    </a:prstGeom>
                  </pic:spPr>
                </pic:pic>
              </a:graphicData>
            </a:graphic>
          </wp:inline>
        </w:drawing>
      </w:r>
    </w:p>
    <w:p w:rsidR="00943776" w:rsidRPr="00943776" w:rsidRDefault="00820C0D" w:rsidP="00820C0D">
      <w:pPr>
        <w:pStyle w:val="Heading2"/>
        <w:rPr>
          <w:rFonts w:eastAsia="黑体"/>
          <w:lang w:eastAsia="zh-CN"/>
        </w:rPr>
      </w:pPr>
      <w:r>
        <w:rPr>
          <w:rFonts w:hint="eastAsia"/>
          <w:lang w:eastAsia="zh-CN"/>
        </w:rPr>
        <w:t>Fault</w:t>
      </w:r>
      <w:r>
        <w:rPr>
          <w:lang w:eastAsia="zh-CN"/>
        </w:rPr>
        <w:t xml:space="preserve"> T</w:t>
      </w:r>
      <w:r>
        <w:rPr>
          <w:rFonts w:hint="eastAsia"/>
          <w:lang w:eastAsia="zh-CN"/>
        </w:rPr>
        <w:t>olerance</w:t>
      </w:r>
    </w:p>
    <w:p w:rsidR="00BE0B53" w:rsidRDefault="00820C0D">
      <w:pPr>
        <w:spacing w:line="276" w:lineRule="auto"/>
      </w:pPr>
      <w:r>
        <w:t>The system has the following layers of fault tolerance.</w:t>
      </w:r>
    </w:p>
    <w:p w:rsidR="00820C0D" w:rsidRDefault="00820C0D" w:rsidP="00820C0D">
      <w:pPr>
        <w:pStyle w:val="Heading3"/>
      </w:pPr>
      <w:r>
        <w:lastRenderedPageBreak/>
        <w:t>Multi Harvester</w:t>
      </w:r>
      <w:r w:rsidR="00943109">
        <w:t>s</w:t>
      </w:r>
    </w:p>
    <w:p w:rsidR="00820C0D" w:rsidRDefault="00820C0D" w:rsidP="00820C0D">
      <w:pPr>
        <w:spacing w:line="276" w:lineRule="auto"/>
        <w:jc w:val="both"/>
      </w:pPr>
      <w:r>
        <w:t xml:space="preserve">During the data collection phase, there were 16 harvesters working on four virtual machines, utilizing both Twitter REST API and Twitter Streaming API to collect the data. In the event of a single node or harvester outage, the rest of the nodes or harvesters will keep collecting the data. </w:t>
      </w:r>
    </w:p>
    <w:p w:rsidR="00820C0D" w:rsidRDefault="00820C0D" w:rsidP="00820C0D">
      <w:pPr>
        <w:pStyle w:val="Heading3"/>
      </w:pPr>
      <w:r>
        <w:t>Broken-point Resuming</w:t>
      </w:r>
    </w:p>
    <w:p w:rsidR="00CD3F53" w:rsidRDefault="006851D4" w:rsidP="00CD3F53">
      <w:pPr>
        <w:jc w:val="both"/>
      </w:pPr>
      <w:r>
        <w:t>H</w:t>
      </w:r>
      <w:r w:rsidR="00CD3F53">
        <w:t>arvesters often stopped due to the temporary outage of the Twitter API (error code 130)</w:t>
      </w:r>
      <w:r>
        <w:t xml:space="preserve"> during the data collection</w:t>
      </w:r>
      <w:r w:rsidR="00CD3F53">
        <w:t xml:space="preserve">. We break the follower’s list into small pages (the smaller the better, however, due to the API </w:t>
      </w:r>
      <w:r w:rsidR="00CD3F53" w:rsidRPr="00CD3F53">
        <w:rPr>
          <w:rFonts w:hint="eastAsia"/>
        </w:rPr>
        <w:t>Rate Limits</w:t>
      </w:r>
      <w:r w:rsidR="00CD3F53">
        <w:t>, we found the 100 followers per page is the smallest we can go.), then use cursor to navigate on the page and between pages. The current cursor is printed out for resuming purpose. In the event a harvester stopped working, we can easily found the broken-point and restart the harvester to collecting the data from the broken-point to minimize the duplication.</w:t>
      </w:r>
    </w:p>
    <w:p w:rsidR="00820C0D" w:rsidRDefault="00820C0D" w:rsidP="00820C0D">
      <w:pPr>
        <w:pStyle w:val="Heading3"/>
      </w:pPr>
      <w:r>
        <w:t>Database replication</w:t>
      </w:r>
    </w:p>
    <w:p w:rsidR="00BE0B53" w:rsidRDefault="006851D4">
      <w:pPr>
        <w:spacing w:line="276" w:lineRule="auto"/>
      </w:pPr>
      <w:r>
        <w:t xml:space="preserve">The databases on the main server are replicated to the backup server for backup and failover purpose.  </w:t>
      </w:r>
    </w:p>
    <w:p w:rsidR="00943776" w:rsidRDefault="00943776" w:rsidP="00943776">
      <w:pPr>
        <w:pStyle w:val="Heading2"/>
      </w:pPr>
      <w:r>
        <w:t>Active Failover</w:t>
      </w:r>
    </w:p>
    <w:p w:rsidR="00B555D7" w:rsidRDefault="00B555D7">
      <w:pPr>
        <w:spacing w:line="276" w:lineRule="auto"/>
      </w:pPr>
      <w:r>
        <w:t>The domain name vicmps.com is hosted on Rage4 DNS Manager. For high availability purpose, DNS level active failover is enabled for A record.</w:t>
      </w:r>
    </w:p>
    <w:p w:rsidR="00B555D7" w:rsidRDefault="00B555D7" w:rsidP="00B555D7">
      <w:pPr>
        <w:spacing w:line="276" w:lineRule="auto"/>
        <w:jc w:val="center"/>
      </w:pPr>
      <w:r>
        <w:rPr>
          <w:noProof/>
          <w:lang w:val="en-AU" w:eastAsia="zh-CN"/>
        </w:rPr>
        <w:drawing>
          <wp:inline distT="0" distB="0" distL="0" distR="0" wp14:anchorId="78A584E8" wp14:editId="00E8ADFF">
            <wp:extent cx="4701396" cy="1231784"/>
            <wp:effectExtent l="0" t="0" r="4445"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0893" cy="1239512"/>
                    </a:xfrm>
                    <a:prstGeom prst="rect">
                      <a:avLst/>
                    </a:prstGeom>
                  </pic:spPr>
                </pic:pic>
              </a:graphicData>
            </a:graphic>
          </wp:inline>
        </w:drawing>
      </w:r>
    </w:p>
    <w:p w:rsidR="00BE0B53" w:rsidRDefault="00B555D7" w:rsidP="00B555D7">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6</w:t>
      </w:r>
      <w:r w:rsidR="00C65690">
        <w:rPr>
          <w:noProof/>
        </w:rPr>
        <w:fldChar w:fldCharType="end"/>
      </w:r>
      <w:r>
        <w:t xml:space="preserve"> rage4 DNS REcord</w:t>
      </w:r>
    </w:p>
    <w:p w:rsidR="00B555D7" w:rsidRDefault="00B555D7" w:rsidP="00B555D7">
      <w:pPr>
        <w:jc w:val="both"/>
      </w:pPr>
      <w:r>
        <w:t>Rage4 active failover uses UptimeRobot, ScaleXtreme, NewRelic, NodePing and StatusCake as monitoring service to detect downtime and adjust the DNS configuration for failover purpose. These monitors are enabled in Webhooks.</w:t>
      </w:r>
    </w:p>
    <w:p w:rsidR="00B555D7" w:rsidRPr="00B555D7" w:rsidRDefault="00B555D7" w:rsidP="00B555D7">
      <w:pPr>
        <w:jc w:val="center"/>
      </w:pPr>
      <w:r>
        <w:rPr>
          <w:noProof/>
          <w:lang w:val="en-AU" w:eastAsia="zh-CN"/>
        </w:rPr>
        <w:lastRenderedPageBreak/>
        <w:drawing>
          <wp:inline distT="0" distB="0" distL="0" distR="0" wp14:anchorId="7967D0E5" wp14:editId="1EC5E96A">
            <wp:extent cx="4511615" cy="2941501"/>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0102" cy="2947034"/>
                    </a:xfrm>
                    <a:prstGeom prst="rect">
                      <a:avLst/>
                    </a:prstGeom>
                  </pic:spPr>
                </pic:pic>
              </a:graphicData>
            </a:graphic>
          </wp:inline>
        </w:drawing>
      </w:r>
    </w:p>
    <w:p w:rsidR="00BE0B53" w:rsidRDefault="00B555D7" w:rsidP="00B555D7">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7</w:t>
      </w:r>
      <w:r w:rsidR="00C65690">
        <w:rPr>
          <w:noProof/>
        </w:rPr>
        <w:fldChar w:fldCharType="end"/>
      </w:r>
      <w:r>
        <w:t xml:space="preserve"> rage4 webhook</w:t>
      </w:r>
    </w:p>
    <w:p w:rsidR="00B555D7" w:rsidRDefault="00AF7B52">
      <w:pPr>
        <w:spacing w:line="276" w:lineRule="auto"/>
      </w:pPr>
      <w:r>
        <w:t>Rage4 failover supports A, AAAA and CNAME records. For our system, failover is enabled on A record.</w:t>
      </w:r>
    </w:p>
    <w:p w:rsidR="00AF7B52" w:rsidRDefault="00AF7B52" w:rsidP="00AF7B52">
      <w:pPr>
        <w:keepNext/>
        <w:spacing w:line="276" w:lineRule="auto"/>
        <w:jc w:val="center"/>
      </w:pPr>
      <w:r>
        <w:rPr>
          <w:noProof/>
          <w:lang w:val="en-AU" w:eastAsia="zh-CN"/>
        </w:rPr>
        <w:drawing>
          <wp:inline distT="0" distB="0" distL="0" distR="0" wp14:anchorId="29984F11" wp14:editId="531E048F">
            <wp:extent cx="3116580" cy="2946865"/>
            <wp:effectExtent l="0" t="0" r="762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1153" cy="2960644"/>
                    </a:xfrm>
                    <a:prstGeom prst="rect">
                      <a:avLst/>
                    </a:prstGeom>
                  </pic:spPr>
                </pic:pic>
              </a:graphicData>
            </a:graphic>
          </wp:inline>
        </w:drawing>
      </w:r>
    </w:p>
    <w:p w:rsidR="00AF7B52" w:rsidRDefault="00AF7B52" w:rsidP="00AF7B52">
      <w:pPr>
        <w:pStyle w:val="Caption"/>
        <w:jc w:val="center"/>
      </w:pPr>
      <w:r>
        <w:t xml:space="preserve">Screenshot </w:t>
      </w:r>
      <w:r w:rsidR="00C65690">
        <w:fldChar w:fldCharType="begin"/>
      </w:r>
      <w:r w:rsidR="00C65690">
        <w:instrText xml:space="preserve"> SEQ Screenshot \* ARABIC </w:instrText>
      </w:r>
      <w:r w:rsidR="00C65690">
        <w:fldChar w:fldCharType="separate"/>
      </w:r>
      <w:r w:rsidR="0031178B">
        <w:rPr>
          <w:noProof/>
        </w:rPr>
        <w:t>8</w:t>
      </w:r>
      <w:r w:rsidR="00C65690">
        <w:rPr>
          <w:noProof/>
        </w:rPr>
        <w:fldChar w:fldCharType="end"/>
      </w:r>
      <w:r>
        <w:t xml:space="preserve"> failover settings</w:t>
      </w:r>
    </w:p>
    <w:p w:rsidR="00471053" w:rsidRDefault="00471053">
      <w:pPr>
        <w:spacing w:line="276" w:lineRule="auto"/>
        <w:rPr>
          <w:rFonts w:asciiTheme="majorHAnsi" w:eastAsiaTheme="majorEastAsia" w:hAnsiTheme="majorHAnsi" w:cstheme="majorBidi"/>
          <w:bCs/>
          <w:caps/>
          <w:color w:val="7A7A7A" w:themeColor="accent1"/>
          <w:sz w:val="28"/>
          <w:szCs w:val="28"/>
        </w:rPr>
      </w:pPr>
      <w:r>
        <w:br w:type="page"/>
      </w:r>
    </w:p>
    <w:p w:rsidR="00764577" w:rsidRDefault="00EE1D2A" w:rsidP="00EE1D2A">
      <w:pPr>
        <w:pStyle w:val="Heading1"/>
      </w:pPr>
      <w:r>
        <w:lastRenderedPageBreak/>
        <w:t>web application</w:t>
      </w:r>
    </w:p>
    <w:p w:rsidR="00EE1D2A" w:rsidRDefault="00EE1D2A" w:rsidP="00EE1D2A">
      <w:pPr>
        <w:pStyle w:val="Heading2"/>
      </w:pPr>
      <w:r>
        <w:t>Overview</w:t>
      </w:r>
    </w:p>
    <w:p w:rsidR="00471053" w:rsidRDefault="00EE1D2A" w:rsidP="00B276CC">
      <w:pPr>
        <w:jc w:val="both"/>
      </w:pPr>
      <w:r>
        <w:t>The web application was developed in PHP and JAVAScript</w:t>
      </w:r>
      <w:r w:rsidR="00BE0B53">
        <w:t xml:space="preserve">, it connects to the CouchDB server and demonstrates the scenarios created in this project. </w:t>
      </w:r>
      <w:r w:rsidR="00471053">
        <w:t>The following libraries are used in the web application,</w:t>
      </w:r>
    </w:p>
    <w:tbl>
      <w:tblPr>
        <w:tblStyle w:val="GridTable4-Accent3"/>
        <w:tblW w:w="9918" w:type="dxa"/>
        <w:tblLook w:val="04A0" w:firstRow="1" w:lastRow="0" w:firstColumn="1" w:lastColumn="0" w:noHBand="0" w:noVBand="1"/>
      </w:tblPr>
      <w:tblGrid>
        <w:gridCol w:w="2263"/>
        <w:gridCol w:w="7655"/>
      </w:tblGrid>
      <w:tr w:rsidR="00471053" w:rsidRPr="00CC690D" w:rsidTr="00471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Library</w:t>
            </w:r>
          </w:p>
        </w:tc>
        <w:tc>
          <w:tcPr>
            <w:tcW w:w="7655" w:type="dxa"/>
          </w:tcPr>
          <w:p w:rsidR="00471053" w:rsidRPr="00471053" w:rsidRDefault="00471053" w:rsidP="00471053">
            <w:pP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Purpose</w:t>
            </w:r>
          </w:p>
        </w:tc>
      </w:tr>
      <w:tr w:rsidR="00471053" w:rsidRPr="00CC690D" w:rsidTr="00471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bootstrap</w:t>
            </w:r>
          </w:p>
        </w:tc>
        <w:tc>
          <w:tcPr>
            <w:tcW w:w="7655" w:type="dxa"/>
          </w:tcPr>
          <w:p w:rsidR="00471053" w:rsidRPr="00471053" w:rsidRDefault="00471053" w:rsidP="00471053">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Generate HTML theme, animation and styling based on bootstrap CSS and JS</w:t>
            </w:r>
          </w:p>
        </w:tc>
      </w:tr>
      <w:tr w:rsidR="00471053" w:rsidRPr="00CC690D" w:rsidTr="00471053">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PHP-On-Couch</w:t>
            </w:r>
          </w:p>
        </w:tc>
        <w:tc>
          <w:tcPr>
            <w:tcW w:w="7655" w:type="dxa"/>
          </w:tcPr>
          <w:p w:rsidR="00471053" w:rsidRPr="00471053" w:rsidRDefault="00471053" w:rsidP="0047105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Map all actions the website can do on the CouchDB server, responsible for low level dialog between PHP and CouchDB and manipulation of document to allow uses PHP getters and setters.</w:t>
            </w:r>
          </w:p>
        </w:tc>
      </w:tr>
      <w:tr w:rsidR="00471053" w:rsidRPr="00CC690D" w:rsidTr="00471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Google Chart API</w:t>
            </w:r>
          </w:p>
        </w:tc>
        <w:tc>
          <w:tcPr>
            <w:tcW w:w="7655" w:type="dxa"/>
          </w:tcPr>
          <w:p w:rsidR="00471053" w:rsidRPr="00471053" w:rsidRDefault="00471053" w:rsidP="00471053">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To visualize data of Twitter result on the website. Implemented via JavaScript and external Google APIs</w:t>
            </w:r>
          </w:p>
        </w:tc>
      </w:tr>
      <w:tr w:rsidR="00471053" w:rsidRPr="00CC690D" w:rsidTr="00471053">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Google Maps API</w:t>
            </w:r>
          </w:p>
        </w:tc>
        <w:tc>
          <w:tcPr>
            <w:tcW w:w="7655" w:type="dxa"/>
          </w:tcPr>
          <w:p w:rsidR="00471053" w:rsidRPr="00471053" w:rsidRDefault="00471053" w:rsidP="0047105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To visualize Twitter data via the map on the website. Reverse Geo-coding</w:t>
            </w:r>
          </w:p>
        </w:tc>
      </w:tr>
      <w:tr w:rsidR="00471053" w:rsidRPr="00CC690D" w:rsidTr="00471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Google Fonts</w:t>
            </w:r>
          </w:p>
        </w:tc>
        <w:tc>
          <w:tcPr>
            <w:tcW w:w="7655" w:type="dxa"/>
          </w:tcPr>
          <w:p w:rsidR="00471053" w:rsidRPr="00471053" w:rsidRDefault="00471053" w:rsidP="00471053">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Optimize website font style</w:t>
            </w:r>
          </w:p>
        </w:tc>
      </w:tr>
      <w:tr w:rsidR="00471053" w:rsidRPr="00CC690D" w:rsidTr="00471053">
        <w:tc>
          <w:tcPr>
            <w:cnfStyle w:val="001000000000" w:firstRow="0" w:lastRow="0" w:firstColumn="1" w:lastColumn="0" w:oddVBand="0" w:evenVBand="0" w:oddHBand="0" w:evenHBand="0" w:firstRowFirstColumn="0" w:firstRowLastColumn="0" w:lastRowFirstColumn="0" w:lastRowLastColumn="0"/>
            <w:tcW w:w="2263" w:type="dxa"/>
          </w:tcPr>
          <w:p w:rsidR="00471053" w:rsidRPr="00471053" w:rsidRDefault="00471053" w:rsidP="00471053">
            <w:pPr>
              <w:rPr>
                <w:rFonts w:ascii="Arial" w:hAnsi="Arial" w:cs="Arial"/>
                <w:color w:val="000000"/>
                <w:sz w:val="20"/>
                <w:szCs w:val="20"/>
              </w:rPr>
            </w:pPr>
            <w:r w:rsidRPr="00471053">
              <w:rPr>
                <w:rFonts w:ascii="Arial" w:hAnsi="Arial" w:cs="Arial"/>
                <w:color w:val="000000"/>
                <w:sz w:val="20"/>
                <w:szCs w:val="20"/>
              </w:rPr>
              <w:t>CanvasJS</w:t>
            </w:r>
          </w:p>
        </w:tc>
        <w:tc>
          <w:tcPr>
            <w:tcW w:w="7655" w:type="dxa"/>
          </w:tcPr>
          <w:p w:rsidR="00471053" w:rsidRPr="00471053" w:rsidRDefault="00471053" w:rsidP="0047105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471053">
              <w:rPr>
                <w:rFonts w:ascii="Arial" w:hAnsi="Arial" w:cs="Arial"/>
                <w:color w:val="000000"/>
                <w:sz w:val="20"/>
                <w:szCs w:val="20"/>
              </w:rPr>
              <w:t xml:space="preserve">Generate dynamic chart </w:t>
            </w:r>
          </w:p>
        </w:tc>
      </w:tr>
    </w:tbl>
    <w:p w:rsidR="00471053" w:rsidRDefault="00471053" w:rsidP="00471053">
      <w:pPr>
        <w:pStyle w:val="Caption"/>
        <w:jc w:val="center"/>
      </w:pPr>
      <w:r>
        <w:t xml:space="preserve">Table </w:t>
      </w:r>
      <w:r>
        <w:fldChar w:fldCharType="begin"/>
      </w:r>
      <w:r>
        <w:instrText xml:space="preserve"> SEQ Table \* ARABIC </w:instrText>
      </w:r>
      <w:r>
        <w:fldChar w:fldCharType="separate"/>
      </w:r>
      <w:r w:rsidR="0031178B">
        <w:rPr>
          <w:noProof/>
        </w:rPr>
        <w:t>6</w:t>
      </w:r>
      <w:r>
        <w:fldChar w:fldCharType="end"/>
      </w:r>
      <w:r>
        <w:t xml:space="preserve"> Libraries used</w:t>
      </w:r>
    </w:p>
    <w:p w:rsidR="00B276CC" w:rsidRDefault="00BE0B53" w:rsidP="00B276CC">
      <w:pPr>
        <w:jc w:val="both"/>
      </w:pPr>
      <w:r>
        <w:t>The web application</w:t>
      </w:r>
      <w:r w:rsidR="00EE1D2A">
        <w:t xml:space="preserve"> can be accessed from </w:t>
      </w:r>
      <w:hyperlink r:id="rId40" w:history="1">
        <w:r w:rsidRPr="0005116D">
          <w:rPr>
            <w:rStyle w:val="Hyperlink"/>
          </w:rPr>
          <w:t>http://www.vicmps.com</w:t>
        </w:r>
      </w:hyperlink>
      <w:r w:rsidR="00B276CC">
        <w:t>.</w:t>
      </w:r>
    </w:p>
    <w:p w:rsidR="00B276CC" w:rsidRDefault="00B276CC" w:rsidP="00B276CC">
      <w:pPr>
        <w:jc w:val="center"/>
      </w:pPr>
      <w:r>
        <w:rPr>
          <w:noProof/>
          <w:lang w:val="en-AU" w:eastAsia="zh-CN"/>
        </w:rPr>
        <w:drawing>
          <wp:inline distT="0" distB="0" distL="0" distR="0" wp14:anchorId="41A1C36E" wp14:editId="75D338DC">
            <wp:extent cx="3947160" cy="3379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5201"/>
                    <a:stretch/>
                  </pic:blipFill>
                  <pic:spPr bwMode="auto">
                    <a:xfrm>
                      <a:off x="0" y="0"/>
                      <a:ext cx="3957167" cy="3388239"/>
                    </a:xfrm>
                    <a:prstGeom prst="rect">
                      <a:avLst/>
                    </a:prstGeom>
                    <a:ln>
                      <a:noFill/>
                    </a:ln>
                    <a:extLst>
                      <a:ext uri="{53640926-AAD7-44D8-BBD7-CCE9431645EC}">
                        <a14:shadowObscured xmlns:a14="http://schemas.microsoft.com/office/drawing/2010/main"/>
                      </a:ext>
                    </a:extLst>
                  </pic:spPr>
                </pic:pic>
              </a:graphicData>
            </a:graphic>
          </wp:inline>
        </w:drawing>
      </w:r>
    </w:p>
    <w:p w:rsidR="00B276CC" w:rsidRDefault="00B276CC" w:rsidP="00B276CC">
      <w:pPr>
        <w:pStyle w:val="Caption"/>
        <w:jc w:val="center"/>
      </w:pPr>
      <w:r>
        <w:t xml:space="preserve">SCREENSHOT </w:t>
      </w:r>
      <w:r>
        <w:fldChar w:fldCharType="begin"/>
      </w:r>
      <w:r>
        <w:instrText xml:space="preserve"> SEQ SCREENSHOT \* ARABIC </w:instrText>
      </w:r>
      <w:r>
        <w:fldChar w:fldCharType="separate"/>
      </w:r>
      <w:r w:rsidR="0031178B">
        <w:rPr>
          <w:noProof/>
        </w:rPr>
        <w:t>9</w:t>
      </w:r>
      <w:r>
        <w:fldChar w:fldCharType="end"/>
      </w:r>
      <w:r>
        <w:t xml:space="preserve"> web application ladning page</w:t>
      </w:r>
    </w:p>
    <w:p w:rsidR="00543D9F" w:rsidRDefault="00543D9F">
      <w:pPr>
        <w:spacing w:line="276" w:lineRule="auto"/>
      </w:pPr>
    </w:p>
    <w:p w:rsidR="00543D9F" w:rsidRDefault="00543D9F">
      <w:pPr>
        <w:spacing w:line="276" w:lineRule="auto"/>
        <w:rPr>
          <w:rFonts w:asciiTheme="majorHAnsi" w:eastAsiaTheme="majorEastAsia" w:hAnsiTheme="majorHAnsi" w:cstheme="majorBidi"/>
          <w:b/>
          <w:bCs/>
          <w:color w:val="7A7A7A" w:themeColor="accent1"/>
          <w:sz w:val="26"/>
          <w:szCs w:val="26"/>
        </w:rPr>
      </w:pPr>
    </w:p>
    <w:p w:rsidR="00BE0B53" w:rsidRDefault="00BE0B53" w:rsidP="00BE0B53">
      <w:pPr>
        <w:pStyle w:val="Heading2"/>
      </w:pPr>
      <w:r>
        <w:lastRenderedPageBreak/>
        <w:t>Scenario one</w:t>
      </w:r>
      <w:r w:rsidR="009D611B">
        <w:t xml:space="preserve"> – Top 10 User Mentions</w:t>
      </w:r>
    </w:p>
    <w:p w:rsidR="002C1123" w:rsidRDefault="002C1123" w:rsidP="002C1123">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2C1123" w:rsidTr="002C112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2C1123">
            <w:r>
              <w:t>Database</w:t>
            </w:r>
          </w:p>
        </w:tc>
        <w:tc>
          <w:tcPr>
            <w:tcW w:w="3967" w:type="dxa"/>
          </w:tcPr>
          <w:p w:rsidR="002C1123" w:rsidRDefault="002C1123" w:rsidP="002C1123">
            <w:pPr>
              <w:cnfStyle w:val="100000000000" w:firstRow="1" w:lastRow="0" w:firstColumn="0" w:lastColumn="0" w:oddVBand="0" w:evenVBand="0" w:oddHBand="0" w:evenHBand="0" w:firstRowFirstColumn="0" w:firstRowLastColumn="0" w:lastRowFirstColumn="0" w:lastRowLastColumn="0"/>
            </w:pPr>
            <w:r>
              <w:t>View</w:t>
            </w:r>
          </w:p>
        </w:tc>
      </w:tr>
      <w:tr w:rsidR="002C1123" w:rsidTr="002C112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2C1123">
            <w:r>
              <w:t>politician</w:t>
            </w:r>
          </w:p>
        </w:tc>
        <w:tc>
          <w:tcPr>
            <w:tcW w:w="3967" w:type="dxa"/>
          </w:tcPr>
          <w:p w:rsidR="002C1123" w:rsidRDefault="002C1123" w:rsidP="002C1123">
            <w:pPr>
              <w:cnfStyle w:val="000000100000" w:firstRow="0" w:lastRow="0" w:firstColumn="0" w:lastColumn="0" w:oddVBand="0" w:evenVBand="0" w:oddHBand="1" w:evenHBand="0" w:firstRowFirstColumn="0" w:firstRowLastColumn="0" w:lastRowFirstColumn="0" w:lastRowLastColumn="0"/>
            </w:pPr>
            <w:r>
              <w:t>count/</w:t>
            </w:r>
            <w:proofErr w:type="spellStart"/>
            <w:r>
              <w:t>atsign</w:t>
            </w:r>
            <w:proofErr w:type="spellEnd"/>
          </w:p>
        </w:tc>
      </w:tr>
      <w:tr w:rsidR="002C1123" w:rsidTr="002C112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2C1123">
            <w:r>
              <w:t>followers</w:t>
            </w:r>
          </w:p>
        </w:tc>
        <w:tc>
          <w:tcPr>
            <w:tcW w:w="3967" w:type="dxa"/>
          </w:tcPr>
          <w:p w:rsidR="002C1123" w:rsidRDefault="002C1123" w:rsidP="002C1123">
            <w:pPr>
              <w:cnfStyle w:val="000000000000" w:firstRow="0" w:lastRow="0" w:firstColumn="0" w:lastColumn="0" w:oddVBand="0" w:evenVBand="0" w:oddHBand="0" w:evenHBand="0" w:firstRowFirstColumn="0" w:firstRowLastColumn="0" w:lastRowFirstColumn="0" w:lastRowLastColumn="0"/>
            </w:pPr>
            <w:r>
              <w:t>count/</w:t>
            </w:r>
            <w:proofErr w:type="spellStart"/>
            <w:r>
              <w:t>atsign_melbourne</w:t>
            </w:r>
            <w:proofErr w:type="spellEnd"/>
          </w:p>
        </w:tc>
      </w:tr>
      <w:tr w:rsidR="002C1123" w:rsidTr="002C112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2C1123">
            <w:r>
              <w:t>streaming</w:t>
            </w:r>
          </w:p>
        </w:tc>
        <w:tc>
          <w:tcPr>
            <w:tcW w:w="3967" w:type="dxa"/>
          </w:tcPr>
          <w:p w:rsidR="002C1123" w:rsidRDefault="002C1123" w:rsidP="002C1123">
            <w:pPr>
              <w:cnfStyle w:val="000000100000" w:firstRow="0" w:lastRow="0" w:firstColumn="0" w:lastColumn="0" w:oddVBand="0" w:evenVBand="0" w:oddHBand="1" w:evenHBand="0" w:firstRowFirstColumn="0" w:firstRowLastColumn="0" w:lastRowFirstColumn="0" w:lastRowLastColumn="0"/>
            </w:pPr>
            <w:r>
              <w:t>count/</w:t>
            </w:r>
            <w:proofErr w:type="spellStart"/>
            <w:r>
              <w:t>atsign</w:t>
            </w:r>
            <w:proofErr w:type="spellEnd"/>
          </w:p>
        </w:tc>
      </w:tr>
    </w:tbl>
    <w:p w:rsidR="009D611B" w:rsidRDefault="009D611B" w:rsidP="002C1123">
      <w:pPr>
        <w:pStyle w:val="Heading3"/>
      </w:pPr>
      <w:r>
        <w:t>Assumption</w:t>
      </w:r>
    </w:p>
    <w:p w:rsidR="009D611B" w:rsidRDefault="009D611B" w:rsidP="007D578B">
      <w:pPr>
        <w:jc w:val="both"/>
      </w:pPr>
      <w:r>
        <w:t>Politicians’ top 10 user mentions are expected to be different from their followers. In our assumption, politicians should focus on local or international political events, and we expect to see the top 10 user mentions from civilians to cover the most discussed people in their daily life.</w:t>
      </w:r>
    </w:p>
    <w:p w:rsidR="009D611B" w:rsidRDefault="009D611B" w:rsidP="002C1123">
      <w:pPr>
        <w:pStyle w:val="Heading3"/>
      </w:pPr>
      <w:r>
        <w:t>Result</w:t>
      </w:r>
    </w:p>
    <w:p w:rsidR="00471053" w:rsidRDefault="009D611B" w:rsidP="00966EFE">
      <w:pPr>
        <w:keepNext/>
        <w:jc w:val="both"/>
        <w:rPr>
          <w:noProof/>
          <w:lang w:val="en-AU" w:eastAsia="zh-CN"/>
        </w:rPr>
      </w:pPr>
      <w:r>
        <w:t>The top 10 Twitter users the politicians mentioned are all politicians. The top 10 users mentioned in the Tweets collected from REST API and Streaming API are politicians, NGO, NPO, media, technology and researchers</w:t>
      </w:r>
    </w:p>
    <w:p w:rsidR="00966EFE" w:rsidRDefault="00D210B6" w:rsidP="00471053">
      <w:pPr>
        <w:keepNext/>
        <w:jc w:val="center"/>
      </w:pPr>
      <w:r>
        <w:rPr>
          <w:noProof/>
          <w:lang w:val="en-AU" w:eastAsia="zh-CN"/>
        </w:rPr>
        <w:drawing>
          <wp:inline distT="0" distB="0" distL="0" distR="0" wp14:anchorId="43395153" wp14:editId="08F1AB4E">
            <wp:extent cx="5886450" cy="30896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72" t="11302" r="3720" b="13271"/>
                    <a:stretch/>
                  </pic:blipFill>
                  <pic:spPr bwMode="auto">
                    <a:xfrm>
                      <a:off x="0" y="0"/>
                      <a:ext cx="5898792" cy="3096155"/>
                    </a:xfrm>
                    <a:prstGeom prst="rect">
                      <a:avLst/>
                    </a:prstGeom>
                    <a:ln>
                      <a:noFill/>
                    </a:ln>
                    <a:extLst>
                      <a:ext uri="{53640926-AAD7-44D8-BBD7-CCE9431645EC}">
                        <a14:shadowObscured xmlns:a14="http://schemas.microsoft.com/office/drawing/2010/main"/>
                      </a:ext>
                    </a:extLst>
                  </pic:spPr>
                </pic:pic>
              </a:graphicData>
            </a:graphic>
          </wp:inline>
        </w:drawing>
      </w:r>
    </w:p>
    <w:p w:rsidR="00966EFE"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10</w:t>
      </w:r>
      <w:r>
        <w:fldChar w:fldCharType="end"/>
      </w:r>
      <w:r>
        <w:t xml:space="preserve"> top 10 user mentions</w:t>
      </w:r>
    </w:p>
    <w:p w:rsidR="00BE0B53" w:rsidRDefault="00BE0B53" w:rsidP="00BE0B53">
      <w:pPr>
        <w:pStyle w:val="Heading2"/>
      </w:pPr>
      <w:r>
        <w:t>Scenario two</w:t>
      </w:r>
      <w:r w:rsidR="009D611B">
        <w:t xml:space="preserve"> – Top 10 Hashtags</w:t>
      </w:r>
    </w:p>
    <w:p w:rsidR="002C1123" w:rsidRDefault="002C1123" w:rsidP="002C1123">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2C1123"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471053">
            <w:r>
              <w:t>Database</w:t>
            </w:r>
          </w:p>
        </w:tc>
        <w:tc>
          <w:tcPr>
            <w:tcW w:w="3967" w:type="dxa"/>
          </w:tcPr>
          <w:p w:rsidR="002C1123" w:rsidRDefault="002C1123" w:rsidP="00471053">
            <w:pPr>
              <w:cnfStyle w:val="100000000000" w:firstRow="1" w:lastRow="0" w:firstColumn="0" w:lastColumn="0" w:oddVBand="0" w:evenVBand="0" w:oddHBand="0" w:evenHBand="0" w:firstRowFirstColumn="0" w:firstRowLastColumn="0" w:lastRowFirstColumn="0" w:lastRowLastColumn="0"/>
            </w:pPr>
            <w:r>
              <w:t>View</w:t>
            </w:r>
          </w:p>
        </w:tc>
      </w:tr>
      <w:tr w:rsidR="002C1123"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471053">
            <w:r>
              <w:t>politician</w:t>
            </w:r>
          </w:p>
        </w:tc>
        <w:tc>
          <w:tcPr>
            <w:tcW w:w="3967" w:type="dxa"/>
          </w:tcPr>
          <w:p w:rsidR="002C1123" w:rsidRDefault="002C1123" w:rsidP="00471053">
            <w:pPr>
              <w:cnfStyle w:val="000000100000" w:firstRow="0" w:lastRow="0" w:firstColumn="0" w:lastColumn="0" w:oddVBand="0" w:evenVBand="0" w:oddHBand="1" w:evenHBand="0" w:firstRowFirstColumn="0" w:firstRowLastColumn="0" w:lastRowFirstColumn="0" w:lastRowLastColumn="0"/>
            </w:pPr>
            <w:r>
              <w:t>count/</w:t>
            </w:r>
            <w:r w:rsidR="007D578B">
              <w:t>hashtag</w:t>
            </w:r>
          </w:p>
        </w:tc>
      </w:tr>
      <w:tr w:rsidR="002C1123"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471053">
            <w:r>
              <w:t>followers</w:t>
            </w:r>
          </w:p>
        </w:tc>
        <w:tc>
          <w:tcPr>
            <w:tcW w:w="3967" w:type="dxa"/>
          </w:tcPr>
          <w:p w:rsidR="002C1123" w:rsidRDefault="002C1123" w:rsidP="00471053">
            <w:pPr>
              <w:cnfStyle w:val="000000000000" w:firstRow="0" w:lastRow="0" w:firstColumn="0" w:lastColumn="0" w:oddVBand="0" w:evenVBand="0" w:oddHBand="0" w:evenHBand="0" w:firstRowFirstColumn="0" w:firstRowLastColumn="0" w:lastRowFirstColumn="0" w:lastRowLastColumn="0"/>
            </w:pPr>
            <w:r>
              <w:t>count/</w:t>
            </w:r>
            <w:proofErr w:type="spellStart"/>
            <w:r w:rsidR="007D578B">
              <w:t>hashtag</w:t>
            </w:r>
            <w:r>
              <w:t>_melbourne</w:t>
            </w:r>
            <w:proofErr w:type="spellEnd"/>
          </w:p>
        </w:tc>
      </w:tr>
      <w:tr w:rsidR="002C1123"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471053">
            <w:r>
              <w:t>streaming</w:t>
            </w:r>
          </w:p>
        </w:tc>
        <w:tc>
          <w:tcPr>
            <w:tcW w:w="3967" w:type="dxa"/>
          </w:tcPr>
          <w:p w:rsidR="002C1123" w:rsidRDefault="002C1123" w:rsidP="00471053">
            <w:pPr>
              <w:cnfStyle w:val="000000100000" w:firstRow="0" w:lastRow="0" w:firstColumn="0" w:lastColumn="0" w:oddVBand="0" w:evenVBand="0" w:oddHBand="1" w:evenHBand="0" w:firstRowFirstColumn="0" w:firstRowLastColumn="0" w:lastRowFirstColumn="0" w:lastRowLastColumn="0"/>
            </w:pPr>
            <w:r>
              <w:t>count/</w:t>
            </w:r>
            <w:r w:rsidR="007D578B">
              <w:t>hashtag</w:t>
            </w:r>
          </w:p>
        </w:tc>
      </w:tr>
    </w:tbl>
    <w:p w:rsidR="009D611B" w:rsidRDefault="009D611B" w:rsidP="002C1123">
      <w:pPr>
        <w:pStyle w:val="Heading3"/>
      </w:pPr>
      <w:r>
        <w:t>Assumption</w:t>
      </w:r>
    </w:p>
    <w:p w:rsidR="009D611B" w:rsidRDefault="009D611B" w:rsidP="007D578B">
      <w:pPr>
        <w:jc w:val="both"/>
      </w:pPr>
      <w:r>
        <w:t>Politicians’ top 10 hashtags are expected to be different from their followers. In our assumption, politicians should focus on local or international political events, and we expect to see the top 10 hashtags from civilians to cover the most discussed people or topics in their daily life.</w:t>
      </w:r>
    </w:p>
    <w:p w:rsidR="009D611B" w:rsidRDefault="009D611B" w:rsidP="002C1123">
      <w:pPr>
        <w:pStyle w:val="Heading3"/>
      </w:pPr>
      <w:r>
        <w:lastRenderedPageBreak/>
        <w:t>Result</w:t>
      </w:r>
    </w:p>
    <w:p w:rsidR="00BE0B53" w:rsidRDefault="009D611B" w:rsidP="007D578B">
      <w:pPr>
        <w:jc w:val="both"/>
      </w:pPr>
      <w:r>
        <w:t>The top 10 Twitter users the politicians mentioned are all politicians. The top 10 users mentioned in the Tweets collected from REST API and Streaming API are politicians, NGO, NPO, media, technology and researchers.</w:t>
      </w:r>
    </w:p>
    <w:p w:rsidR="002C1123" w:rsidRDefault="00966EFE" w:rsidP="00471053">
      <w:pPr>
        <w:jc w:val="center"/>
      </w:pPr>
      <w:r>
        <w:rPr>
          <w:noProof/>
          <w:lang w:val="en-AU" w:eastAsia="zh-CN"/>
        </w:rPr>
        <w:drawing>
          <wp:inline distT="0" distB="0" distL="0" distR="0" wp14:anchorId="3A45941F" wp14:editId="1A50395D">
            <wp:extent cx="5781675" cy="307039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85" t="11252" r="2381" b="14744"/>
                    <a:stretch/>
                  </pic:blipFill>
                  <pic:spPr bwMode="auto">
                    <a:xfrm>
                      <a:off x="0" y="0"/>
                      <a:ext cx="5791386" cy="3075550"/>
                    </a:xfrm>
                    <a:prstGeom prst="rect">
                      <a:avLst/>
                    </a:prstGeom>
                    <a:ln>
                      <a:noFill/>
                    </a:ln>
                    <a:extLst>
                      <a:ext uri="{53640926-AAD7-44D8-BBD7-CCE9431645EC}">
                        <a14:shadowObscured xmlns:a14="http://schemas.microsoft.com/office/drawing/2010/main"/>
                      </a:ext>
                    </a:extLst>
                  </pic:spPr>
                </pic:pic>
              </a:graphicData>
            </a:graphic>
          </wp:inline>
        </w:drawing>
      </w:r>
    </w:p>
    <w:p w:rsidR="002C1123"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11</w:t>
      </w:r>
      <w:r>
        <w:fldChar w:fldCharType="end"/>
      </w:r>
      <w:r>
        <w:t xml:space="preserve"> top 10 hashtags</w:t>
      </w:r>
    </w:p>
    <w:p w:rsidR="00543D9F" w:rsidRDefault="00543D9F" w:rsidP="00BE0B53">
      <w:pPr>
        <w:pStyle w:val="Heading2"/>
      </w:pPr>
    </w:p>
    <w:p w:rsidR="00BE0B53" w:rsidRDefault="00BE0B53" w:rsidP="00BE0B53">
      <w:pPr>
        <w:pStyle w:val="Heading2"/>
      </w:pPr>
      <w:r>
        <w:t>Scenario three</w:t>
      </w:r>
      <w:r w:rsidR="009D611B">
        <w:t xml:space="preserve"> – Most Frequently Used Words</w:t>
      </w:r>
    </w:p>
    <w:p w:rsidR="002C1123" w:rsidRDefault="002C1123" w:rsidP="002C1123">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2C1123"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2C1123" w:rsidP="00471053">
            <w:r>
              <w:t>Database</w:t>
            </w:r>
          </w:p>
        </w:tc>
        <w:tc>
          <w:tcPr>
            <w:tcW w:w="3967" w:type="dxa"/>
          </w:tcPr>
          <w:p w:rsidR="002C1123" w:rsidRDefault="002C1123" w:rsidP="00471053">
            <w:pPr>
              <w:cnfStyle w:val="100000000000" w:firstRow="1" w:lastRow="0" w:firstColumn="0" w:lastColumn="0" w:oddVBand="0" w:evenVBand="0" w:oddHBand="0" w:evenHBand="0" w:firstRowFirstColumn="0" w:firstRowLastColumn="0" w:lastRowFirstColumn="0" w:lastRowLastColumn="0"/>
            </w:pPr>
            <w:r>
              <w:t>View</w:t>
            </w:r>
          </w:p>
        </w:tc>
      </w:tr>
      <w:tr w:rsidR="002C1123"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7D578B" w:rsidP="00471053">
            <w:r>
              <w:t>p</w:t>
            </w:r>
            <w:r w:rsidR="002C1123">
              <w:t>olitician</w:t>
            </w:r>
          </w:p>
        </w:tc>
        <w:tc>
          <w:tcPr>
            <w:tcW w:w="3967" w:type="dxa"/>
          </w:tcPr>
          <w:p w:rsidR="002C1123" w:rsidRDefault="002C1123" w:rsidP="00471053">
            <w:pPr>
              <w:cnfStyle w:val="000000100000" w:firstRow="0" w:lastRow="0" w:firstColumn="0" w:lastColumn="0" w:oddVBand="0" w:evenVBand="0" w:oddHBand="1" w:evenHBand="0" w:firstRowFirstColumn="0" w:firstRowLastColumn="0" w:lastRowFirstColumn="0" w:lastRowLastColumn="0"/>
            </w:pPr>
            <w:r>
              <w:t>count/</w:t>
            </w:r>
            <w:r w:rsidR="007D578B">
              <w:t>words</w:t>
            </w:r>
          </w:p>
        </w:tc>
      </w:tr>
      <w:tr w:rsidR="002C1123"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7D578B" w:rsidP="00471053">
            <w:r>
              <w:t>f</w:t>
            </w:r>
            <w:r w:rsidR="002C1123">
              <w:t>ollowers</w:t>
            </w:r>
          </w:p>
        </w:tc>
        <w:tc>
          <w:tcPr>
            <w:tcW w:w="3967" w:type="dxa"/>
          </w:tcPr>
          <w:p w:rsidR="002C1123" w:rsidRDefault="002C1123" w:rsidP="00471053">
            <w:pPr>
              <w:cnfStyle w:val="000000000000" w:firstRow="0" w:lastRow="0" w:firstColumn="0" w:lastColumn="0" w:oddVBand="0" w:evenVBand="0" w:oddHBand="0" w:evenHBand="0" w:firstRowFirstColumn="0" w:firstRowLastColumn="0" w:lastRowFirstColumn="0" w:lastRowLastColumn="0"/>
            </w:pPr>
            <w:r>
              <w:t>count/</w:t>
            </w:r>
            <w:proofErr w:type="spellStart"/>
            <w:r w:rsidR="007D578B">
              <w:t>word</w:t>
            </w:r>
            <w:r>
              <w:t>_melbourne</w:t>
            </w:r>
            <w:proofErr w:type="spellEnd"/>
          </w:p>
        </w:tc>
      </w:tr>
      <w:tr w:rsidR="002C1123"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2C1123" w:rsidRDefault="007D578B" w:rsidP="00471053">
            <w:r>
              <w:t>s</w:t>
            </w:r>
            <w:r w:rsidR="002C1123">
              <w:t>treaming</w:t>
            </w:r>
          </w:p>
        </w:tc>
        <w:tc>
          <w:tcPr>
            <w:tcW w:w="3967" w:type="dxa"/>
          </w:tcPr>
          <w:p w:rsidR="002C1123" w:rsidRDefault="002C1123" w:rsidP="00471053">
            <w:pPr>
              <w:cnfStyle w:val="000000100000" w:firstRow="0" w:lastRow="0" w:firstColumn="0" w:lastColumn="0" w:oddVBand="0" w:evenVBand="0" w:oddHBand="1" w:evenHBand="0" w:firstRowFirstColumn="0" w:firstRowLastColumn="0" w:lastRowFirstColumn="0" w:lastRowLastColumn="0"/>
            </w:pPr>
            <w:r>
              <w:t>count/</w:t>
            </w:r>
            <w:r w:rsidR="007D578B">
              <w:t>word</w:t>
            </w:r>
          </w:p>
        </w:tc>
      </w:tr>
    </w:tbl>
    <w:p w:rsidR="009D611B" w:rsidRDefault="009D611B" w:rsidP="007D578B">
      <w:pPr>
        <w:pStyle w:val="Heading3"/>
      </w:pPr>
      <w:r>
        <w:t>Assumption</w:t>
      </w:r>
    </w:p>
    <w:p w:rsidR="009D611B" w:rsidRDefault="009D611B" w:rsidP="007D578B">
      <w:pPr>
        <w:jc w:val="both"/>
      </w:pPr>
      <w:r>
        <w:t>We expect the Tweets the politicians have tweeted to be well worded and refined. We don’t expect any swearing language or extreme wording to be appeared often. However, the most frequently used words are expected to be close to daily language.</w:t>
      </w:r>
    </w:p>
    <w:p w:rsidR="009D611B" w:rsidRDefault="009D611B" w:rsidP="007D578B">
      <w:pPr>
        <w:pStyle w:val="Heading3"/>
      </w:pPr>
      <w:r>
        <w:t>Result</w:t>
      </w:r>
    </w:p>
    <w:p w:rsidR="00BE0B53" w:rsidRDefault="009D611B" w:rsidP="007D578B">
      <w:pPr>
        <w:jc w:val="both"/>
      </w:pPr>
      <w:r>
        <w:t>As expected, the most frequently used the words in politicians Tweets are political words or topic. The most frequently used words in civilians are more generic and random.</w:t>
      </w:r>
    </w:p>
    <w:p w:rsidR="009D611B" w:rsidRDefault="00966EFE" w:rsidP="00543D9F">
      <w:pPr>
        <w:jc w:val="center"/>
      </w:pPr>
      <w:r>
        <w:rPr>
          <w:noProof/>
          <w:lang w:val="en-AU" w:eastAsia="zh-CN"/>
        </w:rPr>
        <w:lastRenderedPageBreak/>
        <w:drawing>
          <wp:inline distT="0" distB="0" distL="0" distR="0" wp14:anchorId="12B55EEF" wp14:editId="5307A880">
            <wp:extent cx="4543425" cy="2891270"/>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84" r="6249" b="15274"/>
                    <a:stretch/>
                  </pic:blipFill>
                  <pic:spPr bwMode="auto">
                    <a:xfrm>
                      <a:off x="0" y="0"/>
                      <a:ext cx="4564346" cy="2904584"/>
                    </a:xfrm>
                    <a:prstGeom prst="rect">
                      <a:avLst/>
                    </a:prstGeom>
                    <a:ln>
                      <a:noFill/>
                    </a:ln>
                    <a:extLst>
                      <a:ext uri="{53640926-AAD7-44D8-BBD7-CCE9431645EC}">
                        <a14:shadowObscured xmlns:a14="http://schemas.microsoft.com/office/drawing/2010/main"/>
                      </a:ext>
                    </a:extLst>
                  </pic:spPr>
                </pic:pic>
              </a:graphicData>
            </a:graphic>
          </wp:inline>
        </w:drawing>
      </w:r>
    </w:p>
    <w:p w:rsidR="007D578B"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12</w:t>
      </w:r>
      <w:r>
        <w:fldChar w:fldCharType="end"/>
      </w:r>
      <w:r>
        <w:t xml:space="preserve"> top 10 words from mps</w:t>
      </w:r>
    </w:p>
    <w:p w:rsidR="00BE0B53" w:rsidRDefault="00BE0B53" w:rsidP="00BE0B53">
      <w:pPr>
        <w:pStyle w:val="Heading2"/>
      </w:pPr>
      <w:r>
        <w:t>Scenario four</w:t>
      </w:r>
      <w:r w:rsidR="009D611B">
        <w:t xml:space="preserve"> – Emotion Map</w:t>
      </w:r>
    </w:p>
    <w:p w:rsidR="007D578B" w:rsidRPr="007D578B" w:rsidRDefault="007D578B" w:rsidP="007D578B">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7D578B"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Database</w:t>
            </w:r>
          </w:p>
        </w:tc>
        <w:tc>
          <w:tcPr>
            <w:tcW w:w="3967" w:type="dxa"/>
          </w:tcPr>
          <w:p w:rsidR="007D578B" w:rsidRDefault="007D578B" w:rsidP="00471053">
            <w:pPr>
              <w:cnfStyle w:val="100000000000" w:firstRow="1" w:lastRow="0" w:firstColumn="0" w:lastColumn="0" w:oddVBand="0" w:evenVBand="0" w:oddHBand="0" w:evenHBand="0" w:firstRowFirstColumn="0" w:firstRowLastColumn="0" w:lastRowFirstColumn="0" w:lastRowLastColumn="0"/>
            </w:pPr>
            <w:r>
              <w:t>View</w:t>
            </w:r>
          </w:p>
        </w:tc>
      </w:tr>
      <w:tr w:rsidR="007D578B"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politician</w:t>
            </w:r>
          </w:p>
        </w:tc>
        <w:tc>
          <w:tcPr>
            <w:tcW w:w="3967" w:type="dxa"/>
          </w:tcPr>
          <w:p w:rsidR="007D578B" w:rsidRDefault="007D578B" w:rsidP="00471053">
            <w:pPr>
              <w:cnfStyle w:val="000000100000" w:firstRow="0" w:lastRow="0" w:firstColumn="0" w:lastColumn="0" w:oddVBand="0" w:evenVBand="0" w:oddHBand="1" w:evenHBand="0" w:firstRowFirstColumn="0" w:firstRowLastColumn="0" w:lastRowFirstColumn="0" w:lastRowLastColumn="0"/>
            </w:pPr>
            <w:r>
              <w:t>count/emotion_mp_am</w:t>
            </w:r>
          </w:p>
        </w:tc>
      </w:tr>
      <w:tr w:rsidR="007D578B"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politician</w:t>
            </w:r>
          </w:p>
        </w:tc>
        <w:tc>
          <w:tcPr>
            <w:tcW w:w="3967" w:type="dxa"/>
          </w:tcPr>
          <w:p w:rsidR="007D578B" w:rsidRDefault="007D578B" w:rsidP="00471053">
            <w:pPr>
              <w:cnfStyle w:val="000000000000" w:firstRow="0" w:lastRow="0" w:firstColumn="0" w:lastColumn="0" w:oddVBand="0" w:evenVBand="0" w:oddHBand="0" w:evenHBand="0" w:firstRowFirstColumn="0" w:firstRowLastColumn="0" w:lastRowFirstColumn="0" w:lastRowLastColumn="0"/>
            </w:pPr>
            <w:r>
              <w:t>count/</w:t>
            </w:r>
            <w:proofErr w:type="spellStart"/>
            <w:r>
              <w:t>emotion_mp_month</w:t>
            </w:r>
            <w:proofErr w:type="spellEnd"/>
          </w:p>
        </w:tc>
      </w:tr>
    </w:tbl>
    <w:p w:rsidR="009D611B" w:rsidRDefault="009D611B" w:rsidP="007D578B">
      <w:pPr>
        <w:pStyle w:val="Heading3"/>
      </w:pPr>
      <w:r>
        <w:t>Assumption</w:t>
      </w:r>
    </w:p>
    <w:p w:rsidR="009D611B" w:rsidRDefault="009D611B" w:rsidP="009D611B">
      <w:r>
        <w:t xml:space="preserve">We expect to see the Tweets from the politicians to be positive at most of times. </w:t>
      </w:r>
    </w:p>
    <w:p w:rsidR="009D611B" w:rsidRDefault="009D611B" w:rsidP="007D578B">
      <w:pPr>
        <w:pStyle w:val="Heading3"/>
      </w:pPr>
      <w:r>
        <w:t>Result</w:t>
      </w:r>
    </w:p>
    <w:p w:rsidR="00543D9F" w:rsidRDefault="009D611B" w:rsidP="00543D9F">
      <w:pPr>
        <w:jc w:val="both"/>
        <w:rPr>
          <w:noProof/>
          <w:lang w:val="en-AU" w:eastAsia="zh-CN"/>
        </w:rPr>
      </w:pPr>
      <w:r>
        <w:t>As expected, most of the Tweets from the politicians are positive. And in general, the MPs are happier in the night time.</w:t>
      </w:r>
    </w:p>
    <w:p w:rsidR="00966EFE" w:rsidRDefault="00966EFE" w:rsidP="00543D9F">
      <w:pPr>
        <w:jc w:val="center"/>
        <w:rPr>
          <w:noProof/>
          <w:lang w:val="en-AU" w:eastAsia="zh-CN"/>
        </w:rPr>
      </w:pPr>
      <w:r>
        <w:rPr>
          <w:noProof/>
          <w:lang w:val="en-AU" w:eastAsia="zh-CN"/>
        </w:rPr>
        <w:drawing>
          <wp:inline distT="0" distB="0" distL="0" distR="0" wp14:anchorId="67D820BF" wp14:editId="696D2EF4">
            <wp:extent cx="4762500" cy="278851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838"/>
                    <a:stretch/>
                  </pic:blipFill>
                  <pic:spPr bwMode="auto">
                    <a:xfrm>
                      <a:off x="0" y="0"/>
                      <a:ext cx="4797385" cy="2808944"/>
                    </a:xfrm>
                    <a:prstGeom prst="rect">
                      <a:avLst/>
                    </a:prstGeom>
                    <a:ln>
                      <a:noFill/>
                    </a:ln>
                    <a:extLst>
                      <a:ext uri="{53640926-AAD7-44D8-BBD7-CCE9431645EC}">
                        <a14:shadowObscured xmlns:a14="http://schemas.microsoft.com/office/drawing/2010/main"/>
                      </a:ext>
                    </a:extLst>
                  </pic:spPr>
                </pic:pic>
              </a:graphicData>
            </a:graphic>
          </wp:inline>
        </w:drawing>
      </w:r>
    </w:p>
    <w:p w:rsidR="00BE0B53"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13</w:t>
      </w:r>
      <w:r>
        <w:fldChar w:fldCharType="end"/>
      </w:r>
      <w:r>
        <w:t xml:space="preserve"> emotion maps</w:t>
      </w:r>
    </w:p>
    <w:p w:rsidR="00BE0B53" w:rsidRDefault="00BE0B53" w:rsidP="00BE0B53">
      <w:pPr>
        <w:pStyle w:val="Heading2"/>
      </w:pPr>
      <w:r>
        <w:lastRenderedPageBreak/>
        <w:t>Scenario five</w:t>
      </w:r>
      <w:r w:rsidR="009D611B">
        <w:t xml:space="preserve"> – Location Heat Map</w:t>
      </w:r>
    </w:p>
    <w:p w:rsidR="007D578B" w:rsidRPr="007D578B" w:rsidRDefault="007D578B" w:rsidP="007D578B">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7D578B"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Database</w:t>
            </w:r>
          </w:p>
        </w:tc>
        <w:tc>
          <w:tcPr>
            <w:tcW w:w="3967" w:type="dxa"/>
          </w:tcPr>
          <w:p w:rsidR="007D578B" w:rsidRDefault="007D578B" w:rsidP="00471053">
            <w:pPr>
              <w:cnfStyle w:val="100000000000" w:firstRow="1" w:lastRow="0" w:firstColumn="0" w:lastColumn="0" w:oddVBand="0" w:evenVBand="0" w:oddHBand="0" w:evenHBand="0" w:firstRowFirstColumn="0" w:firstRowLastColumn="0" w:lastRowFirstColumn="0" w:lastRowLastColumn="0"/>
            </w:pPr>
            <w:r>
              <w:t>View</w:t>
            </w:r>
          </w:p>
        </w:tc>
      </w:tr>
      <w:tr w:rsidR="007D578B"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politician</w:t>
            </w:r>
          </w:p>
        </w:tc>
        <w:tc>
          <w:tcPr>
            <w:tcW w:w="3967" w:type="dxa"/>
          </w:tcPr>
          <w:p w:rsidR="007D578B" w:rsidRDefault="007D578B" w:rsidP="007D578B">
            <w:pPr>
              <w:cnfStyle w:val="000000100000" w:firstRow="0" w:lastRow="0" w:firstColumn="0" w:lastColumn="0" w:oddVBand="0" w:evenVBand="0" w:oddHBand="1" w:evenHBand="0" w:firstRowFirstColumn="0" w:firstRowLastColumn="0" w:lastRowFirstColumn="0" w:lastRowLastColumn="0"/>
            </w:pPr>
            <w:r>
              <w:t>location/geoLocation</w:t>
            </w:r>
          </w:p>
        </w:tc>
      </w:tr>
    </w:tbl>
    <w:p w:rsidR="009D611B" w:rsidRDefault="009D611B" w:rsidP="007D578B">
      <w:pPr>
        <w:pStyle w:val="Heading3"/>
      </w:pPr>
      <w:r>
        <w:t>Assumption</w:t>
      </w:r>
    </w:p>
    <w:p w:rsidR="009D611B" w:rsidRDefault="009D611B" w:rsidP="009D611B">
      <w:r>
        <w:t xml:space="preserve">We expect to see the politicians to disable the location service on Twitter to protect their privacy. </w:t>
      </w:r>
    </w:p>
    <w:p w:rsidR="009D611B" w:rsidRDefault="009D611B" w:rsidP="007D578B">
      <w:pPr>
        <w:pStyle w:val="Heading3"/>
      </w:pPr>
      <w:r>
        <w:t>Result</w:t>
      </w:r>
    </w:p>
    <w:p w:rsidR="009D611B" w:rsidRDefault="009D611B" w:rsidP="009D611B">
      <w:r>
        <w:t>As expected, most of the Tweets from the politicians are geo disabled. Only 227 of the 62,2</w:t>
      </w:r>
      <w:r w:rsidR="00A855E7">
        <w:t>14</w:t>
      </w:r>
      <w:r>
        <w:t xml:space="preserve"> tweets from the politician is geo enabled.</w:t>
      </w:r>
    </w:p>
    <w:p w:rsidR="00966EFE" w:rsidRDefault="00966EFE" w:rsidP="00543D9F">
      <w:pPr>
        <w:keepNext/>
        <w:jc w:val="center"/>
      </w:pPr>
      <w:r>
        <w:rPr>
          <w:noProof/>
          <w:lang w:val="en-AU" w:eastAsia="zh-CN"/>
        </w:rPr>
        <w:drawing>
          <wp:inline distT="0" distB="0" distL="0" distR="0" wp14:anchorId="1CAF323D" wp14:editId="082721B5">
            <wp:extent cx="5619750" cy="286570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02" r="1637"/>
                    <a:stretch/>
                  </pic:blipFill>
                  <pic:spPr bwMode="auto">
                    <a:xfrm>
                      <a:off x="0" y="0"/>
                      <a:ext cx="5623715" cy="2867726"/>
                    </a:xfrm>
                    <a:prstGeom prst="rect">
                      <a:avLst/>
                    </a:prstGeom>
                    <a:ln>
                      <a:noFill/>
                    </a:ln>
                    <a:extLst>
                      <a:ext uri="{53640926-AAD7-44D8-BBD7-CCE9431645EC}">
                        <a14:shadowObscured xmlns:a14="http://schemas.microsoft.com/office/drawing/2010/main"/>
                      </a:ext>
                    </a:extLst>
                  </pic:spPr>
                </pic:pic>
              </a:graphicData>
            </a:graphic>
          </wp:inline>
        </w:drawing>
      </w:r>
    </w:p>
    <w:p w:rsidR="00966EFE"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14</w:t>
      </w:r>
      <w:r>
        <w:fldChar w:fldCharType="end"/>
      </w:r>
      <w:r>
        <w:t xml:space="preserve"> heat map</w:t>
      </w:r>
    </w:p>
    <w:p w:rsidR="009D611B" w:rsidRDefault="009D611B" w:rsidP="009D611B"/>
    <w:p w:rsidR="009D611B" w:rsidRDefault="009D611B" w:rsidP="007D578B">
      <w:pPr>
        <w:pStyle w:val="Heading2"/>
      </w:pPr>
      <w:r>
        <w:t>Scenario six – Voting Intention</w:t>
      </w:r>
    </w:p>
    <w:p w:rsidR="007D578B" w:rsidRPr="007D578B" w:rsidRDefault="007D578B" w:rsidP="007D578B">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7D578B"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Database</w:t>
            </w:r>
          </w:p>
        </w:tc>
        <w:tc>
          <w:tcPr>
            <w:tcW w:w="3967" w:type="dxa"/>
          </w:tcPr>
          <w:p w:rsidR="007D578B" w:rsidRDefault="007D578B" w:rsidP="00471053">
            <w:pPr>
              <w:cnfStyle w:val="100000000000" w:firstRow="1" w:lastRow="0" w:firstColumn="0" w:lastColumn="0" w:oddVBand="0" w:evenVBand="0" w:oddHBand="0" w:evenHBand="0" w:firstRowFirstColumn="0" w:firstRowLastColumn="0" w:lastRowFirstColumn="0" w:lastRowLastColumn="0"/>
            </w:pPr>
            <w:r>
              <w:t>View</w:t>
            </w:r>
          </w:p>
        </w:tc>
      </w:tr>
      <w:tr w:rsidR="007D578B"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7D578B" w:rsidRDefault="007D578B" w:rsidP="00471053">
            <w:r>
              <w:t>followers</w:t>
            </w:r>
          </w:p>
        </w:tc>
        <w:tc>
          <w:tcPr>
            <w:tcW w:w="3967" w:type="dxa"/>
          </w:tcPr>
          <w:p w:rsidR="007D578B" w:rsidRDefault="007D578B" w:rsidP="00471053">
            <w:pPr>
              <w:cnfStyle w:val="000000100000" w:firstRow="0" w:lastRow="0" w:firstColumn="0" w:lastColumn="0" w:oddVBand="0" w:evenVBand="0" w:oddHBand="1" w:evenHBand="0" w:firstRowFirstColumn="0" w:firstRowLastColumn="0" w:lastRowFirstColumn="0" w:lastRowLastColumn="0"/>
            </w:pPr>
            <w:r>
              <w:t>count/</w:t>
            </w:r>
            <w:proofErr w:type="spellStart"/>
            <w:r>
              <w:t>voting_intention</w:t>
            </w:r>
            <w:proofErr w:type="spellEnd"/>
          </w:p>
        </w:tc>
      </w:tr>
      <w:tr w:rsidR="00D92E05"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 xml:space="preserve">poll data (Roy </w:t>
            </w:r>
            <w:proofErr w:type="spellStart"/>
            <w:r>
              <w:t>Mogan</w:t>
            </w:r>
            <w:proofErr w:type="spellEnd"/>
            <w:r>
              <w:t xml:space="preserve"> / Galaxy)</w:t>
            </w:r>
          </w:p>
        </w:tc>
        <w:tc>
          <w:tcPr>
            <w:tcW w:w="3967" w:type="dxa"/>
          </w:tcPr>
          <w:p w:rsidR="00D92E05" w:rsidRDefault="00D92E05" w:rsidP="00471053">
            <w:pPr>
              <w:cnfStyle w:val="000000000000" w:firstRow="0" w:lastRow="0" w:firstColumn="0" w:lastColumn="0" w:oddVBand="0" w:evenVBand="0" w:oddHBand="0" w:evenHBand="0" w:firstRowFirstColumn="0" w:firstRowLastColumn="0" w:lastRowFirstColumn="0" w:lastRowLastColumn="0"/>
            </w:pPr>
          </w:p>
        </w:tc>
      </w:tr>
    </w:tbl>
    <w:p w:rsidR="002C1123" w:rsidRDefault="002C1123" w:rsidP="007D578B">
      <w:pPr>
        <w:pStyle w:val="Heading3"/>
      </w:pPr>
      <w:r>
        <w:t>Assumption</w:t>
      </w:r>
    </w:p>
    <w:p w:rsidR="002C1123" w:rsidRDefault="002C1123" w:rsidP="002C1123">
      <w:r>
        <w:t xml:space="preserve">We expect to see the voting intention we generated by </w:t>
      </w:r>
      <w:proofErr w:type="spellStart"/>
      <w:r>
        <w:t>analysing</w:t>
      </w:r>
      <w:proofErr w:type="spellEnd"/>
      <w:r>
        <w:t xml:space="preserve"> the Twitter activities should match the polls done by third party.</w:t>
      </w:r>
    </w:p>
    <w:p w:rsidR="002C1123" w:rsidRDefault="002C1123" w:rsidP="007D578B">
      <w:pPr>
        <w:pStyle w:val="Heading3"/>
      </w:pPr>
      <w:r>
        <w:t>Result</w:t>
      </w:r>
    </w:p>
    <w:p w:rsidR="009D611B" w:rsidRDefault="002C1123" w:rsidP="002C1123">
      <w:r>
        <w:t>According to our analysis, the support rate for L-NP in Victoria is lower than the support poll done by Roy Morgan Research and Galaxy Research. While the support rate for the Greens is higher. We believe the reason is the Green party has a significantly higher followers base.</w:t>
      </w:r>
    </w:p>
    <w:p w:rsidR="00543D9F" w:rsidRDefault="00543D9F" w:rsidP="002C1123">
      <w:pPr>
        <w:rPr>
          <w:noProof/>
          <w:lang w:val="en-AU" w:eastAsia="zh-CN"/>
        </w:rPr>
      </w:pPr>
    </w:p>
    <w:p w:rsidR="002C1123" w:rsidRDefault="00966EFE" w:rsidP="00543D9F">
      <w:pPr>
        <w:jc w:val="center"/>
      </w:pPr>
      <w:r>
        <w:rPr>
          <w:noProof/>
          <w:lang w:val="en-AU" w:eastAsia="zh-CN"/>
        </w:rPr>
        <w:lastRenderedPageBreak/>
        <w:drawing>
          <wp:inline distT="0" distB="0" distL="0" distR="0" wp14:anchorId="6044E489" wp14:editId="4E00360F">
            <wp:extent cx="3848668" cy="36290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262" t="9738" r="5208"/>
                    <a:stretch/>
                  </pic:blipFill>
                  <pic:spPr bwMode="auto">
                    <a:xfrm>
                      <a:off x="0" y="0"/>
                      <a:ext cx="3864215" cy="3643685"/>
                    </a:xfrm>
                    <a:prstGeom prst="rect">
                      <a:avLst/>
                    </a:prstGeom>
                    <a:ln>
                      <a:noFill/>
                    </a:ln>
                    <a:extLst>
                      <a:ext uri="{53640926-AAD7-44D8-BBD7-CCE9431645EC}">
                        <a14:shadowObscured xmlns:a14="http://schemas.microsoft.com/office/drawing/2010/main"/>
                      </a:ext>
                    </a:extLst>
                  </pic:spPr>
                </pic:pic>
              </a:graphicData>
            </a:graphic>
          </wp:inline>
        </w:drawing>
      </w:r>
    </w:p>
    <w:p w:rsidR="00966EFE"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15</w:t>
      </w:r>
      <w:r>
        <w:fldChar w:fldCharType="end"/>
      </w:r>
      <w:r>
        <w:t xml:space="preserve"> voting intentions</w:t>
      </w:r>
    </w:p>
    <w:p w:rsidR="002C1123" w:rsidRDefault="002C1123" w:rsidP="007D578B">
      <w:pPr>
        <w:pStyle w:val="Heading2"/>
      </w:pPr>
      <w:r>
        <w:t xml:space="preserve">Scenario seven - </w:t>
      </w:r>
      <w:r w:rsidRPr="002C1123">
        <w:t>Sentiment Analyse</w:t>
      </w:r>
    </w:p>
    <w:p w:rsidR="00D92E05" w:rsidRPr="007D578B" w:rsidRDefault="00D92E05" w:rsidP="00D92E05">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D92E05"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Database</w:t>
            </w:r>
          </w:p>
        </w:tc>
        <w:tc>
          <w:tcPr>
            <w:tcW w:w="3967" w:type="dxa"/>
          </w:tcPr>
          <w:p w:rsidR="00D92E05" w:rsidRDefault="00D92E05" w:rsidP="00471053">
            <w:pPr>
              <w:cnfStyle w:val="100000000000" w:firstRow="1" w:lastRow="0" w:firstColumn="0" w:lastColumn="0" w:oddVBand="0" w:evenVBand="0" w:oddHBand="0" w:evenHBand="0" w:firstRowFirstColumn="0" w:firstRowLastColumn="0" w:lastRowFirstColumn="0" w:lastRowLastColumn="0"/>
            </w:pPr>
            <w:r>
              <w:t>View</w:t>
            </w:r>
          </w:p>
        </w:tc>
      </w:tr>
      <w:tr w:rsidR="00D92E05"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politician</w:t>
            </w:r>
          </w:p>
        </w:tc>
        <w:tc>
          <w:tcPr>
            <w:tcW w:w="3967" w:type="dxa"/>
          </w:tcPr>
          <w:p w:rsidR="00D92E05" w:rsidRDefault="00D92E05" w:rsidP="00471053">
            <w:pPr>
              <w:cnfStyle w:val="000000100000" w:firstRow="0" w:lastRow="0" w:firstColumn="0" w:lastColumn="0" w:oddVBand="0" w:evenVBand="0" w:oddHBand="1" w:evenHBand="0" w:firstRowFirstColumn="0" w:firstRowLastColumn="0" w:lastRowFirstColumn="0" w:lastRowLastColumn="0"/>
            </w:pPr>
            <w:r>
              <w:t>count/emotion</w:t>
            </w:r>
          </w:p>
        </w:tc>
      </w:tr>
      <w:tr w:rsidR="00D92E05"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Mean rainfall (BoM)</w:t>
            </w:r>
          </w:p>
        </w:tc>
        <w:tc>
          <w:tcPr>
            <w:tcW w:w="3967" w:type="dxa"/>
          </w:tcPr>
          <w:p w:rsidR="00D92E05" w:rsidRDefault="00D92E05" w:rsidP="00471053">
            <w:pPr>
              <w:cnfStyle w:val="000000000000" w:firstRow="0" w:lastRow="0" w:firstColumn="0" w:lastColumn="0" w:oddVBand="0" w:evenVBand="0" w:oddHBand="0" w:evenHBand="0" w:firstRowFirstColumn="0" w:firstRowLastColumn="0" w:lastRowFirstColumn="0" w:lastRowLastColumn="0"/>
            </w:pPr>
          </w:p>
        </w:tc>
      </w:tr>
    </w:tbl>
    <w:p w:rsidR="002C1123" w:rsidRDefault="002C1123" w:rsidP="00D92E05">
      <w:pPr>
        <w:pStyle w:val="Heading3"/>
      </w:pPr>
      <w:r>
        <w:t>Assumption</w:t>
      </w:r>
    </w:p>
    <w:p w:rsidR="002C1123" w:rsidRDefault="002C1123" w:rsidP="002C1123">
      <w:r>
        <w:t>From the civilians, we expect to see the positive Tweets are much higher than the negative ones. We also see more negative Tweets on raining days.</w:t>
      </w:r>
    </w:p>
    <w:p w:rsidR="002C1123" w:rsidRDefault="002C1123" w:rsidP="00D92E05">
      <w:pPr>
        <w:pStyle w:val="Heading3"/>
      </w:pPr>
      <w:r>
        <w:t>Result</w:t>
      </w:r>
    </w:p>
    <w:p w:rsidR="002C1123" w:rsidRDefault="002C1123" w:rsidP="002C1123">
      <w:r>
        <w:t>As we expected, the number of positive Tweets are always double the number of the negative ones. Compare with the Mean Rainfall data from BoM, we can see high negative Tweets if the rainfall in the month is higher. In general, people are happier during the night time.</w:t>
      </w:r>
    </w:p>
    <w:p w:rsidR="00966EFE" w:rsidRDefault="00966EFE" w:rsidP="00543D9F">
      <w:pPr>
        <w:keepNext/>
        <w:jc w:val="center"/>
      </w:pPr>
      <w:r>
        <w:rPr>
          <w:noProof/>
          <w:lang w:val="en-AU" w:eastAsia="zh-CN"/>
        </w:rPr>
        <w:lastRenderedPageBreak/>
        <w:drawing>
          <wp:inline distT="0" distB="0" distL="0" distR="0" wp14:anchorId="7926B291" wp14:editId="5C9D4BB3">
            <wp:extent cx="4514850" cy="2493469"/>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09"/>
                    <a:stretch/>
                  </pic:blipFill>
                  <pic:spPr bwMode="auto">
                    <a:xfrm>
                      <a:off x="0" y="0"/>
                      <a:ext cx="4527226" cy="2500304"/>
                    </a:xfrm>
                    <a:prstGeom prst="rect">
                      <a:avLst/>
                    </a:prstGeom>
                    <a:ln>
                      <a:noFill/>
                    </a:ln>
                    <a:extLst>
                      <a:ext uri="{53640926-AAD7-44D8-BBD7-CCE9431645EC}">
                        <a14:shadowObscured xmlns:a14="http://schemas.microsoft.com/office/drawing/2010/main"/>
                      </a:ext>
                    </a:extLst>
                  </pic:spPr>
                </pic:pic>
              </a:graphicData>
            </a:graphic>
          </wp:inline>
        </w:drawing>
      </w:r>
    </w:p>
    <w:p w:rsidR="002C1123"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16</w:t>
      </w:r>
      <w:r>
        <w:fldChar w:fldCharType="end"/>
      </w:r>
      <w:r>
        <w:t xml:space="preserve"> sentiment analyse</w:t>
      </w:r>
    </w:p>
    <w:p w:rsidR="002C1123" w:rsidRDefault="002C1123" w:rsidP="00D92E05">
      <w:pPr>
        <w:pStyle w:val="Heading2"/>
      </w:pPr>
      <w:r>
        <w:t>Scenario eight – Privacy</w:t>
      </w:r>
    </w:p>
    <w:p w:rsidR="00D92E05" w:rsidRPr="007D578B" w:rsidRDefault="00D92E05" w:rsidP="00D92E05">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D92E05"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Database</w:t>
            </w:r>
          </w:p>
        </w:tc>
        <w:tc>
          <w:tcPr>
            <w:tcW w:w="3967" w:type="dxa"/>
          </w:tcPr>
          <w:p w:rsidR="00D92E05" w:rsidRDefault="00D92E05" w:rsidP="00471053">
            <w:pPr>
              <w:cnfStyle w:val="100000000000" w:firstRow="1" w:lastRow="0" w:firstColumn="0" w:lastColumn="0" w:oddVBand="0" w:evenVBand="0" w:oddHBand="0" w:evenHBand="0" w:firstRowFirstColumn="0" w:firstRowLastColumn="0" w:lastRowFirstColumn="0" w:lastRowLastColumn="0"/>
            </w:pPr>
            <w:r>
              <w:t>View</w:t>
            </w:r>
          </w:p>
        </w:tc>
      </w:tr>
      <w:tr w:rsidR="00D92E05"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followers</w:t>
            </w:r>
          </w:p>
        </w:tc>
        <w:tc>
          <w:tcPr>
            <w:tcW w:w="3967" w:type="dxa"/>
          </w:tcPr>
          <w:p w:rsidR="00D92E05" w:rsidRDefault="00D92E05" w:rsidP="00471053">
            <w:pPr>
              <w:cnfStyle w:val="000000100000" w:firstRow="0" w:lastRow="0" w:firstColumn="0" w:lastColumn="0" w:oddVBand="0" w:evenVBand="0" w:oddHBand="1" w:evenHBand="0" w:firstRowFirstColumn="0" w:firstRowLastColumn="0" w:lastRowFirstColumn="0" w:lastRowLastColumn="0"/>
            </w:pPr>
            <w:r>
              <w:t>location/</w:t>
            </w:r>
            <w:proofErr w:type="spellStart"/>
            <w:r>
              <w:t>byCity</w:t>
            </w:r>
            <w:proofErr w:type="spellEnd"/>
          </w:p>
        </w:tc>
      </w:tr>
      <w:tr w:rsidR="00D92E05"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income_area</w:t>
            </w:r>
          </w:p>
        </w:tc>
        <w:tc>
          <w:tcPr>
            <w:tcW w:w="3967" w:type="dxa"/>
          </w:tcPr>
          <w:p w:rsidR="00D92E05" w:rsidRDefault="00D92E05" w:rsidP="00471053">
            <w:pPr>
              <w:cnfStyle w:val="000000000000" w:firstRow="0" w:lastRow="0" w:firstColumn="0" w:lastColumn="0" w:oddVBand="0" w:evenVBand="0" w:oddHBand="0" w:evenHBand="0" w:firstRowFirstColumn="0" w:firstRowLastColumn="0" w:lastRowFirstColumn="0" w:lastRowLastColumn="0"/>
            </w:pPr>
            <w:r>
              <w:t>income/income_top10Geo</w:t>
            </w:r>
          </w:p>
        </w:tc>
      </w:tr>
    </w:tbl>
    <w:p w:rsidR="002C1123" w:rsidRDefault="002C1123" w:rsidP="00D92E05">
      <w:pPr>
        <w:pStyle w:val="Heading3"/>
      </w:pPr>
      <w:r>
        <w:t>Assumption</w:t>
      </w:r>
    </w:p>
    <w:p w:rsidR="002C1123" w:rsidRDefault="002C1123" w:rsidP="002C1123">
      <w:r>
        <w:t>We expect to see less geo enabled Tweets from high-income area than the low-income area, as we believe the high-income people pay more attention to privacy.</w:t>
      </w:r>
    </w:p>
    <w:p w:rsidR="002C1123" w:rsidRDefault="002C1123" w:rsidP="00D92E05">
      <w:pPr>
        <w:pStyle w:val="Heading3"/>
      </w:pPr>
      <w:r>
        <w:t>Result</w:t>
      </w:r>
    </w:p>
    <w:p w:rsidR="002C1123" w:rsidRDefault="002C1123" w:rsidP="002C1123">
      <w:r>
        <w:t>We compared the result from the Twitter data with the data from Aurin. The result shows the number of geo enabled Tweets in an area is income irrelevant.</w:t>
      </w:r>
    </w:p>
    <w:p w:rsidR="00966EFE" w:rsidRDefault="00966EFE" w:rsidP="00543D9F">
      <w:pPr>
        <w:keepNext/>
        <w:jc w:val="center"/>
      </w:pPr>
      <w:r>
        <w:rPr>
          <w:noProof/>
          <w:lang w:val="en-AU" w:eastAsia="zh-CN"/>
        </w:rPr>
        <w:drawing>
          <wp:inline distT="0" distB="0" distL="0" distR="0" wp14:anchorId="196E08F1" wp14:editId="2D59C325">
            <wp:extent cx="3409950" cy="2989999"/>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994" t="11514" r="4316"/>
                    <a:stretch/>
                  </pic:blipFill>
                  <pic:spPr bwMode="auto">
                    <a:xfrm>
                      <a:off x="0" y="0"/>
                      <a:ext cx="3433783" cy="3010897"/>
                    </a:xfrm>
                    <a:prstGeom prst="rect">
                      <a:avLst/>
                    </a:prstGeom>
                    <a:ln>
                      <a:noFill/>
                    </a:ln>
                    <a:extLst>
                      <a:ext uri="{53640926-AAD7-44D8-BBD7-CCE9431645EC}">
                        <a14:shadowObscured xmlns:a14="http://schemas.microsoft.com/office/drawing/2010/main"/>
                      </a:ext>
                    </a:extLst>
                  </pic:spPr>
                </pic:pic>
              </a:graphicData>
            </a:graphic>
          </wp:inline>
        </w:drawing>
      </w:r>
    </w:p>
    <w:p w:rsidR="002C1123" w:rsidRDefault="00966EFE" w:rsidP="00966EFE">
      <w:pPr>
        <w:pStyle w:val="Caption"/>
        <w:jc w:val="center"/>
      </w:pPr>
      <w:r>
        <w:t xml:space="preserve">SCREENSHOT </w:t>
      </w:r>
      <w:r>
        <w:fldChar w:fldCharType="begin"/>
      </w:r>
      <w:r>
        <w:instrText xml:space="preserve"> SEQ SCREENSHOT \* ARABIC </w:instrText>
      </w:r>
      <w:r>
        <w:fldChar w:fldCharType="separate"/>
      </w:r>
      <w:r w:rsidR="0031178B">
        <w:rPr>
          <w:noProof/>
        </w:rPr>
        <w:t>17</w:t>
      </w:r>
      <w:r>
        <w:fldChar w:fldCharType="end"/>
      </w:r>
      <w:r>
        <w:t xml:space="preserve"> privacy</w:t>
      </w:r>
    </w:p>
    <w:p w:rsidR="002C1123" w:rsidRDefault="002C1123" w:rsidP="00D92E05">
      <w:pPr>
        <w:pStyle w:val="Heading2"/>
      </w:pPr>
      <w:r>
        <w:lastRenderedPageBreak/>
        <w:t xml:space="preserve">Scenario nine – </w:t>
      </w:r>
      <w:r w:rsidRPr="002C1123">
        <w:t>Language</w:t>
      </w:r>
    </w:p>
    <w:p w:rsidR="00D92E05" w:rsidRPr="007D578B" w:rsidRDefault="00D92E05" w:rsidP="00D92E05">
      <w:pPr>
        <w:pStyle w:val="Heading3"/>
      </w:pPr>
      <w:r>
        <w:t>DATA SOURCE</w:t>
      </w:r>
    </w:p>
    <w:tbl>
      <w:tblPr>
        <w:tblStyle w:val="GridTable4-Accent3"/>
        <w:tblW w:w="0" w:type="auto"/>
        <w:jc w:val="center"/>
        <w:tblLook w:val="04A0" w:firstRow="1" w:lastRow="0" w:firstColumn="1" w:lastColumn="0" w:noHBand="0" w:noVBand="1"/>
      </w:tblPr>
      <w:tblGrid>
        <w:gridCol w:w="3966"/>
        <w:gridCol w:w="3967"/>
      </w:tblGrid>
      <w:tr w:rsidR="00D92E05" w:rsidTr="00471053">
        <w:trPr>
          <w:cnfStyle w:val="100000000000" w:firstRow="1" w:lastRow="0" w:firstColumn="0" w:lastColumn="0" w:oddVBand="0" w:evenVBand="0" w:oddHBand="0"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Database</w:t>
            </w:r>
          </w:p>
        </w:tc>
        <w:tc>
          <w:tcPr>
            <w:tcW w:w="3967" w:type="dxa"/>
          </w:tcPr>
          <w:p w:rsidR="00D92E05" w:rsidRDefault="00D92E05" w:rsidP="00471053">
            <w:pPr>
              <w:cnfStyle w:val="100000000000" w:firstRow="1" w:lastRow="0" w:firstColumn="0" w:lastColumn="0" w:oddVBand="0" w:evenVBand="0" w:oddHBand="0" w:evenHBand="0" w:firstRowFirstColumn="0" w:firstRowLastColumn="0" w:lastRowFirstColumn="0" w:lastRowLastColumn="0"/>
            </w:pPr>
            <w:r>
              <w:t>View</w:t>
            </w:r>
          </w:p>
        </w:tc>
      </w:tr>
      <w:tr w:rsidR="00D92E05"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followers</w:t>
            </w:r>
          </w:p>
        </w:tc>
        <w:tc>
          <w:tcPr>
            <w:tcW w:w="3967" w:type="dxa"/>
          </w:tcPr>
          <w:p w:rsidR="00D92E05" w:rsidRDefault="00D92E05" w:rsidP="00471053">
            <w:pPr>
              <w:cnfStyle w:val="000000100000" w:firstRow="0" w:lastRow="0" w:firstColumn="0" w:lastColumn="0" w:oddVBand="0" w:evenVBand="0" w:oddHBand="1" w:evenHBand="0" w:firstRowFirstColumn="0" w:firstRowLastColumn="0" w:lastRowFirstColumn="0" w:lastRowLastColumn="0"/>
            </w:pPr>
            <w:r>
              <w:t>language/</w:t>
            </w:r>
            <w:proofErr w:type="spellStart"/>
            <w:r>
              <w:t>byCity</w:t>
            </w:r>
            <w:proofErr w:type="spellEnd"/>
          </w:p>
        </w:tc>
      </w:tr>
      <w:tr w:rsidR="00D92E05" w:rsidTr="00471053">
        <w:trPr>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471053">
            <w:r>
              <w:t>non_english_area</w:t>
            </w:r>
          </w:p>
        </w:tc>
        <w:tc>
          <w:tcPr>
            <w:tcW w:w="3967" w:type="dxa"/>
          </w:tcPr>
          <w:p w:rsidR="00D92E05" w:rsidRDefault="00D92E05" w:rsidP="00471053">
            <w:pPr>
              <w:cnfStyle w:val="000000000000" w:firstRow="0" w:lastRow="0" w:firstColumn="0" w:lastColumn="0" w:oddVBand="0" w:evenVBand="0" w:oddHBand="0" w:evenHBand="0" w:firstRowFirstColumn="0" w:firstRowLastColumn="0" w:lastRowFirstColumn="0" w:lastRowLastColumn="0"/>
            </w:pPr>
            <w:r>
              <w:t>language/</w:t>
            </w:r>
            <w:proofErr w:type="spellStart"/>
            <w:r>
              <w:t>countAll</w:t>
            </w:r>
            <w:proofErr w:type="spellEnd"/>
          </w:p>
        </w:tc>
      </w:tr>
      <w:tr w:rsidR="00D92E05" w:rsidTr="00471053">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3966" w:type="dxa"/>
          </w:tcPr>
          <w:p w:rsidR="00D92E05" w:rsidRDefault="00D92E05" w:rsidP="00D92E05">
            <w:r>
              <w:t>non_english_area</w:t>
            </w:r>
          </w:p>
        </w:tc>
        <w:tc>
          <w:tcPr>
            <w:tcW w:w="3967" w:type="dxa"/>
          </w:tcPr>
          <w:p w:rsidR="00D92E05" w:rsidRDefault="00D92E05" w:rsidP="00D92E05">
            <w:pPr>
              <w:cnfStyle w:val="000000100000" w:firstRow="0" w:lastRow="0" w:firstColumn="0" w:lastColumn="0" w:oddVBand="0" w:evenVBand="0" w:oddHBand="1" w:evenHBand="0" w:firstRowFirstColumn="0" w:firstRowLastColumn="0" w:lastRowFirstColumn="0" w:lastRowLastColumn="0"/>
            </w:pPr>
            <w:r>
              <w:t>population/</w:t>
            </w:r>
            <w:proofErr w:type="spellStart"/>
            <w:r>
              <w:t>totalpopulationwithGeo</w:t>
            </w:r>
            <w:proofErr w:type="spellEnd"/>
          </w:p>
        </w:tc>
      </w:tr>
    </w:tbl>
    <w:p w:rsidR="002C1123" w:rsidRDefault="002C1123" w:rsidP="00D92E05">
      <w:pPr>
        <w:pStyle w:val="Heading3"/>
      </w:pPr>
      <w:r>
        <w:t>Assumption</w:t>
      </w:r>
    </w:p>
    <w:p w:rsidR="002C1123" w:rsidRDefault="002C1123" w:rsidP="002C1123">
      <w:r>
        <w:t xml:space="preserve">We expect to see the top 10 non-English languages used in Twitters matches the top 10 non-English languages used in Victoria except for the Chinese language. As Twitter hasn’t been made available to China, and Chinese people use their own Twitter-like SNS Weibo.  </w:t>
      </w:r>
    </w:p>
    <w:p w:rsidR="002C1123" w:rsidRDefault="002C1123" w:rsidP="00D92E05">
      <w:pPr>
        <w:pStyle w:val="Heading3"/>
      </w:pPr>
      <w:r>
        <w:t>Result</w:t>
      </w:r>
    </w:p>
    <w:p w:rsidR="002C1123" w:rsidRPr="009D611B" w:rsidRDefault="002C1123" w:rsidP="002C1123">
      <w:r>
        <w:t xml:space="preserve">We compared the result from Tweet data with the data from Aurin. The result from Tweet data is totally different from the Aurin data. We found the tiny URL and emoji in Tweet data make the Twitter language detection extremely inaccurate.  </w:t>
      </w:r>
    </w:p>
    <w:p w:rsidR="00543D9F" w:rsidRDefault="00543D9F">
      <w:pPr>
        <w:spacing w:line="276" w:lineRule="auto"/>
        <w:rPr>
          <w:noProof/>
          <w:lang w:val="en-AU" w:eastAsia="zh-CN"/>
        </w:rPr>
      </w:pPr>
    </w:p>
    <w:p w:rsidR="00515181" w:rsidRDefault="00966EFE" w:rsidP="00543D9F">
      <w:pPr>
        <w:spacing w:line="276" w:lineRule="auto"/>
        <w:jc w:val="center"/>
        <w:rPr>
          <w:rFonts w:asciiTheme="majorHAnsi" w:eastAsiaTheme="majorEastAsia" w:hAnsiTheme="majorHAnsi" w:cstheme="majorBidi"/>
          <w:bCs/>
          <w:caps/>
          <w:color w:val="7A7A7A" w:themeColor="accent1"/>
          <w:sz w:val="28"/>
          <w:szCs w:val="28"/>
        </w:rPr>
      </w:pPr>
      <w:r>
        <w:rPr>
          <w:noProof/>
          <w:lang w:val="en-AU" w:eastAsia="zh-CN"/>
        </w:rPr>
        <w:drawing>
          <wp:inline distT="0" distB="0" distL="0" distR="0" wp14:anchorId="67A021C1" wp14:editId="053BD59D">
            <wp:extent cx="5381625" cy="287500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097" b="3812"/>
                    <a:stretch/>
                  </pic:blipFill>
                  <pic:spPr bwMode="auto">
                    <a:xfrm>
                      <a:off x="0" y="0"/>
                      <a:ext cx="5389694" cy="2879316"/>
                    </a:xfrm>
                    <a:prstGeom prst="rect">
                      <a:avLst/>
                    </a:prstGeom>
                    <a:ln>
                      <a:noFill/>
                    </a:ln>
                    <a:extLst>
                      <a:ext uri="{53640926-AAD7-44D8-BBD7-CCE9431645EC}">
                        <a14:shadowObscured xmlns:a14="http://schemas.microsoft.com/office/drawing/2010/main"/>
                      </a:ext>
                    </a:extLst>
                  </pic:spPr>
                </pic:pic>
              </a:graphicData>
            </a:graphic>
          </wp:inline>
        </w:drawing>
      </w:r>
    </w:p>
    <w:p w:rsidR="00966EFE" w:rsidRDefault="00126061" w:rsidP="00126061">
      <w:pPr>
        <w:pStyle w:val="Caption"/>
        <w:jc w:val="center"/>
      </w:pPr>
      <w:r>
        <w:t xml:space="preserve">SCREENSHOT </w:t>
      </w:r>
      <w:r>
        <w:fldChar w:fldCharType="begin"/>
      </w:r>
      <w:r>
        <w:instrText xml:space="preserve"> SEQ SCREENSHOT \* ARABIC </w:instrText>
      </w:r>
      <w:r>
        <w:fldChar w:fldCharType="separate"/>
      </w:r>
      <w:r w:rsidR="0031178B">
        <w:rPr>
          <w:noProof/>
        </w:rPr>
        <w:t>18</w:t>
      </w:r>
      <w:r>
        <w:fldChar w:fldCharType="end"/>
      </w:r>
      <w:r>
        <w:t xml:space="preserve"> language</w:t>
      </w:r>
    </w:p>
    <w:p w:rsidR="00543D9F" w:rsidRDefault="00543D9F" w:rsidP="00543D9F">
      <w:pPr>
        <w:pStyle w:val="Heading2"/>
      </w:pPr>
      <w:r>
        <w:t>Technical Aspects</w:t>
      </w:r>
    </w:p>
    <w:p w:rsidR="00543D9F" w:rsidRDefault="00543D9F" w:rsidP="00543D9F">
      <w:pPr>
        <w:pStyle w:val="Heading3"/>
      </w:pPr>
      <w:r>
        <w:t>Pass data from PHP to JavaScript</w:t>
      </w:r>
    </w:p>
    <w:p w:rsidR="00543D9F" w:rsidRDefault="00543D9F" w:rsidP="00543D9F">
      <w:pPr>
        <w:jc w:val="both"/>
      </w:pPr>
      <w:r>
        <w:t xml:space="preserve">The result above is retrieved directly from CouchDB and PHP On Couch library by dready92 have been implemented. Data will be sorted in the PHP file using </w:t>
      </w:r>
      <w:proofErr w:type="gramStart"/>
      <w:r>
        <w:t>usort(</w:t>
      </w:r>
      <w:proofErr w:type="gramEnd"/>
      <w:r>
        <w:t>) method and the time assumed are showing below:</w:t>
      </w:r>
    </w:p>
    <w:p w:rsidR="00543D9F" w:rsidRDefault="00543D9F" w:rsidP="00543D9F">
      <w:pPr>
        <w:pStyle w:val="ListParagraph"/>
        <w:numPr>
          <w:ilvl w:val="0"/>
          <w:numId w:val="10"/>
        </w:numPr>
        <w:jc w:val="both"/>
      </w:pPr>
      <w:r>
        <w:t xml:space="preserve">3 – 4 seconds </w:t>
      </w:r>
      <w:r>
        <w:t>to sort 719 rows from database.</w:t>
      </w:r>
    </w:p>
    <w:p w:rsidR="00543D9F" w:rsidRDefault="00543D9F" w:rsidP="00543D9F">
      <w:pPr>
        <w:pStyle w:val="ListParagraph"/>
        <w:numPr>
          <w:ilvl w:val="0"/>
          <w:numId w:val="10"/>
        </w:numPr>
        <w:jc w:val="both"/>
      </w:pPr>
      <w:r>
        <w:t>1</w:t>
      </w:r>
      <w:r>
        <w:t>5 – 17 seconds to sort 68,849 rows from database</w:t>
      </w:r>
    </w:p>
    <w:p w:rsidR="00543D9F" w:rsidRDefault="00543D9F" w:rsidP="00543D9F">
      <w:pPr>
        <w:pStyle w:val="ListParagraph"/>
        <w:numPr>
          <w:ilvl w:val="0"/>
          <w:numId w:val="10"/>
        </w:numPr>
        <w:jc w:val="both"/>
      </w:pPr>
      <w:r>
        <w:t>30 seconds or timeout to sort 100,000 rows from database</w:t>
      </w:r>
    </w:p>
    <w:p w:rsidR="00543D9F" w:rsidRDefault="00543D9F" w:rsidP="00543D9F">
      <w:pPr>
        <w:jc w:val="both"/>
      </w:pPr>
      <w:r>
        <w:lastRenderedPageBreak/>
        <w:t xml:space="preserve">By echoing the data from atsign.php, the front end atsign.html will display the sorted real-time Twitter data and use </w:t>
      </w:r>
      <w:r>
        <w:t>JavaScript</w:t>
      </w:r>
      <w:r>
        <w:t xml:space="preserve"> to get the information from the DOM.</w:t>
      </w:r>
    </w:p>
    <w:p w:rsidR="00543D9F" w:rsidRPr="00CC690D" w:rsidRDefault="00543D9F" w:rsidP="00543D9F">
      <w:pPr>
        <w:pStyle w:val="Heading3"/>
        <w:shd w:val="clear" w:color="auto" w:fill="FFFFFF"/>
        <w:spacing w:before="0" w:after="120"/>
        <w:jc w:val="both"/>
        <w:rPr>
          <w:rFonts w:ascii="Arial" w:eastAsiaTheme="minorEastAsia" w:hAnsi="Arial" w:cs="Arial"/>
          <w:color w:val="000000"/>
        </w:rPr>
      </w:pPr>
      <w:r w:rsidRPr="00CC690D">
        <w:rPr>
          <w:rFonts w:ascii="Arial" w:eastAsiaTheme="minorEastAsia" w:hAnsi="Arial" w:cs="Arial"/>
          <w:color w:val="000000"/>
        </w:rPr>
        <w:t>Pros</w:t>
      </w:r>
    </w:p>
    <w:p w:rsidR="00543D9F" w:rsidRPr="00CC690D" w:rsidRDefault="00543D9F" w:rsidP="00543D9F">
      <w:pPr>
        <w:numPr>
          <w:ilvl w:val="0"/>
          <w:numId w:val="11"/>
        </w:numPr>
        <w:shd w:val="clear" w:color="auto" w:fill="FFFFFF"/>
        <w:spacing w:after="0" w:line="293" w:lineRule="atLeast"/>
        <w:ind w:left="450"/>
        <w:jc w:val="both"/>
        <w:rPr>
          <w:rFonts w:ascii="Arial" w:hAnsi="Arial" w:cs="Arial"/>
          <w:color w:val="000000"/>
        </w:rPr>
      </w:pPr>
      <w:r w:rsidRPr="00CC690D">
        <w:rPr>
          <w:rFonts w:ascii="Arial" w:hAnsi="Arial" w:cs="Arial"/>
          <w:color w:val="000000"/>
        </w:rPr>
        <w:t xml:space="preserve">Fast – DOM operations are quick. No extra latency as AJAX, which needs to create an HTTP request in the first stage. </w:t>
      </w:r>
    </w:p>
    <w:p w:rsidR="00543D9F" w:rsidRPr="00CC690D" w:rsidRDefault="00543D9F" w:rsidP="00543D9F">
      <w:pPr>
        <w:pStyle w:val="Heading3"/>
        <w:shd w:val="clear" w:color="auto" w:fill="FFFFFF"/>
        <w:spacing w:before="0" w:after="120"/>
        <w:jc w:val="both"/>
        <w:rPr>
          <w:rFonts w:ascii="Arial" w:eastAsiaTheme="minorEastAsia" w:hAnsi="Arial" w:cs="Arial"/>
          <w:color w:val="000000"/>
        </w:rPr>
      </w:pPr>
      <w:r w:rsidRPr="00CC690D">
        <w:rPr>
          <w:rFonts w:ascii="Arial" w:eastAsiaTheme="minorEastAsia" w:hAnsi="Arial" w:cs="Arial"/>
          <w:color w:val="000000"/>
        </w:rPr>
        <w:t>Cons</w:t>
      </w:r>
    </w:p>
    <w:p w:rsidR="00543D9F" w:rsidRPr="00CC690D" w:rsidRDefault="00543D9F" w:rsidP="00543D9F">
      <w:pPr>
        <w:numPr>
          <w:ilvl w:val="0"/>
          <w:numId w:val="12"/>
        </w:numPr>
        <w:shd w:val="clear" w:color="auto" w:fill="FFFFFF"/>
        <w:spacing w:after="0" w:line="293" w:lineRule="atLeast"/>
        <w:ind w:left="450"/>
        <w:jc w:val="both"/>
        <w:rPr>
          <w:rFonts w:ascii="Arial" w:hAnsi="Arial" w:cs="Arial"/>
          <w:color w:val="000000"/>
        </w:rPr>
      </w:pPr>
      <w:r w:rsidRPr="00CC690D">
        <w:rPr>
          <w:rFonts w:ascii="Arial" w:hAnsi="Arial" w:cs="Arial"/>
          <w:color w:val="000000"/>
        </w:rPr>
        <w:t xml:space="preserve">Harder separation between layers – If the system moves to use REST API, servlet or other service, </w:t>
      </w:r>
      <w:r w:rsidRPr="00CC690D">
        <w:rPr>
          <w:rFonts w:ascii="Arial" w:hAnsi="Arial" w:cs="Arial"/>
          <w:color w:val="000000"/>
        </w:rPr>
        <w:t>JAVAScript</w:t>
      </w:r>
      <w:r w:rsidRPr="00CC690D">
        <w:rPr>
          <w:rFonts w:ascii="Arial" w:hAnsi="Arial" w:cs="Arial"/>
          <w:color w:val="000000"/>
        </w:rPr>
        <w:t xml:space="preserve"> and HTML would need to be rewritten.</w:t>
      </w:r>
    </w:p>
    <w:p w:rsidR="00543D9F" w:rsidRPr="00CC690D" w:rsidRDefault="00543D9F" w:rsidP="00543D9F">
      <w:pPr>
        <w:numPr>
          <w:ilvl w:val="0"/>
          <w:numId w:val="12"/>
        </w:numPr>
        <w:shd w:val="clear" w:color="auto" w:fill="FFFFFF"/>
        <w:autoSpaceDE w:val="0"/>
        <w:autoSpaceDN w:val="0"/>
        <w:adjustRightInd w:val="0"/>
        <w:spacing w:after="0" w:line="240" w:lineRule="auto"/>
        <w:ind w:left="450"/>
        <w:jc w:val="both"/>
        <w:rPr>
          <w:rFonts w:ascii="Arial" w:hAnsi="Arial" w:cs="Arial"/>
          <w:color w:val="000000"/>
        </w:rPr>
      </w:pPr>
      <w:r w:rsidRPr="00CC690D">
        <w:rPr>
          <w:rFonts w:ascii="Arial" w:hAnsi="Arial" w:cs="Arial"/>
          <w:color w:val="000000"/>
        </w:rPr>
        <w:t xml:space="preserve">Mess-up the code – </w:t>
      </w:r>
      <w:r w:rsidRPr="00CC690D">
        <w:rPr>
          <w:rFonts w:ascii="Arial" w:hAnsi="Arial" w:cs="Arial"/>
          <w:color w:val="000000"/>
        </w:rPr>
        <w:t>JavaScript</w:t>
      </w:r>
      <w:r w:rsidRPr="00CC690D">
        <w:rPr>
          <w:rFonts w:ascii="Arial" w:hAnsi="Arial" w:cs="Arial"/>
          <w:color w:val="000000"/>
        </w:rPr>
        <w:t xml:space="preserve">, HTML and PHP are all mixed up together in one file. It would increase the difficulty for future expansions and harder for maintenance.   </w:t>
      </w:r>
    </w:p>
    <w:p w:rsidR="00543D9F" w:rsidRPr="00CC690D" w:rsidRDefault="00543D9F" w:rsidP="00543D9F">
      <w:pPr>
        <w:shd w:val="clear" w:color="auto" w:fill="FFFFFF"/>
        <w:autoSpaceDE w:val="0"/>
        <w:autoSpaceDN w:val="0"/>
        <w:adjustRightInd w:val="0"/>
        <w:spacing w:after="0" w:line="240" w:lineRule="auto"/>
        <w:ind w:left="450"/>
        <w:rPr>
          <w:rFonts w:ascii="Arial" w:hAnsi="Arial" w:cs="Arial"/>
          <w:color w:val="000000"/>
        </w:rPr>
      </w:pPr>
    </w:p>
    <w:p w:rsidR="00543D9F" w:rsidRDefault="00543D9F" w:rsidP="00543D9F">
      <w:pPr>
        <w:pStyle w:val="NormalWeb"/>
        <w:shd w:val="clear" w:color="auto" w:fill="FFFFFF"/>
        <w:spacing w:before="0" w:beforeAutospacing="0" w:after="0" w:afterAutospacing="0" w:line="293" w:lineRule="atLeast"/>
        <w:rPr>
          <w:rFonts w:ascii="Arial" w:hAnsi="Arial" w:cs="Arial"/>
          <w:color w:val="242729"/>
          <w:sz w:val="22"/>
          <w:szCs w:val="22"/>
        </w:rPr>
      </w:pPr>
      <w:r w:rsidRPr="00CC690D">
        <w:rPr>
          <w:rFonts w:ascii="Arial" w:hAnsi="Arial" w:cs="Arial"/>
          <w:color w:val="242729"/>
          <w:sz w:val="22"/>
          <w:szCs w:val="22"/>
        </w:rPr>
        <w:t xml:space="preserve">AJAX is not used in this </w:t>
      </w:r>
      <w:r>
        <w:rPr>
          <w:rFonts w:ascii="Arial" w:hAnsi="Arial" w:cs="Arial"/>
          <w:color w:val="242729"/>
          <w:sz w:val="22"/>
          <w:szCs w:val="22"/>
        </w:rPr>
        <w:t>project</w:t>
      </w:r>
      <w:r w:rsidRPr="00CC690D">
        <w:rPr>
          <w:rFonts w:ascii="Arial" w:hAnsi="Arial" w:cs="Arial"/>
          <w:color w:val="242729"/>
          <w:sz w:val="22"/>
          <w:szCs w:val="22"/>
        </w:rPr>
        <w:t>, because of its cons of extra latency thermionically. Below is a sample code of implementing AJAX</w:t>
      </w:r>
    </w:p>
    <w:p w:rsidR="00543D9F" w:rsidRPr="00CC690D" w:rsidRDefault="00543D9F" w:rsidP="00543D9F">
      <w:pPr>
        <w:pStyle w:val="NormalWeb"/>
        <w:shd w:val="clear" w:color="auto" w:fill="FFFFFF"/>
        <w:spacing w:before="0" w:beforeAutospacing="0" w:after="0" w:afterAutospacing="0" w:line="293" w:lineRule="atLeast"/>
        <w:jc w:val="center"/>
        <w:rPr>
          <w:rFonts w:ascii="Arial" w:hAnsi="Arial" w:cs="Arial"/>
          <w:color w:val="242729"/>
          <w:sz w:val="22"/>
          <w:szCs w:val="22"/>
        </w:rPr>
      </w:pPr>
      <w:r>
        <w:rPr>
          <w:rFonts w:ascii="Arial" w:hAnsi="Arial" w:cs="Arial"/>
          <w:noProof/>
          <w:color w:val="242729"/>
          <w:sz w:val="22"/>
          <w:szCs w:val="22"/>
        </w:rPr>
        <w:drawing>
          <wp:inline distT="0" distB="0" distL="0" distR="0" wp14:anchorId="637E9C1C" wp14:editId="0B37C13B">
            <wp:extent cx="4352925" cy="2771775"/>
            <wp:effectExtent l="0" t="0" r="9525" b="9525"/>
            <wp:docPr id="233" name="Picture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2925" cy="2771775"/>
                    </a:xfrm>
                    <a:prstGeom prst="rect">
                      <a:avLst/>
                    </a:prstGeom>
                    <a:noFill/>
                    <a:ln>
                      <a:noFill/>
                    </a:ln>
                  </pic:spPr>
                </pic:pic>
              </a:graphicData>
            </a:graphic>
          </wp:inline>
        </w:drawing>
      </w:r>
    </w:p>
    <w:p w:rsidR="00543D9F" w:rsidRDefault="00543D9F" w:rsidP="00543D9F">
      <w:pPr>
        <w:pStyle w:val="Caption"/>
        <w:jc w:val="center"/>
      </w:pPr>
      <w:r>
        <w:t xml:space="preserve">Screenshot </w:t>
      </w:r>
      <w:r>
        <w:fldChar w:fldCharType="begin"/>
      </w:r>
      <w:r>
        <w:instrText xml:space="preserve"> SEQ Screenshot \* ARABIC </w:instrText>
      </w:r>
      <w:r>
        <w:fldChar w:fldCharType="separate"/>
      </w:r>
      <w:r w:rsidR="0031178B">
        <w:rPr>
          <w:noProof/>
        </w:rPr>
        <w:t>19</w:t>
      </w:r>
      <w:r>
        <w:fldChar w:fldCharType="end"/>
      </w:r>
      <w:r>
        <w:t xml:space="preserve"> AJAX Code</w:t>
      </w:r>
    </w:p>
    <w:p w:rsidR="00543D9F" w:rsidRDefault="00543D9F" w:rsidP="00543D9F"/>
    <w:p w:rsidR="00543D9F" w:rsidRPr="00543D9F" w:rsidRDefault="00543D9F" w:rsidP="00543D9F"/>
    <w:p w:rsidR="00543D9F" w:rsidRDefault="00543D9F">
      <w:pPr>
        <w:spacing w:line="276" w:lineRule="auto"/>
        <w:rPr>
          <w:rFonts w:asciiTheme="majorHAnsi" w:eastAsiaTheme="majorEastAsia" w:hAnsiTheme="majorHAnsi" w:cstheme="majorBidi"/>
          <w:bCs/>
          <w:caps/>
          <w:color w:val="7A7A7A" w:themeColor="accent1"/>
          <w:sz w:val="28"/>
          <w:szCs w:val="28"/>
        </w:rPr>
      </w:pPr>
      <w:r>
        <w:br w:type="page"/>
      </w:r>
    </w:p>
    <w:p w:rsidR="00E95BC8" w:rsidRDefault="00E95BC8" w:rsidP="00E95BC8">
      <w:pPr>
        <w:pStyle w:val="Heading1"/>
      </w:pPr>
      <w:r>
        <w:lastRenderedPageBreak/>
        <w:t>NeCTAR Research Cloud</w:t>
      </w:r>
    </w:p>
    <w:p w:rsidR="00932937" w:rsidRDefault="00932937" w:rsidP="00932937">
      <w:pPr>
        <w:pStyle w:val="Heading2"/>
      </w:pPr>
      <w:r>
        <w:t>NeCTAR Pros and Cons</w:t>
      </w:r>
    </w:p>
    <w:p w:rsidR="00E95BC8" w:rsidRDefault="00E95BC8" w:rsidP="00E95BC8">
      <w:pPr>
        <w:spacing w:line="276" w:lineRule="auto"/>
        <w:jc w:val="both"/>
      </w:pPr>
      <w:r w:rsidRPr="00E95BC8">
        <w:t>Ne</w:t>
      </w:r>
      <w:r>
        <w:t>C</w:t>
      </w:r>
      <w:r w:rsidRPr="00E95BC8">
        <w:t xml:space="preserve">TAR is the acronym of National eResearch Collaboration Tools and </w:t>
      </w:r>
      <w:r w:rsidR="0052267E" w:rsidRPr="00E95BC8">
        <w:t>Resources</w:t>
      </w:r>
      <w:r w:rsidR="0052267E">
        <w:rPr>
          <w:vertAlign w:val="superscript"/>
        </w:rPr>
        <w:t xml:space="preserve"> [5</w:t>
      </w:r>
      <w:r w:rsidRPr="0052267E">
        <w:rPr>
          <w:vertAlign w:val="superscript"/>
        </w:rPr>
        <w:t>]</w:t>
      </w:r>
      <w:r w:rsidRPr="0052267E">
        <w:t>,</w:t>
      </w:r>
      <w:r w:rsidRPr="00E95BC8">
        <w:t xml:space="preserve"> which provides researchers </w:t>
      </w:r>
      <w:r>
        <w:t xml:space="preserve">in </w:t>
      </w:r>
      <w:r w:rsidRPr="00E95BC8">
        <w:t xml:space="preserve">Australian </w:t>
      </w:r>
      <w:r>
        <w:t xml:space="preserve">and around the world </w:t>
      </w:r>
      <w:r w:rsidRPr="00E95BC8">
        <w:t xml:space="preserve">with powerful information and technology infrastructure (ICT) that helps them to promote the research collaboration and research outcomes. In this project, </w:t>
      </w:r>
      <w:r>
        <w:t>our</w:t>
      </w:r>
      <w:r w:rsidRPr="00E95BC8">
        <w:t xml:space="preserve"> </w:t>
      </w:r>
      <w:r>
        <w:t xml:space="preserve">cloud based </w:t>
      </w:r>
      <w:r w:rsidRPr="00E95BC8">
        <w:t>system is hosted in the Ne</w:t>
      </w:r>
      <w:r>
        <w:t>C</w:t>
      </w:r>
      <w:r w:rsidRPr="00E95BC8">
        <w:t xml:space="preserve">TAR Research Cloud which is an OpenStack based computational cloud. The Research Cloud provides its user up to 8 high­performing nodes that can be used to host research applications. As one of the biggest OpenStack based clouds, it benefits from the strengths of </w:t>
      </w:r>
      <w:r>
        <w:t>O</w:t>
      </w:r>
      <w:r w:rsidRPr="00E95BC8">
        <w:t>pen</w:t>
      </w:r>
      <w:r>
        <w:t>St</w:t>
      </w:r>
      <w:r w:rsidRPr="00E95BC8">
        <w:t>ack in following aspects.</w:t>
      </w:r>
    </w:p>
    <w:p w:rsidR="00E95BC8" w:rsidRDefault="00E95BC8" w:rsidP="00972646">
      <w:pPr>
        <w:pStyle w:val="ListParagraph"/>
        <w:numPr>
          <w:ilvl w:val="0"/>
          <w:numId w:val="6"/>
        </w:numPr>
        <w:jc w:val="both"/>
      </w:pPr>
      <w:r w:rsidRPr="00972646">
        <w:rPr>
          <w:b/>
        </w:rPr>
        <w:t>Dashboard</w:t>
      </w:r>
      <w:r w:rsidR="00972646">
        <w:t xml:space="preserve"> - Dashboard</w:t>
      </w:r>
      <w:r>
        <w:t xml:space="preserve"> provides users with an interactive interface to manage the computation, storage and networking resources, allowing users or administrators to have an overview of the current resources usage and current VM instances. All operations can be easily done in the interface rather than editing complex configuration scripts.</w:t>
      </w:r>
    </w:p>
    <w:p w:rsidR="00E95BC8" w:rsidRDefault="00E95BC8" w:rsidP="00972646">
      <w:pPr>
        <w:pStyle w:val="ListParagraph"/>
        <w:numPr>
          <w:ilvl w:val="0"/>
          <w:numId w:val="6"/>
        </w:numPr>
        <w:jc w:val="both"/>
      </w:pPr>
      <w:r w:rsidRPr="00972646">
        <w:rPr>
          <w:b/>
        </w:rPr>
        <w:t>Security</w:t>
      </w:r>
      <w:r w:rsidR="00972646">
        <w:t xml:space="preserve"> - NeCTAR</w:t>
      </w:r>
      <w:r>
        <w:t xml:space="preserve"> allows users to customize different security groups to access the created instances. It supports SSH communication with reliable RSA public</w:t>
      </w:r>
      <w:r w:rsidRPr="00972646">
        <w:rPr>
          <w:rFonts w:ascii="Arial" w:hAnsi="Arial" w:cs="Arial"/>
        </w:rPr>
        <w:t>­</w:t>
      </w:r>
      <w:r>
        <w:t>key scheme for system management and applications uploading and HTTP communication for web services. For authentication, it provides robust access control. The access to the instance can be controlled in user, role and project levels and it can be done via username/</w:t>
      </w:r>
      <w:r w:rsidR="00972646">
        <w:t>password based authentication (O</w:t>
      </w:r>
      <w:r>
        <w:t>pen</w:t>
      </w:r>
      <w:r w:rsidR="00972646">
        <w:t>S</w:t>
      </w:r>
      <w:r>
        <w:t xml:space="preserve">tack) or </w:t>
      </w:r>
      <w:r w:rsidR="00972646">
        <w:t>token based</w:t>
      </w:r>
      <w:r>
        <w:t xml:space="preserve"> authentication (</w:t>
      </w:r>
      <w:r w:rsidR="00972646">
        <w:t>EC</w:t>
      </w:r>
      <w:r>
        <w:t xml:space="preserve">2). </w:t>
      </w:r>
    </w:p>
    <w:p w:rsidR="00E95BC8" w:rsidRDefault="00E95BC8" w:rsidP="00972646">
      <w:pPr>
        <w:pStyle w:val="ListParagraph"/>
        <w:numPr>
          <w:ilvl w:val="0"/>
          <w:numId w:val="6"/>
        </w:numPr>
        <w:jc w:val="both"/>
      </w:pPr>
      <w:r w:rsidRPr="00972646">
        <w:rPr>
          <w:b/>
        </w:rPr>
        <w:t>Storage</w:t>
      </w:r>
      <w:r w:rsidR="00972646">
        <w:t xml:space="preserve"> - NeCTAR</w:t>
      </w:r>
      <w:r>
        <w:t xml:space="preserve"> gives users freedom to customize the storage of each instance. When an instance is created, the cloud will automatically allocate an ephemeral storage (</w:t>
      </w:r>
      <w:r w:rsidR="00972646">
        <w:t>1</w:t>
      </w:r>
      <w:r>
        <w:t xml:space="preserve">0GB) to it. User could also allocate persistent volumes to different nodes by need. Volumes are independent from instances, they can exist even if you deleted the instance that they have been attached to, which guarantee the safety and reliability of data storage.  </w:t>
      </w:r>
    </w:p>
    <w:p w:rsidR="00E95BC8" w:rsidRDefault="00E95BC8" w:rsidP="00972646">
      <w:pPr>
        <w:pStyle w:val="ListParagraph"/>
        <w:numPr>
          <w:ilvl w:val="0"/>
          <w:numId w:val="6"/>
        </w:numPr>
        <w:jc w:val="both"/>
      </w:pPr>
      <w:r w:rsidRPr="00972646">
        <w:rPr>
          <w:b/>
        </w:rPr>
        <w:t>APIs</w:t>
      </w:r>
      <w:r w:rsidR="00972646">
        <w:t xml:space="preserve"> - </w:t>
      </w:r>
      <w:r>
        <w:t>A range of graphic, command line, application</w:t>
      </w:r>
      <w:r w:rsidR="00972646">
        <w:t xml:space="preserve"> interfaces are available in NeC</w:t>
      </w:r>
      <w:r>
        <w:t xml:space="preserve">TAR Research Cloud. User can use </w:t>
      </w:r>
      <w:r w:rsidR="00972646">
        <w:t>t</w:t>
      </w:r>
      <w:r>
        <w:t>hese APIs to better support the research applications.</w:t>
      </w:r>
    </w:p>
    <w:p w:rsidR="00972646" w:rsidRDefault="00972646" w:rsidP="00972646">
      <w:pPr>
        <w:spacing w:line="276" w:lineRule="auto"/>
      </w:pPr>
      <w:r>
        <w:t>Despite the immense benefits in Cloud computing provided by the Nectar Research cloud, some of the challenges/disadvantages applicable to the project were:</w:t>
      </w:r>
    </w:p>
    <w:p w:rsidR="00972646" w:rsidRDefault="00972646" w:rsidP="00972646">
      <w:pPr>
        <w:pStyle w:val="ListParagraph"/>
        <w:numPr>
          <w:ilvl w:val="0"/>
          <w:numId w:val="7"/>
        </w:numPr>
        <w:spacing w:line="276" w:lineRule="auto"/>
        <w:jc w:val="both"/>
      </w:pPr>
      <w:r>
        <w:t>The lack of elasticity available for sudden load increases.</w:t>
      </w:r>
      <w:r w:rsidRPr="00972646">
        <w:rPr>
          <w:rFonts w:ascii="MS Gothic" w:eastAsia="MS Gothic" w:hAnsi="MS Gothic" w:cs="MS Gothic" w:hint="eastAsia"/>
        </w:rPr>
        <w:t> </w:t>
      </w:r>
      <w:r>
        <w:t>Due to the manual setup of the nodes, the Nectar infrastructure does not respond effectively to a sudden rise in the access to the system unlike EC2</w:t>
      </w:r>
      <w:r w:rsidR="00606DD0" w:rsidRPr="00606DD0">
        <w:rPr>
          <w:vertAlign w:val="superscript"/>
        </w:rPr>
        <w:t>[6</w:t>
      </w:r>
      <w:r w:rsidRPr="00606DD0">
        <w:rPr>
          <w:vertAlign w:val="superscript"/>
        </w:rPr>
        <w:t>]</w:t>
      </w:r>
      <w:r>
        <w:t xml:space="preserve"> provided by Amazon. This was not a direct issue encountered in the project, however it is problematic for other works with a combination of a high reliability requirement as well as high network demand. </w:t>
      </w:r>
    </w:p>
    <w:p w:rsidR="00972646" w:rsidRDefault="00972646" w:rsidP="00972646">
      <w:pPr>
        <w:pStyle w:val="ListParagraph"/>
        <w:numPr>
          <w:ilvl w:val="0"/>
          <w:numId w:val="7"/>
        </w:numPr>
        <w:spacing w:line="276" w:lineRule="auto"/>
        <w:jc w:val="both"/>
      </w:pPr>
      <w:r>
        <w:t xml:space="preserve">Does not provide Microsoft Windows as an operating system for the nodes.  Although it did not affect this project in a significant way, other works requiring specialized Windows software will be affected by the licensing restrictions on Nectar. </w:t>
      </w:r>
    </w:p>
    <w:p w:rsidR="00972646" w:rsidRDefault="00972646" w:rsidP="00972646">
      <w:pPr>
        <w:pStyle w:val="ListParagraph"/>
        <w:numPr>
          <w:ilvl w:val="0"/>
          <w:numId w:val="7"/>
        </w:numPr>
        <w:spacing w:line="276" w:lineRule="auto"/>
        <w:jc w:val="both"/>
      </w:pPr>
      <w:r>
        <w:t xml:space="preserve">Reliability issues were encountered throughout the harvesting process, with the nodes going down multiple times due to system issues on Nectar. This affected the schedule of the harvesting process and the project as a whole. </w:t>
      </w:r>
    </w:p>
    <w:p w:rsidR="00932937" w:rsidRDefault="005F4CD1" w:rsidP="00E656F1">
      <w:pPr>
        <w:pStyle w:val="ListParagraph"/>
        <w:numPr>
          <w:ilvl w:val="0"/>
          <w:numId w:val="7"/>
        </w:numPr>
        <w:spacing w:line="276" w:lineRule="auto"/>
        <w:jc w:val="both"/>
      </w:pPr>
      <w:r>
        <w:t xml:space="preserve">Performance issue were also encountered during the data processing phase. The speed of view generating was slow due to the low disk I/O. </w:t>
      </w:r>
      <w:r w:rsidR="00932937">
        <w:br w:type="page"/>
      </w:r>
    </w:p>
    <w:p w:rsidR="00932937" w:rsidRDefault="00932937" w:rsidP="00932937">
      <w:pPr>
        <w:pStyle w:val="Heading2"/>
      </w:pPr>
      <w:r>
        <w:lastRenderedPageBreak/>
        <w:t>NeCTAR vs AWS</w:t>
      </w:r>
    </w:p>
    <w:p w:rsidR="002E1733" w:rsidRDefault="00932937" w:rsidP="00932937">
      <w:pPr>
        <w:jc w:val="both"/>
      </w:pPr>
      <w:r w:rsidRPr="00932937">
        <w:t>NeCTAR aims to enhance research collaboration and research outcomes by providing a "private cloud" service operated by participating universities to Australian researchers</w:t>
      </w:r>
      <w:r w:rsidR="002E1733">
        <w:t>.</w:t>
      </w:r>
      <w:r w:rsidRPr="00932937">
        <w:t xml:space="preserve"> </w:t>
      </w:r>
      <w:r w:rsidR="00606DD0" w:rsidRPr="00606DD0">
        <w:rPr>
          <w:vertAlign w:val="superscript"/>
        </w:rPr>
        <w:t>[7</w:t>
      </w:r>
      <w:r w:rsidRPr="00606DD0">
        <w:rPr>
          <w:vertAlign w:val="superscript"/>
        </w:rPr>
        <w:t>]</w:t>
      </w:r>
    </w:p>
    <w:p w:rsidR="002E1733" w:rsidRDefault="002E1733" w:rsidP="00932937">
      <w:pPr>
        <w:jc w:val="both"/>
      </w:pPr>
      <w:r w:rsidRPr="002E1733">
        <w:t>Amazon Web Services (AWS), is a collection of cloud computing services that make up the on-demand computing platform offered by Amazon</w:t>
      </w:r>
      <w:r>
        <w:t>, providing</w:t>
      </w:r>
      <w:r w:rsidRPr="002E1733">
        <w:t xml:space="preserve"> </w:t>
      </w:r>
      <w:r>
        <w:t xml:space="preserve">services range from </w:t>
      </w:r>
      <w:r w:rsidRPr="002E1733">
        <w:t>compute, storage, networking, database, analytics, application services, deployment, management and mobile.</w:t>
      </w:r>
      <w:r>
        <w:t xml:space="preserve"> </w:t>
      </w:r>
      <w:r w:rsidR="00606DD0" w:rsidRPr="00606DD0">
        <w:rPr>
          <w:vertAlign w:val="superscript"/>
        </w:rPr>
        <w:t>[8</w:t>
      </w:r>
      <w:r w:rsidRPr="00606DD0">
        <w:rPr>
          <w:vertAlign w:val="superscript"/>
        </w:rPr>
        <w:t>]</w:t>
      </w:r>
    </w:p>
    <w:p w:rsidR="002E1733" w:rsidRDefault="002E1733" w:rsidP="00932937">
      <w:pPr>
        <w:jc w:val="both"/>
      </w:pPr>
      <w:r>
        <w:t>Key differences between the NeCTAR and AWS:</w:t>
      </w:r>
    </w:p>
    <w:p w:rsidR="00DA1503" w:rsidRDefault="002E1733" w:rsidP="00DA1503">
      <w:pPr>
        <w:pStyle w:val="ListParagraph"/>
        <w:numPr>
          <w:ilvl w:val="0"/>
          <w:numId w:val="8"/>
        </w:numPr>
        <w:spacing w:line="276" w:lineRule="auto"/>
        <w:jc w:val="both"/>
      </w:pPr>
      <w:r w:rsidRPr="00DA1503">
        <w:rPr>
          <w:b/>
        </w:rPr>
        <w:t>Access:</w:t>
      </w:r>
      <w:r>
        <w:t xml:space="preserve"> NeCTAR is a private cloud service</w:t>
      </w:r>
      <w:r w:rsidR="00DA1503">
        <w:t xml:space="preserve">, provides free service to </w:t>
      </w:r>
      <w:r>
        <w:t>Australian Access Federation users</w:t>
      </w:r>
      <w:r w:rsidR="00DA1503">
        <w:t xml:space="preserve"> based on a project quota</w:t>
      </w:r>
      <w:r>
        <w:t>.</w:t>
      </w:r>
      <w:r w:rsidR="00DA1503">
        <w:t xml:space="preserve"> AWS is a public cloud service, provides a wide range of cloud services based on a range of pricing models.</w:t>
      </w:r>
    </w:p>
    <w:p w:rsidR="00DA1503" w:rsidRDefault="00DA1503" w:rsidP="00DA1503">
      <w:pPr>
        <w:pStyle w:val="ListParagraph"/>
        <w:numPr>
          <w:ilvl w:val="0"/>
          <w:numId w:val="8"/>
        </w:numPr>
        <w:spacing w:line="276" w:lineRule="auto"/>
        <w:jc w:val="both"/>
      </w:pPr>
      <w:r>
        <w:rPr>
          <w:b/>
        </w:rPr>
        <w:t>Compute:</w:t>
      </w:r>
      <w:r>
        <w:t xml:space="preserve"> NeCTAR supports up to 16 vCPU per virtual machine, </w:t>
      </w:r>
      <w:r w:rsidR="005F4CD1">
        <w:t xml:space="preserve">limited flavours are available </w:t>
      </w:r>
      <w:r>
        <w:t xml:space="preserve">and supports Linux based instances only. AWS </w:t>
      </w:r>
      <w:r w:rsidR="005F4CD1">
        <w:t xml:space="preserve">supports up to 32 vCPU per virtual machine, a range of flavours are available </w:t>
      </w:r>
      <w:r w:rsidR="00C34F1E">
        <w:t>and a wide range of OS are supported.</w:t>
      </w:r>
    </w:p>
    <w:p w:rsidR="00C34F1E" w:rsidRDefault="00C34F1E" w:rsidP="00DA1503">
      <w:pPr>
        <w:pStyle w:val="ListParagraph"/>
        <w:numPr>
          <w:ilvl w:val="0"/>
          <w:numId w:val="8"/>
        </w:numPr>
        <w:spacing w:line="276" w:lineRule="auto"/>
        <w:jc w:val="both"/>
      </w:pPr>
      <w:r>
        <w:rPr>
          <w:b/>
        </w:rPr>
        <w:t>Storage and Database:</w:t>
      </w:r>
      <w:r>
        <w:t xml:space="preserve"> NeCTAR supports Volume storage, Object storage and RDSI storage. Users need to install database themselves. AWS supports a wide range of storage services and database solutions.</w:t>
      </w:r>
    </w:p>
    <w:p w:rsidR="00C34F1E" w:rsidRDefault="00C34F1E" w:rsidP="00DA1503">
      <w:pPr>
        <w:pStyle w:val="ListParagraph"/>
        <w:numPr>
          <w:ilvl w:val="0"/>
          <w:numId w:val="8"/>
        </w:numPr>
        <w:spacing w:line="276" w:lineRule="auto"/>
        <w:jc w:val="both"/>
      </w:pPr>
      <w:r>
        <w:rPr>
          <w:b/>
        </w:rPr>
        <w:t>Networking:</w:t>
      </w:r>
      <w:r>
        <w:t xml:space="preserve"> A public IP address is provided to each instance on NeCTAR, any other services need to be installed by the users themselves. AWS offers a wide range of networking services including VPC, VPN and load balancing.</w:t>
      </w:r>
    </w:p>
    <w:p w:rsidR="00C34F1E" w:rsidRDefault="00C34F1E" w:rsidP="00DA1503">
      <w:pPr>
        <w:pStyle w:val="ListParagraph"/>
        <w:numPr>
          <w:ilvl w:val="0"/>
          <w:numId w:val="8"/>
        </w:numPr>
        <w:spacing w:line="276" w:lineRule="auto"/>
        <w:jc w:val="both"/>
      </w:pPr>
      <w:r>
        <w:rPr>
          <w:b/>
        </w:rPr>
        <w:t>Security:</w:t>
      </w:r>
      <w:r>
        <w:t xml:space="preserve"> Both NeCTAR and AWS use a shared responsibility model, i.e. the provider only responsible for physical security and virtualization infrastructure security, the users are responsible for the security for applications and OS.  </w:t>
      </w:r>
    </w:p>
    <w:p w:rsidR="00C34F1E" w:rsidRDefault="00C34F1E" w:rsidP="00DA1503">
      <w:pPr>
        <w:pStyle w:val="ListParagraph"/>
        <w:numPr>
          <w:ilvl w:val="0"/>
          <w:numId w:val="8"/>
        </w:numPr>
        <w:spacing w:line="276" w:lineRule="auto"/>
        <w:jc w:val="both"/>
      </w:pPr>
      <w:r>
        <w:rPr>
          <w:b/>
        </w:rPr>
        <w:t>Other:</w:t>
      </w:r>
      <w:r>
        <w:t xml:space="preserve"> NeCTAR offers HEAT (in beta) and Ceilometer API (in beta). AWS supports a much wider range of services such as CDN, SNS, mobile service, FS, RDS and much more.</w:t>
      </w:r>
    </w:p>
    <w:p w:rsidR="00C34F1E" w:rsidRDefault="0017633C" w:rsidP="00C34F1E">
      <w:pPr>
        <w:spacing w:line="276" w:lineRule="auto"/>
        <w:jc w:val="both"/>
      </w:pPr>
      <w:r>
        <w:t>NeCTAR is a government funded Super Science project which provides the research in Australia and around the world with private eResearch cloud with limited resources and services. It may be less user friendly, not flexible and lack of ease of use than most of the commercial public cloud like AWS or Azure, but it is</w:t>
      </w:r>
      <w:r w:rsidR="00997417">
        <w:t xml:space="preserve"> sufficient for research purpose and the service is</w:t>
      </w:r>
      <w:r>
        <w:t xml:space="preserve"> free for all AFF users. </w:t>
      </w:r>
    </w:p>
    <w:p w:rsidR="00CA1742" w:rsidRDefault="00997417" w:rsidP="00C34F1E">
      <w:pPr>
        <w:spacing w:line="276" w:lineRule="auto"/>
        <w:jc w:val="both"/>
      </w:pPr>
      <w:r>
        <w:t xml:space="preserve">When a research project demands higher resources, more service and improved availability and reliability. Or a commercial project </w:t>
      </w:r>
      <w:r w:rsidR="00451A5E">
        <w:t>which requires out of box services and improved availability and reliability, AWS may become a better choice.</w:t>
      </w:r>
    </w:p>
    <w:p w:rsidR="00CA1742" w:rsidRDefault="00CA1742">
      <w:pPr>
        <w:spacing w:line="276" w:lineRule="auto"/>
      </w:pPr>
      <w:r>
        <w:br w:type="page"/>
      </w:r>
    </w:p>
    <w:p w:rsidR="00997417" w:rsidRDefault="00CA1742" w:rsidP="00CA1742">
      <w:pPr>
        <w:pStyle w:val="Heading1"/>
      </w:pPr>
      <w:r>
        <w:lastRenderedPageBreak/>
        <w:t xml:space="preserve">User Manual </w:t>
      </w:r>
    </w:p>
    <w:p w:rsidR="00543D9F" w:rsidRDefault="00A855E7" w:rsidP="00A855E7">
      <w:pPr>
        <w:pStyle w:val="Heading3"/>
      </w:pPr>
      <w:r>
        <w:t>Create EC2 instance</w:t>
      </w:r>
    </w:p>
    <w:p w:rsidR="00A855E7" w:rsidRDefault="00A855E7" w:rsidP="00A855E7">
      <w:r>
        <w:t>The following command can be used to create EC2 instance,</w:t>
      </w:r>
    </w:p>
    <w:p w:rsidR="00A855E7" w:rsidRPr="00A855E7" w:rsidRDefault="00A855E7" w:rsidP="00A855E7">
      <w:pPr>
        <w:rPr>
          <w:rStyle w:val="SubtleEmphasis"/>
          <w:b/>
        </w:rPr>
      </w:pPr>
      <w:r w:rsidRPr="00A855E7">
        <w:rPr>
          <w:rStyle w:val="SubtleEmphasis"/>
          <w:b/>
        </w:rPr>
        <w:t>python finalBOTO.py</w:t>
      </w:r>
    </w:p>
    <w:p w:rsidR="00A855E7" w:rsidRDefault="00A855E7" w:rsidP="00A855E7">
      <w:pPr>
        <w:pStyle w:val="Heading3"/>
      </w:pPr>
      <w:r>
        <w:t>Deploy applications</w:t>
      </w:r>
    </w:p>
    <w:p w:rsidR="00A855E7" w:rsidRDefault="00A855E7" w:rsidP="00A855E7">
      <w:pPr>
        <w:jc w:val="both"/>
      </w:pPr>
      <w:r>
        <w:t xml:space="preserve">The Playbook can be </w:t>
      </w:r>
      <w:r w:rsidRPr="00910D57">
        <w:t>execute</w:t>
      </w:r>
      <w:r>
        <w:t>d by the following</w:t>
      </w:r>
      <w:r w:rsidRPr="00910D57">
        <w:t xml:space="preserve"> </w:t>
      </w:r>
      <w:r>
        <w:t>command,</w:t>
      </w:r>
    </w:p>
    <w:p w:rsidR="00A855E7" w:rsidRDefault="00A855E7" w:rsidP="00A855E7">
      <w:pPr>
        <w:rPr>
          <w:rStyle w:val="SubtleEmphasis"/>
          <w:b/>
        </w:rPr>
      </w:pPr>
      <w:r w:rsidRPr="00C71A91">
        <w:rPr>
          <w:rStyle w:val="SubtleEmphasis"/>
          <w:b/>
        </w:rPr>
        <w:t>sudo ansible-playbook -u ubuntu –private-key=feng.pem -I testHost playbook.yml</w:t>
      </w:r>
    </w:p>
    <w:p w:rsidR="00A855E7" w:rsidRDefault="00A855E7" w:rsidP="00A855E7">
      <w:r w:rsidRPr="00943109">
        <w:t xml:space="preserve">where –u specifies the remote user, </w:t>
      </w:r>
      <w:r>
        <w:rPr>
          <w:b/>
          <w:bCs/>
        </w:rPr>
        <w:t>--</w:t>
      </w:r>
      <w:r w:rsidRPr="00943109">
        <w:t>private-key specifies the</w:t>
      </w:r>
      <w:r w:rsidRPr="00A855E7">
        <w:t xml:space="preserve"> </w:t>
      </w:r>
      <w:r w:rsidRPr="00A855E7">
        <w:rPr>
          <w:bCs/>
        </w:rPr>
        <w:t>key</w:t>
      </w:r>
      <w:r>
        <w:rPr>
          <w:b/>
          <w:bCs/>
        </w:rPr>
        <w:t xml:space="preserve"> </w:t>
      </w:r>
      <w:r w:rsidRPr="00943109">
        <w:t>file to authenticate the connection, and –</w:t>
      </w:r>
      <w:proofErr w:type="spellStart"/>
      <w:r w:rsidRPr="00943109">
        <w:t>i</w:t>
      </w:r>
      <w:proofErr w:type="spellEnd"/>
      <w:r w:rsidRPr="00943109">
        <w:t xml:space="preserve"> specifies the inventory host path, all of which can also be determined in the playbook.yml file.</w:t>
      </w:r>
    </w:p>
    <w:p w:rsidR="00A855E7" w:rsidRDefault="00A855E7" w:rsidP="00A855E7">
      <w:pPr>
        <w:pStyle w:val="Heading3"/>
      </w:pPr>
      <w:r>
        <w:t>Start Harvester</w:t>
      </w:r>
    </w:p>
    <w:p w:rsidR="00A855E7" w:rsidRDefault="00A855E7" w:rsidP="00A855E7">
      <w:r>
        <w:t>The following command can be used to start the REST API Harvester VicMPs.jar,</w:t>
      </w:r>
    </w:p>
    <w:p w:rsidR="00A855E7" w:rsidRDefault="00A855E7" w:rsidP="00A855E7">
      <w:pPr>
        <w:rPr>
          <w:rStyle w:val="SubtleEmphasis"/>
          <w:b/>
        </w:rPr>
      </w:pPr>
      <w:r>
        <w:rPr>
          <w:rStyle w:val="SubtleEmphasis"/>
          <w:b/>
        </w:rPr>
        <w:t xml:space="preserve">java -jar VicMPs.jar </w:t>
      </w:r>
      <w:r w:rsidRPr="00A855E7">
        <w:rPr>
          <w:rStyle w:val="SubtleEmphasis"/>
          <w:b/>
        </w:rPr>
        <w:t xml:space="preserve">-d politician -h 115.146.94.241 -t 408200652 -a </w:t>
      </w:r>
      <w:r>
        <w:rPr>
          <w:rStyle w:val="SubtleEmphasis"/>
          <w:b/>
        </w:rPr>
        <w:t>1</w:t>
      </w:r>
      <w:r w:rsidRPr="00A855E7">
        <w:rPr>
          <w:rStyle w:val="SubtleEmphasis"/>
          <w:b/>
        </w:rPr>
        <w:t xml:space="preserve"> -p labor</w:t>
      </w:r>
    </w:p>
    <w:p w:rsidR="00A855E7" w:rsidRPr="00C25376" w:rsidRDefault="00A855E7" w:rsidP="00A855E7">
      <w:pPr>
        <w:jc w:val="both"/>
        <w:rPr>
          <w:i/>
        </w:rPr>
      </w:pPr>
      <w:r w:rsidRPr="00C25376">
        <w:rPr>
          <w:i/>
        </w:rPr>
        <w:t>where -d specifies the database name, -h specifies the server IP address, -t specifies the Twitter ID, -a specifies the authentication credential sequence number, -p specifies the name of the party.</w:t>
      </w:r>
    </w:p>
    <w:p w:rsidR="00A855E7" w:rsidRDefault="00A855E7" w:rsidP="00A855E7">
      <w:r>
        <w:t>The following command can be used to start the REST API Harvester</w:t>
      </w:r>
      <w:r>
        <w:t xml:space="preserve"> VicMPFollowers</w:t>
      </w:r>
      <w:r>
        <w:t>.jar,</w:t>
      </w:r>
    </w:p>
    <w:p w:rsidR="00A855E7" w:rsidRDefault="00A855E7" w:rsidP="00A855E7">
      <w:pPr>
        <w:rPr>
          <w:rStyle w:val="SubtleEmphasis"/>
          <w:b/>
        </w:rPr>
      </w:pPr>
      <w:r>
        <w:rPr>
          <w:rStyle w:val="SubtleEmphasis"/>
          <w:b/>
        </w:rPr>
        <w:t xml:space="preserve">java -jar VicMPFollowers.jar </w:t>
      </w:r>
      <w:r w:rsidRPr="00A855E7">
        <w:rPr>
          <w:rStyle w:val="SubtleEmphasis"/>
          <w:b/>
        </w:rPr>
        <w:t>-d followers -h 115.146.94.241 -a 9 -t 252331819 -c -1 -p liberal</w:t>
      </w:r>
    </w:p>
    <w:p w:rsidR="007E51A1" w:rsidRPr="00C25376" w:rsidRDefault="007E51A1" w:rsidP="007E51A1">
      <w:pPr>
        <w:jc w:val="both"/>
        <w:rPr>
          <w:i/>
        </w:rPr>
      </w:pPr>
      <w:r w:rsidRPr="00C25376">
        <w:rPr>
          <w:i/>
        </w:rPr>
        <w:t xml:space="preserve">where -d specifies the database name, -h specifies the server IP address, -t specifies the Twitter ID, -a specifies the authentication credential sequence number, </w:t>
      </w:r>
      <w:r w:rsidRPr="00C25376">
        <w:rPr>
          <w:i/>
        </w:rPr>
        <w:t xml:space="preserve">-c specifies the cursor, </w:t>
      </w:r>
      <w:r w:rsidRPr="00C25376">
        <w:rPr>
          <w:i/>
        </w:rPr>
        <w:t>-p specifies the name of the party.</w:t>
      </w:r>
    </w:p>
    <w:p w:rsidR="00A855E7" w:rsidRDefault="00A855E7" w:rsidP="00C25376">
      <w:r>
        <w:t xml:space="preserve">The following command can be used to start the </w:t>
      </w:r>
      <w:r>
        <w:t>Streaming</w:t>
      </w:r>
      <w:r>
        <w:t xml:space="preserve"> API Harvester </w:t>
      </w:r>
      <w:r>
        <w:t>Streaming</w:t>
      </w:r>
      <w:r>
        <w:t>.jar,</w:t>
      </w:r>
    </w:p>
    <w:p w:rsidR="00A855E7" w:rsidRDefault="007E51A1" w:rsidP="00A855E7">
      <w:pPr>
        <w:rPr>
          <w:rStyle w:val="SubtleEmphasis"/>
          <w:b/>
        </w:rPr>
      </w:pPr>
      <w:r>
        <w:rPr>
          <w:rStyle w:val="SubtleEmphasis"/>
          <w:b/>
        </w:rPr>
        <w:t xml:space="preserve">java -jar Streaming.jar </w:t>
      </w:r>
      <w:r w:rsidRPr="007E51A1">
        <w:rPr>
          <w:rStyle w:val="SubtleEmphasis"/>
          <w:b/>
        </w:rPr>
        <w:t>-d followers -h 115.146.94.241</w:t>
      </w:r>
    </w:p>
    <w:p w:rsidR="00C25376" w:rsidRPr="00C25376" w:rsidRDefault="007E51A1" w:rsidP="00C25376">
      <w:pPr>
        <w:rPr>
          <w:i/>
        </w:rPr>
      </w:pPr>
      <w:r w:rsidRPr="00C25376">
        <w:rPr>
          <w:i/>
        </w:rPr>
        <w:t>where -d specifies the database name, -h specifies the server IP address</w:t>
      </w:r>
      <w:r w:rsidRPr="00C25376">
        <w:rPr>
          <w:i/>
        </w:rPr>
        <w:t>.</w:t>
      </w:r>
    </w:p>
    <w:p w:rsidR="00C25376" w:rsidRDefault="00C25376" w:rsidP="00C25376">
      <w:pPr>
        <w:pStyle w:val="Heading3"/>
      </w:pPr>
      <w:r>
        <w:t xml:space="preserve">GitHub Link: </w:t>
      </w:r>
    </w:p>
    <w:p w:rsidR="00C25376" w:rsidRDefault="00C25376" w:rsidP="00C25376">
      <w:pPr>
        <w:pStyle w:val="Heading3"/>
      </w:pPr>
    </w:p>
    <w:p w:rsidR="00C25376" w:rsidRDefault="00C25376" w:rsidP="00C25376">
      <w:pPr>
        <w:pStyle w:val="Heading3"/>
      </w:pPr>
      <w:hyperlink r:id="rId52" w:history="1">
        <w:r w:rsidRPr="00C56085">
          <w:rPr>
            <w:rStyle w:val="Hyperlink"/>
          </w:rPr>
          <w:t>https://github.com/geminean/comp90024</w:t>
        </w:r>
      </w:hyperlink>
    </w:p>
    <w:p w:rsidR="00C25376" w:rsidRDefault="00C25376" w:rsidP="00C25376">
      <w:pPr>
        <w:pStyle w:val="Heading3"/>
      </w:pPr>
    </w:p>
    <w:p w:rsidR="00DA1503" w:rsidRDefault="00C25376" w:rsidP="00C25376">
      <w:pPr>
        <w:pStyle w:val="Heading3"/>
      </w:pPr>
      <w:r>
        <w:t xml:space="preserve">YouTube Link: </w:t>
      </w:r>
    </w:p>
    <w:p w:rsidR="00C25376" w:rsidRDefault="00C25376">
      <w:pPr>
        <w:spacing w:line="276" w:lineRule="auto"/>
      </w:pPr>
    </w:p>
    <w:p w:rsidR="00C25376" w:rsidRDefault="00C25376">
      <w:pPr>
        <w:spacing w:line="276" w:lineRule="auto"/>
      </w:pPr>
      <w:r>
        <w:t xml:space="preserve">Ansible: </w:t>
      </w:r>
      <w:hyperlink r:id="rId53" w:history="1">
        <w:r w:rsidRPr="00C56085">
          <w:rPr>
            <w:rStyle w:val="Hyperlink"/>
          </w:rPr>
          <w:t>https://youtu.be/6n</w:t>
        </w:r>
        <w:r w:rsidRPr="00C56085">
          <w:rPr>
            <w:rStyle w:val="Hyperlink"/>
          </w:rPr>
          <w:t>x</w:t>
        </w:r>
        <w:r w:rsidRPr="00C56085">
          <w:rPr>
            <w:rStyle w:val="Hyperlink"/>
          </w:rPr>
          <w:t>c_yrdW4E</w:t>
        </w:r>
      </w:hyperlink>
    </w:p>
    <w:p w:rsidR="00C25376" w:rsidRDefault="00C25376">
      <w:pPr>
        <w:spacing w:line="276" w:lineRule="auto"/>
      </w:pPr>
      <w:r>
        <w:t xml:space="preserve">Web application: </w:t>
      </w:r>
      <w:hyperlink r:id="rId54" w:history="1">
        <w:r w:rsidRPr="00C56085">
          <w:rPr>
            <w:rStyle w:val="Hyperlink"/>
          </w:rPr>
          <w:t>https://</w:t>
        </w:r>
        <w:r w:rsidRPr="00C56085">
          <w:rPr>
            <w:rStyle w:val="Hyperlink"/>
          </w:rPr>
          <w:t>y</w:t>
        </w:r>
        <w:r w:rsidRPr="00C56085">
          <w:rPr>
            <w:rStyle w:val="Hyperlink"/>
          </w:rPr>
          <w:t>outu.be/rEYCmZZ1EWU</w:t>
        </w:r>
      </w:hyperlink>
    </w:p>
    <w:p w:rsidR="00C25376" w:rsidRDefault="00C25376">
      <w:pPr>
        <w:spacing w:line="276" w:lineRule="auto"/>
      </w:pPr>
      <w:r>
        <w:br w:type="page"/>
      </w:r>
    </w:p>
    <w:p w:rsidR="00721FBB" w:rsidRDefault="000924FD" w:rsidP="000924FD">
      <w:pPr>
        <w:pStyle w:val="Heading1"/>
      </w:pPr>
      <w:r>
        <w:lastRenderedPageBreak/>
        <w:t>Reference</w:t>
      </w:r>
    </w:p>
    <w:p w:rsidR="000924FD" w:rsidRDefault="000924FD" w:rsidP="000924FD">
      <w:r>
        <w:t>[1</w:t>
      </w:r>
      <w:proofErr w:type="gramStart"/>
      <w:r>
        <w:t>]  Wikipedia</w:t>
      </w:r>
      <w:proofErr w:type="gramEnd"/>
      <w:r>
        <w:t>. Twitter - Wikipedia, the free encyclopedia. [ONLINE] Available at: https://en.wikipedia.org/wiki/Twitter. [Accessed 07 May 2016].</w:t>
      </w:r>
    </w:p>
    <w:p w:rsidR="000924FD" w:rsidRDefault="00734CC3" w:rsidP="000924FD">
      <w:r>
        <w:t xml:space="preserve">[2] </w:t>
      </w:r>
      <w:r w:rsidR="007302D8" w:rsidRPr="007302D8">
        <w:t>Twitter Developers</w:t>
      </w:r>
      <w:r w:rsidR="00894379">
        <w:t xml:space="preserve">. </w:t>
      </w:r>
      <w:r w:rsidR="007302D8" w:rsidRPr="007302D8">
        <w:t>Twitter Developers. [ONLINE] Available at: https://dev.twitter.com/. [Accessed 07 May 2016].</w:t>
      </w:r>
    </w:p>
    <w:p w:rsidR="007302D8" w:rsidRDefault="007302D8" w:rsidP="000924FD">
      <w:r>
        <w:t xml:space="preserve">[3] </w:t>
      </w:r>
      <w:r w:rsidR="0052267E" w:rsidRPr="0052267E">
        <w:t>Wikipedia. 2016. CouchDB - Wikipedia, the free encyclopedia. [ONLINE] Available at: https://en.wikipedia.org/wiki/CouchDB. [Accessed 10 May 2016].</w:t>
      </w:r>
    </w:p>
    <w:p w:rsidR="00972646" w:rsidRDefault="0052267E" w:rsidP="000924FD">
      <w:r>
        <w:t xml:space="preserve">[4] </w:t>
      </w:r>
      <w:r w:rsidRPr="0052267E">
        <w:t xml:space="preserve">Ansible, </w:t>
      </w:r>
      <w:proofErr w:type="gramStart"/>
      <w:r w:rsidRPr="0052267E">
        <w:t>Inc..</w:t>
      </w:r>
      <w:proofErr w:type="gramEnd"/>
      <w:r w:rsidRPr="0052267E">
        <w:t xml:space="preserve"> 2016. Ansible Documentation. [ONLINE] Available at: http://docs.ansible.com/. [Accessed 10 May 2016].</w:t>
      </w:r>
    </w:p>
    <w:p w:rsidR="00972646" w:rsidRPr="00A65051" w:rsidRDefault="0052267E" w:rsidP="00972646">
      <w:pPr>
        <w:autoSpaceDE w:val="0"/>
        <w:autoSpaceDN w:val="0"/>
        <w:adjustRightInd w:val="0"/>
        <w:spacing w:after="240"/>
        <w:rPr>
          <w:rFonts w:ascii="Arial" w:hAnsi="Arial" w:cs="Arial"/>
          <w:color w:val="103CC0"/>
        </w:rPr>
      </w:pPr>
      <w:r>
        <w:rPr>
          <w:rFonts w:ascii="Arial" w:hAnsi="Arial" w:cs="Arial"/>
        </w:rPr>
        <w:t>[5</w:t>
      </w:r>
      <w:r w:rsidR="00972646" w:rsidRPr="00A65051">
        <w:rPr>
          <w:rFonts w:ascii="Arial" w:hAnsi="Arial" w:cs="Arial"/>
        </w:rPr>
        <w:t xml:space="preserve">] </w:t>
      </w:r>
      <w:r w:rsidR="00606DD0" w:rsidRPr="00606DD0">
        <w:rPr>
          <w:rFonts w:ascii="Arial" w:hAnsi="Arial" w:cs="Arial"/>
        </w:rPr>
        <w:t>Nectar. 2016. About - Nectar. [ONLINE] Available at: https://nectar.org.au/about/. [Accessed 10 May 2016].</w:t>
      </w:r>
    </w:p>
    <w:p w:rsidR="00972646" w:rsidRPr="00A65051" w:rsidRDefault="00606DD0" w:rsidP="00972646">
      <w:pPr>
        <w:autoSpaceDE w:val="0"/>
        <w:autoSpaceDN w:val="0"/>
        <w:adjustRightInd w:val="0"/>
        <w:spacing w:after="240"/>
        <w:rPr>
          <w:rFonts w:ascii="Times" w:hAnsi="Times" w:cs="Times"/>
        </w:rPr>
      </w:pPr>
      <w:r>
        <w:rPr>
          <w:rFonts w:ascii="Arial" w:hAnsi="Arial" w:cs="Arial"/>
        </w:rPr>
        <w:t>[6</w:t>
      </w:r>
      <w:r w:rsidR="00972646" w:rsidRPr="00A65051">
        <w:rPr>
          <w:rFonts w:ascii="Arial" w:hAnsi="Arial" w:cs="Arial"/>
        </w:rPr>
        <w:t xml:space="preserve">] </w:t>
      </w:r>
      <w:r w:rsidRPr="00606DD0">
        <w:rPr>
          <w:rFonts w:ascii="Arial" w:hAnsi="Arial" w:cs="Arial"/>
        </w:rPr>
        <w:t xml:space="preserve">Amazon Web Services, </w:t>
      </w:r>
      <w:proofErr w:type="gramStart"/>
      <w:r w:rsidRPr="00606DD0">
        <w:rPr>
          <w:rFonts w:ascii="Arial" w:hAnsi="Arial" w:cs="Arial"/>
        </w:rPr>
        <w:t>Inc..</w:t>
      </w:r>
      <w:proofErr w:type="gramEnd"/>
      <w:r w:rsidRPr="00606DD0">
        <w:rPr>
          <w:rFonts w:ascii="Arial" w:hAnsi="Arial" w:cs="Arial"/>
        </w:rPr>
        <w:t xml:space="preserve"> 2016. Elastic Compute Cloud (EC2) Cloud Server &amp; Hosting – AWS. [ONLINE] Available at: http://aws.amazon.com/ec2/. [Accessed 10 May 2016].</w:t>
      </w:r>
    </w:p>
    <w:p w:rsidR="00972646" w:rsidRDefault="00606DD0" w:rsidP="000924FD">
      <w:r>
        <w:t>[7</w:t>
      </w:r>
      <w:r w:rsidR="00932937">
        <w:t xml:space="preserve">] </w:t>
      </w:r>
      <w:r w:rsidRPr="00606DD0">
        <w:t>Differences to NeCTAR — AWS On Boarding Guide. [ONLINE] Available at: https://espaces.edu.au/aws/differences-to-nectar. [Accessed 10 May 2016].</w:t>
      </w:r>
    </w:p>
    <w:p w:rsidR="002E1733" w:rsidRDefault="00606DD0" w:rsidP="000924FD">
      <w:r>
        <w:t>[8</w:t>
      </w:r>
      <w:proofErr w:type="gramStart"/>
      <w:r w:rsidR="002E1733">
        <w:t>]</w:t>
      </w:r>
      <w:r>
        <w:t xml:space="preserve"> </w:t>
      </w:r>
      <w:r w:rsidR="002E1733">
        <w:t xml:space="preserve"> </w:t>
      </w:r>
      <w:r w:rsidRPr="00606DD0">
        <w:t>Wikipedia</w:t>
      </w:r>
      <w:proofErr w:type="gramEnd"/>
      <w:r w:rsidRPr="00606DD0">
        <w:t>. 2016. Amazon Web Services - Wikipedia, the free encyclopedia. [ONLINE] Available at: https://en.wikipedia.org/wiki/Amazon_Web_Services. [Accessed 10 May 2016].</w:t>
      </w:r>
    </w:p>
    <w:p w:rsidR="00E83E81" w:rsidRPr="000924FD" w:rsidRDefault="00E83E81" w:rsidP="000924FD">
      <w:r>
        <w:t xml:space="preserve"> </w:t>
      </w:r>
    </w:p>
    <w:sectPr w:rsidR="00E83E81" w:rsidRPr="000924FD">
      <w:footerReference w:type="default" r:id="rId55"/>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446" w:rsidRDefault="00296446">
      <w:pPr>
        <w:spacing w:after="0" w:line="240" w:lineRule="auto"/>
      </w:pPr>
      <w:r>
        <w:separator/>
      </w:r>
    </w:p>
  </w:endnote>
  <w:endnote w:type="continuationSeparator" w:id="0">
    <w:p w:rsidR="00296446" w:rsidRDefault="00296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otum">
    <w:altName w:val="Arial Unicode MS"/>
    <w:panose1 w:val="020B0600000101010101"/>
    <w:charset w:val="81"/>
    <w:family w:val="swiss"/>
    <w:pitch w:val="variable"/>
    <w:sig w:usb0="00000000"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altName w:val="Malgun Gothic"/>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053" w:rsidRDefault="00471053">
    <w:pPr>
      <w:pStyle w:val="Footer"/>
    </w:pPr>
    <w:r>
      <w:rPr>
        <w:noProof/>
        <w:lang w:val="en-AU" w:eastAsia="zh-CN"/>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053" w:rsidRDefault="00471053">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8"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" filled="f" stroked="f">
              <v:textbox style="mso-fit-shape-to-text:t" inset=",0,,0">
                <w:txbxContent>
                  <w:p w:rsidR="00471053" w:rsidRDefault="00471053">
                    <w:pPr>
                      <w:pStyle w:val="NoSpacing"/>
                    </w:pPr>
                  </w:p>
                </w:txbxContent>
              </v:textbox>
              <w10:wrap anchorx="margin" anchory="margin"/>
            </v:shape>
          </w:pict>
        </mc:Fallback>
      </mc:AlternateContent>
    </w:r>
    <w:r>
      <w:rPr>
        <w:noProof/>
        <w:lang w:val="en-AU" w:eastAsia="zh-CN"/>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053" w:rsidRDefault="00471053">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31178B">
                            <w:rPr>
                              <w:b/>
                              <w:bCs/>
                              <w:noProof/>
                              <w:color w:val="000000" w:themeColor="text1"/>
                              <w:sz w:val="44"/>
                            </w:rPr>
                            <w:t>21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9"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" filled="f" stroked="f">
              <v:textbox style="layout-flow:vertical">
                <w:txbxContent>
                  <w:p w:rsidR="00471053" w:rsidRDefault="00471053">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31178B">
                      <w:rPr>
                        <w:b/>
                        <w:bCs/>
                        <w:noProof/>
                        <w:color w:val="000000" w:themeColor="text1"/>
                        <w:sz w:val="44"/>
                      </w:rPr>
                      <w:t>21</w:t>
                    </w:r>
                    <w:r>
                      <w:rPr>
                        <w:b/>
                        <w:bCs/>
                        <w:color w:val="000000" w:themeColor="text1"/>
                        <w:sz w:val="44"/>
                      </w:rPr>
                      <w:fldChar w:fldCharType="end"/>
                    </w:r>
                  </w:p>
                </w:txbxContent>
              </v:textbox>
              <w10:wrap anchorx="margin" anchory="margin"/>
            </v:shape>
          </w:pict>
        </mc:Fallback>
      </mc:AlternateContent>
    </w:r>
    <w:r>
      <w:rPr>
        <w:noProof/>
        <w:lang w:val="en-AU" w:eastAsia="zh-CN"/>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499B3B2B"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" filled="f" strokecolor="black [3213]">
              <w10:wrap anchorx="margin" anchory="margin"/>
            </v:rect>
          </w:pict>
        </mc:Fallback>
      </mc:AlternateContent>
    </w:r>
    <w:r>
      <w:rPr>
        <w:noProof/>
        <w:lang w:val="en-AU" w:eastAsia="zh-CN"/>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6602EC72"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y/lgIAADM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xUuMv5YCAAAz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lang w:val="en-AU" w:eastAsia="zh-CN"/>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6B394CF3"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GalgIAADM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S5GhmpYCAAAzBQAADgAAAAAAAAAAAAAAAAAuAgAAZHJzL2Uyb0RvYy54&#10;bWxQSwECLQAUAAYACAAAACEA+rTL590AAAAEAQAADwAAAAAAAAAAAAAAAADwBAAAZHJzL2Rvd25y&#10;ZXYueG1sUEsFBgAAAAAEAAQA8wAAAPoFAAAAAA==&#10;" fillcolor="#d1282e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446" w:rsidRDefault="00296446">
      <w:pPr>
        <w:spacing w:after="0" w:line="240" w:lineRule="auto"/>
      </w:pPr>
      <w:r>
        <w:separator/>
      </w:r>
    </w:p>
  </w:footnote>
  <w:footnote w:type="continuationSeparator" w:id="0">
    <w:p w:rsidR="00296446" w:rsidRDefault="002964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2487C"/>
    <w:multiLevelType w:val="hybridMultilevel"/>
    <w:tmpl w:val="F1943C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0E7BAC"/>
    <w:multiLevelType w:val="hybridMultilevel"/>
    <w:tmpl w:val="79B6C2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8D4201F"/>
    <w:multiLevelType w:val="hybridMultilevel"/>
    <w:tmpl w:val="132A8604"/>
    <w:lvl w:ilvl="0" w:tplc="C0F28E28">
      <w:start w:val="1"/>
      <w:numFmt w:val="decimal"/>
      <w:lvlText w:val="%1."/>
      <w:lvlJc w:val="left"/>
      <w:pPr>
        <w:ind w:left="720" w:hanging="360"/>
      </w:pPr>
      <w:rPr>
        <w:rFonts w:asciiTheme="minorHAnsi" w:eastAsiaTheme="minorEastAsia" w:hAnsiTheme="minorHAnsi" w:cstheme="minorBid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C7A7654"/>
    <w:multiLevelType w:val="multilevel"/>
    <w:tmpl w:val="97AE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057435"/>
    <w:multiLevelType w:val="hybridMultilevel"/>
    <w:tmpl w:val="80665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7C96374"/>
    <w:multiLevelType w:val="hybridMultilevel"/>
    <w:tmpl w:val="594050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3FD590D"/>
    <w:multiLevelType w:val="hybridMultilevel"/>
    <w:tmpl w:val="014072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4E179CF"/>
    <w:multiLevelType w:val="hybridMultilevel"/>
    <w:tmpl w:val="5838C3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5987B45"/>
    <w:multiLevelType w:val="multilevel"/>
    <w:tmpl w:val="C96A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BF4A4F"/>
    <w:multiLevelType w:val="hybridMultilevel"/>
    <w:tmpl w:val="E14EFB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C9C1EA2"/>
    <w:multiLevelType w:val="hybridMultilevel"/>
    <w:tmpl w:val="C9B2600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737E67B8"/>
    <w:multiLevelType w:val="hybridMultilevel"/>
    <w:tmpl w:val="9FDE87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57B3DEC"/>
    <w:multiLevelType w:val="hybridMultilevel"/>
    <w:tmpl w:val="596A8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2"/>
  </w:num>
  <w:num w:numId="2">
    <w:abstractNumId w:val="4"/>
  </w:num>
  <w:num w:numId="3">
    <w:abstractNumId w:val="6"/>
  </w:num>
  <w:num w:numId="4">
    <w:abstractNumId w:val="10"/>
  </w:num>
  <w:num w:numId="5">
    <w:abstractNumId w:val="2"/>
  </w:num>
  <w:num w:numId="6">
    <w:abstractNumId w:val="7"/>
  </w:num>
  <w:num w:numId="7">
    <w:abstractNumId w:val="9"/>
  </w:num>
  <w:num w:numId="8">
    <w:abstractNumId w:val="5"/>
  </w:num>
  <w:num w:numId="9">
    <w:abstractNumId w:val="11"/>
  </w:num>
  <w:num w:numId="10">
    <w:abstractNumId w:val="0"/>
  </w:num>
  <w:num w:numId="11">
    <w:abstractNumId w:val="8"/>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FFE"/>
    <w:rsid w:val="000633E8"/>
    <w:rsid w:val="000924FD"/>
    <w:rsid w:val="00092E56"/>
    <w:rsid w:val="000A2FBE"/>
    <w:rsid w:val="000A3D6A"/>
    <w:rsid w:val="000C2320"/>
    <w:rsid w:val="000F1997"/>
    <w:rsid w:val="00126061"/>
    <w:rsid w:val="00151AC5"/>
    <w:rsid w:val="00155DBD"/>
    <w:rsid w:val="001656B6"/>
    <w:rsid w:val="0017633C"/>
    <w:rsid w:val="00182FF8"/>
    <w:rsid w:val="001E36B4"/>
    <w:rsid w:val="00201C4F"/>
    <w:rsid w:val="00215F23"/>
    <w:rsid w:val="00240034"/>
    <w:rsid w:val="00251617"/>
    <w:rsid w:val="00296446"/>
    <w:rsid w:val="002C1123"/>
    <w:rsid w:val="002D1876"/>
    <w:rsid w:val="002E1733"/>
    <w:rsid w:val="002E5E30"/>
    <w:rsid w:val="0031178B"/>
    <w:rsid w:val="00325D42"/>
    <w:rsid w:val="00361F44"/>
    <w:rsid w:val="003B241F"/>
    <w:rsid w:val="003C34FB"/>
    <w:rsid w:val="004308C9"/>
    <w:rsid w:val="00442362"/>
    <w:rsid w:val="004439EA"/>
    <w:rsid w:val="00451A5E"/>
    <w:rsid w:val="00465C54"/>
    <w:rsid w:val="00471053"/>
    <w:rsid w:val="004837F5"/>
    <w:rsid w:val="004A2A94"/>
    <w:rsid w:val="004E2BAD"/>
    <w:rsid w:val="00515181"/>
    <w:rsid w:val="00521521"/>
    <w:rsid w:val="0052267E"/>
    <w:rsid w:val="00543D24"/>
    <w:rsid w:val="00543D9F"/>
    <w:rsid w:val="00582088"/>
    <w:rsid w:val="005C4FBB"/>
    <w:rsid w:val="005F4CD1"/>
    <w:rsid w:val="00606DD0"/>
    <w:rsid w:val="00617EA9"/>
    <w:rsid w:val="00622D8D"/>
    <w:rsid w:val="00630E1E"/>
    <w:rsid w:val="00650217"/>
    <w:rsid w:val="006851D4"/>
    <w:rsid w:val="006866F8"/>
    <w:rsid w:val="006870B3"/>
    <w:rsid w:val="00695CCE"/>
    <w:rsid w:val="006A0091"/>
    <w:rsid w:val="00710F6E"/>
    <w:rsid w:val="00721FBB"/>
    <w:rsid w:val="007302D8"/>
    <w:rsid w:val="00734CC3"/>
    <w:rsid w:val="00764577"/>
    <w:rsid w:val="00791A20"/>
    <w:rsid w:val="00792E86"/>
    <w:rsid w:val="007D578B"/>
    <w:rsid w:val="007E51A1"/>
    <w:rsid w:val="007F0449"/>
    <w:rsid w:val="00814528"/>
    <w:rsid w:val="00820C0D"/>
    <w:rsid w:val="00883483"/>
    <w:rsid w:val="00894379"/>
    <w:rsid w:val="008B41F7"/>
    <w:rsid w:val="008C0CFF"/>
    <w:rsid w:val="00910D57"/>
    <w:rsid w:val="00930F52"/>
    <w:rsid w:val="00932937"/>
    <w:rsid w:val="00943035"/>
    <w:rsid w:val="00943109"/>
    <w:rsid w:val="00943776"/>
    <w:rsid w:val="00966EFE"/>
    <w:rsid w:val="00972646"/>
    <w:rsid w:val="00976266"/>
    <w:rsid w:val="00997417"/>
    <w:rsid w:val="00997E09"/>
    <w:rsid w:val="009C4591"/>
    <w:rsid w:val="009D611B"/>
    <w:rsid w:val="00A0068D"/>
    <w:rsid w:val="00A03ED3"/>
    <w:rsid w:val="00A7188D"/>
    <w:rsid w:val="00A855E7"/>
    <w:rsid w:val="00A90BFC"/>
    <w:rsid w:val="00AC2ADF"/>
    <w:rsid w:val="00AC4323"/>
    <w:rsid w:val="00AC4BA0"/>
    <w:rsid w:val="00AC7451"/>
    <w:rsid w:val="00AF7B52"/>
    <w:rsid w:val="00B276CC"/>
    <w:rsid w:val="00B40757"/>
    <w:rsid w:val="00B555D7"/>
    <w:rsid w:val="00B6542E"/>
    <w:rsid w:val="00B77A40"/>
    <w:rsid w:val="00B81B71"/>
    <w:rsid w:val="00BB39B5"/>
    <w:rsid w:val="00BE0B53"/>
    <w:rsid w:val="00C25376"/>
    <w:rsid w:val="00C34F1E"/>
    <w:rsid w:val="00C64FFE"/>
    <w:rsid w:val="00C65690"/>
    <w:rsid w:val="00C71A91"/>
    <w:rsid w:val="00C954FA"/>
    <w:rsid w:val="00CA1742"/>
    <w:rsid w:val="00CD3F53"/>
    <w:rsid w:val="00D1197A"/>
    <w:rsid w:val="00D1337C"/>
    <w:rsid w:val="00D15693"/>
    <w:rsid w:val="00D210B6"/>
    <w:rsid w:val="00D32882"/>
    <w:rsid w:val="00D92E05"/>
    <w:rsid w:val="00DA1503"/>
    <w:rsid w:val="00DA42ED"/>
    <w:rsid w:val="00DA62F7"/>
    <w:rsid w:val="00DE12D0"/>
    <w:rsid w:val="00E140D8"/>
    <w:rsid w:val="00E62283"/>
    <w:rsid w:val="00E656F1"/>
    <w:rsid w:val="00E83E81"/>
    <w:rsid w:val="00E95BC8"/>
    <w:rsid w:val="00EB6D5E"/>
    <w:rsid w:val="00EE1D2A"/>
    <w:rsid w:val="00EE745B"/>
    <w:rsid w:val="00F07DEA"/>
    <w:rsid w:val="00F4015F"/>
    <w:rsid w:val="00F438B0"/>
    <w:rsid w:val="00F43C8C"/>
    <w:rsid w:val="00F90105"/>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18D42"/>
  <w15:docId w15:val="{C384155B-7DBC-4E80-BD68-948AF973F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855E7"/>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D1282E" w:themeColor="text2"/>
    </w:rPr>
  </w:style>
  <w:style w:type="character" w:customStyle="1" w:styleId="Heading4Char">
    <w:name w:val="Heading 4 Char"/>
    <w:basedOn w:val="DefaultParagraphFont"/>
    <w:link w:val="Heading4"/>
    <w:uiPriority w:val="9"/>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rsid w:val="00D13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6D5E"/>
    <w:rPr>
      <w:color w:val="CC9900" w:themeColor="hyperlink"/>
      <w:u w:val="single"/>
    </w:rPr>
  </w:style>
  <w:style w:type="paragraph" w:styleId="TableofFigures">
    <w:name w:val="table of figures"/>
    <w:basedOn w:val="Normal"/>
    <w:next w:val="Normal"/>
    <w:uiPriority w:val="99"/>
    <w:unhideWhenUsed/>
    <w:rsid w:val="007302D8"/>
    <w:pPr>
      <w:spacing w:after="0"/>
    </w:pPr>
  </w:style>
  <w:style w:type="table" w:styleId="GridTable4-Accent5">
    <w:name w:val="Grid Table 4 Accent 5"/>
    <w:basedOn w:val="TableNormal"/>
    <w:uiPriority w:val="49"/>
    <w:rsid w:val="00A7188D"/>
    <w:pPr>
      <w:spacing w:after="0" w:line="240" w:lineRule="auto"/>
    </w:pPr>
    <w:tblPr>
      <w:tblStyleRowBandSize w:val="1"/>
      <w:tblStyleColBandSize w:val="1"/>
      <w:tblBorders>
        <w:top w:val="single" w:sz="4" w:space="0" w:color="EA9B7B" w:themeColor="accent5" w:themeTint="99"/>
        <w:left w:val="single" w:sz="4" w:space="0" w:color="EA9B7B" w:themeColor="accent5" w:themeTint="99"/>
        <w:bottom w:val="single" w:sz="4" w:space="0" w:color="EA9B7B" w:themeColor="accent5" w:themeTint="99"/>
        <w:right w:val="single" w:sz="4" w:space="0" w:color="EA9B7B" w:themeColor="accent5" w:themeTint="99"/>
        <w:insideH w:val="single" w:sz="4" w:space="0" w:color="EA9B7B" w:themeColor="accent5" w:themeTint="99"/>
        <w:insideV w:val="single" w:sz="4" w:space="0" w:color="EA9B7B" w:themeColor="accent5" w:themeTint="99"/>
      </w:tblBorders>
    </w:tblPr>
    <w:tblStylePr w:type="firstRow">
      <w:rPr>
        <w:b/>
        <w:bCs/>
        <w:color w:val="FFFFFF" w:themeColor="background1"/>
      </w:rPr>
      <w:tblPr/>
      <w:tcPr>
        <w:tcBorders>
          <w:top w:val="single" w:sz="4" w:space="0" w:color="DC5924" w:themeColor="accent5"/>
          <w:left w:val="single" w:sz="4" w:space="0" w:color="DC5924" w:themeColor="accent5"/>
          <w:bottom w:val="single" w:sz="4" w:space="0" w:color="DC5924" w:themeColor="accent5"/>
          <w:right w:val="single" w:sz="4" w:space="0" w:color="DC5924" w:themeColor="accent5"/>
          <w:insideH w:val="nil"/>
          <w:insideV w:val="nil"/>
        </w:tcBorders>
        <w:shd w:val="clear" w:color="auto" w:fill="DC5924" w:themeFill="accent5"/>
      </w:tcPr>
    </w:tblStylePr>
    <w:tblStylePr w:type="lastRow">
      <w:rPr>
        <w:b/>
        <w:bCs/>
      </w:rPr>
      <w:tblPr/>
      <w:tcPr>
        <w:tcBorders>
          <w:top w:val="double" w:sz="4" w:space="0" w:color="DC5924" w:themeColor="accent5"/>
        </w:tcBorders>
      </w:tcPr>
    </w:tblStylePr>
    <w:tblStylePr w:type="firstCol">
      <w:rPr>
        <w:b/>
        <w:bCs/>
      </w:rPr>
    </w:tblStylePr>
    <w:tblStylePr w:type="lastCol">
      <w:rPr>
        <w:b/>
        <w:bCs/>
      </w:rPr>
    </w:tblStylePr>
    <w:tblStylePr w:type="band1Vert">
      <w:tblPr/>
      <w:tcPr>
        <w:shd w:val="clear" w:color="auto" w:fill="F8DDD3" w:themeFill="accent5" w:themeFillTint="33"/>
      </w:tcPr>
    </w:tblStylePr>
    <w:tblStylePr w:type="band1Horz">
      <w:tblPr/>
      <w:tcPr>
        <w:shd w:val="clear" w:color="auto" w:fill="F8DDD3" w:themeFill="accent5" w:themeFillTint="33"/>
      </w:tcPr>
    </w:tblStylePr>
  </w:style>
  <w:style w:type="table" w:styleId="GridTable4-Accent3">
    <w:name w:val="Grid Table 4 Accent 3"/>
    <w:basedOn w:val="TableNormal"/>
    <w:uiPriority w:val="49"/>
    <w:rsid w:val="00A7188D"/>
    <w:pPr>
      <w:spacing w:after="0" w:line="240" w:lineRule="auto"/>
    </w:pPr>
    <w:tblPr>
      <w:tblStyleRowBandSize w:val="1"/>
      <w:tblStyleColBandSize w:val="1"/>
      <w:tblBorders>
        <w:top w:val="single" w:sz="4" w:space="0" w:color="97A7CF" w:themeColor="accent3" w:themeTint="99"/>
        <w:left w:val="single" w:sz="4" w:space="0" w:color="97A7CF" w:themeColor="accent3" w:themeTint="99"/>
        <w:bottom w:val="single" w:sz="4" w:space="0" w:color="97A7CF" w:themeColor="accent3" w:themeTint="99"/>
        <w:right w:val="single" w:sz="4" w:space="0" w:color="97A7CF" w:themeColor="accent3" w:themeTint="99"/>
        <w:insideH w:val="single" w:sz="4" w:space="0" w:color="97A7CF" w:themeColor="accent3" w:themeTint="99"/>
        <w:insideV w:val="single" w:sz="4" w:space="0" w:color="97A7CF" w:themeColor="accent3" w:themeTint="99"/>
      </w:tblBorders>
    </w:tblPr>
    <w:tblStylePr w:type="firstRow">
      <w:rPr>
        <w:b/>
        <w:bCs/>
        <w:color w:val="FFFFFF" w:themeColor="background1"/>
      </w:rPr>
      <w:tblPr/>
      <w:tcPr>
        <w:tcBorders>
          <w:top w:val="single" w:sz="4" w:space="0" w:color="526DB0" w:themeColor="accent3"/>
          <w:left w:val="single" w:sz="4" w:space="0" w:color="526DB0" w:themeColor="accent3"/>
          <w:bottom w:val="single" w:sz="4" w:space="0" w:color="526DB0" w:themeColor="accent3"/>
          <w:right w:val="single" w:sz="4" w:space="0" w:color="526DB0" w:themeColor="accent3"/>
          <w:insideH w:val="nil"/>
          <w:insideV w:val="nil"/>
        </w:tcBorders>
        <w:shd w:val="clear" w:color="auto" w:fill="526DB0" w:themeFill="accent3"/>
      </w:tcPr>
    </w:tblStylePr>
    <w:tblStylePr w:type="lastRow">
      <w:rPr>
        <w:b/>
        <w:bCs/>
      </w:rPr>
      <w:tblPr/>
      <w:tcPr>
        <w:tcBorders>
          <w:top w:val="double" w:sz="4" w:space="0" w:color="526DB0" w:themeColor="accent3"/>
        </w:tcBorders>
      </w:tcPr>
    </w:tblStylePr>
    <w:tblStylePr w:type="firstCol">
      <w:rPr>
        <w:b/>
        <w:bCs/>
      </w:rPr>
    </w:tblStylePr>
    <w:tblStylePr w:type="lastCol">
      <w:rPr>
        <w:b/>
        <w:bCs/>
      </w:rPr>
    </w:tblStylePr>
    <w:tblStylePr w:type="band1Vert">
      <w:tblPr/>
      <w:tcPr>
        <w:shd w:val="clear" w:color="auto" w:fill="DCE1EF" w:themeFill="accent3" w:themeFillTint="33"/>
      </w:tcPr>
    </w:tblStylePr>
    <w:tblStylePr w:type="band1Horz">
      <w:tblPr/>
      <w:tcPr>
        <w:shd w:val="clear" w:color="auto" w:fill="DCE1EF" w:themeFill="accent3" w:themeFillTint="33"/>
      </w:tcPr>
    </w:tblStylePr>
  </w:style>
  <w:style w:type="character" w:styleId="FollowedHyperlink">
    <w:name w:val="FollowedHyperlink"/>
    <w:basedOn w:val="DefaultParagraphFont"/>
    <w:uiPriority w:val="99"/>
    <w:semiHidden/>
    <w:unhideWhenUsed/>
    <w:rsid w:val="00471053"/>
    <w:rPr>
      <w:color w:val="969696" w:themeColor="followedHyperlink"/>
      <w:u w:val="single"/>
    </w:rPr>
  </w:style>
  <w:style w:type="paragraph" w:styleId="NormalWeb">
    <w:name w:val="Normal (Web)"/>
    <w:basedOn w:val="Normal"/>
    <w:uiPriority w:val="99"/>
    <w:semiHidden/>
    <w:unhideWhenUsed/>
    <w:rsid w:val="00543D9F"/>
    <w:pPr>
      <w:spacing w:before="100" w:beforeAutospacing="1" w:after="100" w:afterAutospacing="1" w:line="240" w:lineRule="auto"/>
    </w:pPr>
    <w:rPr>
      <w:rFonts w:ascii="Times New Roman" w:eastAsia="Times New Roman" w:hAnsi="Times New Roman" w:cs="Times New Roman"/>
      <w:sz w:val="24"/>
      <w:szCs w:val="24"/>
      <w:lang w:val="en-AU" w:eastAsia="zh-CN"/>
    </w:rPr>
  </w:style>
  <w:style w:type="paragraph" w:styleId="TOC1">
    <w:name w:val="toc 1"/>
    <w:basedOn w:val="Normal"/>
    <w:next w:val="Normal"/>
    <w:autoRedefine/>
    <w:uiPriority w:val="39"/>
    <w:unhideWhenUsed/>
    <w:rsid w:val="00DA42ED"/>
    <w:pPr>
      <w:spacing w:after="100"/>
    </w:pPr>
  </w:style>
  <w:style w:type="paragraph" w:styleId="TOC2">
    <w:name w:val="toc 2"/>
    <w:basedOn w:val="Normal"/>
    <w:next w:val="Normal"/>
    <w:autoRedefine/>
    <w:uiPriority w:val="39"/>
    <w:unhideWhenUsed/>
    <w:rsid w:val="00DA42ED"/>
    <w:pPr>
      <w:spacing w:after="100"/>
      <w:ind w:left="220"/>
    </w:pPr>
  </w:style>
  <w:style w:type="paragraph" w:styleId="TOC3">
    <w:name w:val="toc 3"/>
    <w:basedOn w:val="Normal"/>
    <w:next w:val="Normal"/>
    <w:autoRedefine/>
    <w:uiPriority w:val="39"/>
    <w:unhideWhenUsed/>
    <w:rsid w:val="00DA42ED"/>
    <w:pPr>
      <w:spacing w:after="100"/>
      <w:ind w:left="440"/>
    </w:pPr>
  </w:style>
  <w:style w:type="paragraph" w:styleId="TOC4">
    <w:name w:val="toc 4"/>
    <w:basedOn w:val="Normal"/>
    <w:next w:val="Normal"/>
    <w:autoRedefine/>
    <w:uiPriority w:val="39"/>
    <w:unhideWhenUsed/>
    <w:rsid w:val="00DA42ED"/>
    <w:pPr>
      <w:spacing w:after="100" w:line="259" w:lineRule="auto"/>
      <w:ind w:left="660"/>
    </w:pPr>
    <w:rPr>
      <w:lang w:val="en-AU" w:eastAsia="zh-CN"/>
    </w:rPr>
  </w:style>
  <w:style w:type="paragraph" w:styleId="TOC5">
    <w:name w:val="toc 5"/>
    <w:basedOn w:val="Normal"/>
    <w:next w:val="Normal"/>
    <w:autoRedefine/>
    <w:uiPriority w:val="39"/>
    <w:unhideWhenUsed/>
    <w:rsid w:val="00DA42ED"/>
    <w:pPr>
      <w:spacing w:after="100" w:line="259" w:lineRule="auto"/>
      <w:ind w:left="880"/>
    </w:pPr>
    <w:rPr>
      <w:lang w:val="en-AU" w:eastAsia="zh-CN"/>
    </w:rPr>
  </w:style>
  <w:style w:type="paragraph" w:styleId="TOC6">
    <w:name w:val="toc 6"/>
    <w:basedOn w:val="Normal"/>
    <w:next w:val="Normal"/>
    <w:autoRedefine/>
    <w:uiPriority w:val="39"/>
    <w:unhideWhenUsed/>
    <w:rsid w:val="00DA42ED"/>
    <w:pPr>
      <w:spacing w:after="100" w:line="259" w:lineRule="auto"/>
      <w:ind w:left="1100"/>
    </w:pPr>
    <w:rPr>
      <w:lang w:val="en-AU" w:eastAsia="zh-CN"/>
    </w:rPr>
  </w:style>
  <w:style w:type="paragraph" w:styleId="TOC7">
    <w:name w:val="toc 7"/>
    <w:basedOn w:val="Normal"/>
    <w:next w:val="Normal"/>
    <w:autoRedefine/>
    <w:uiPriority w:val="39"/>
    <w:unhideWhenUsed/>
    <w:rsid w:val="00DA42ED"/>
    <w:pPr>
      <w:spacing w:after="100" w:line="259" w:lineRule="auto"/>
      <w:ind w:left="1320"/>
    </w:pPr>
    <w:rPr>
      <w:lang w:val="en-AU" w:eastAsia="zh-CN"/>
    </w:rPr>
  </w:style>
  <w:style w:type="paragraph" w:styleId="TOC8">
    <w:name w:val="toc 8"/>
    <w:basedOn w:val="Normal"/>
    <w:next w:val="Normal"/>
    <w:autoRedefine/>
    <w:uiPriority w:val="39"/>
    <w:unhideWhenUsed/>
    <w:rsid w:val="00DA42ED"/>
    <w:pPr>
      <w:spacing w:after="100" w:line="259" w:lineRule="auto"/>
      <w:ind w:left="1540"/>
    </w:pPr>
    <w:rPr>
      <w:lang w:val="en-AU" w:eastAsia="zh-CN"/>
    </w:rPr>
  </w:style>
  <w:style w:type="paragraph" w:styleId="TOC9">
    <w:name w:val="toc 9"/>
    <w:basedOn w:val="Normal"/>
    <w:next w:val="Normal"/>
    <w:autoRedefine/>
    <w:uiPriority w:val="39"/>
    <w:unhideWhenUsed/>
    <w:rsid w:val="00DA42ED"/>
    <w:pPr>
      <w:spacing w:after="100" w:line="259" w:lineRule="auto"/>
      <w:ind w:left="1760"/>
    </w:pPr>
    <w:rPr>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0079488">
      <w:bodyDiv w:val="1"/>
      <w:marLeft w:val="0"/>
      <w:marRight w:val="0"/>
      <w:marTop w:val="0"/>
      <w:marBottom w:val="0"/>
      <w:divBdr>
        <w:top w:val="none" w:sz="0" w:space="0" w:color="auto"/>
        <w:left w:val="none" w:sz="0" w:space="0" w:color="auto"/>
        <w:bottom w:val="none" w:sz="0" w:space="0" w:color="auto"/>
        <w:right w:val="none" w:sz="0" w:space="0" w:color="auto"/>
      </w:divBdr>
    </w:div>
    <w:div w:id="1106384140">
      <w:bodyDiv w:val="1"/>
      <w:marLeft w:val="0"/>
      <w:marRight w:val="0"/>
      <w:marTop w:val="0"/>
      <w:marBottom w:val="0"/>
      <w:divBdr>
        <w:top w:val="none" w:sz="0" w:space="0" w:color="auto"/>
        <w:left w:val="none" w:sz="0" w:space="0" w:color="auto"/>
        <w:bottom w:val="none" w:sz="0" w:space="0" w:color="auto"/>
        <w:right w:val="none" w:sz="0" w:space="0" w:color="auto"/>
      </w:divBdr>
    </w:div>
    <w:div w:id="1875581945">
      <w:bodyDiv w:val="1"/>
      <w:marLeft w:val="0"/>
      <w:marRight w:val="0"/>
      <w:marTop w:val="0"/>
      <w:marBottom w:val="0"/>
      <w:divBdr>
        <w:top w:val="none" w:sz="0" w:space="0" w:color="auto"/>
        <w:left w:val="none" w:sz="0" w:space="0" w:color="auto"/>
        <w:bottom w:val="none" w:sz="0" w:space="0" w:color="auto"/>
        <w:right w:val="none" w:sz="0" w:space="0" w:color="auto"/>
      </w:divBdr>
    </w:div>
    <w:div w:id="1968388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download.geonames.org/export/dump/" TargetMode="External"/><Relationship Id="rId26" Type="http://schemas.openxmlformats.org/officeDocument/2006/relationships/package" Target="embeddings/Microsoft_Visio_Drawing3.vsdx"/><Relationship Id="rId39" Type="http://schemas.openxmlformats.org/officeDocument/2006/relationships/image" Target="media/image21.png"/><Relationship Id="rId21" Type="http://schemas.openxmlformats.org/officeDocument/2006/relationships/image" Target="media/image7.emf"/><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package" Target="embeddings/Microsoft_Visio_Drawing2.vsdx"/><Relationship Id="rId32" Type="http://schemas.openxmlformats.org/officeDocument/2006/relationships/chart" Target="charts/chart1.xml"/><Relationship Id="rId37" Type="http://schemas.openxmlformats.org/officeDocument/2006/relationships/image" Target="media/image19.png"/><Relationship Id="rId40" Type="http://schemas.openxmlformats.org/officeDocument/2006/relationships/hyperlink" Target="http://www.vicmps.com" TargetMode="External"/><Relationship Id="rId45" Type="http://schemas.openxmlformats.org/officeDocument/2006/relationships/image" Target="media/image26.png"/><Relationship Id="rId53" Type="http://schemas.openxmlformats.org/officeDocument/2006/relationships/hyperlink" Target="https://youtu.be/6nxc_yrdW4E"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github.com/AReallyGoodName/OfflineReverseGeocod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Visio_Drawing.vsdx"/><Relationship Id="rId22" Type="http://schemas.openxmlformats.org/officeDocument/2006/relationships/package" Target="embeddings/Microsoft_Visio_Drawing1.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www.vicmps.com" TargetMode="External"/><Relationship Id="rId17" Type="http://schemas.openxmlformats.org/officeDocument/2006/relationships/hyperlink" Target="https://github.com/AReallyGoodName/OfflineReverseGeocode" TargetMode="External"/><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hyperlink" Target="http://download.geonames.org/export/dump/" TargetMode="External"/><Relationship Id="rId41" Type="http://schemas.openxmlformats.org/officeDocument/2006/relationships/image" Target="media/image22.png"/><Relationship Id="rId54" Type="http://schemas.openxmlformats.org/officeDocument/2006/relationships/hyperlink" Target="https://youtu.be/rEYCmZZ1EW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emf"/><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hyperlink" Target="https://github.com/geminean/comp900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min\AppData\Roaming\Microsoft\Templates\Report%20(Essential%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Mean rainfall</c:v>
                </c:pt>
              </c:strCache>
            </c:strRef>
          </c:tx>
          <c:spPr>
            <a:solidFill>
              <a:schemeClr val="accent3"/>
            </a:solidFill>
            <a:ln>
              <a:noFill/>
            </a:ln>
            <a:effectLst/>
          </c:spPr>
          <c:invertIfNegative val="0"/>
          <c:cat>
            <c:strRef>
              <c:f>Sheet1!$B$1:$M$1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Sheet1!$B$2:$M$2</c:f>
              <c:numCache>
                <c:formatCode>General</c:formatCode>
                <c:ptCount val="12"/>
                <c:pt idx="0">
                  <c:v>13.6</c:v>
                </c:pt>
                <c:pt idx="1">
                  <c:v>25.6</c:v>
                </c:pt>
                <c:pt idx="2">
                  <c:v>26.2</c:v>
                </c:pt>
                <c:pt idx="3">
                  <c:v>76.8</c:v>
                </c:pt>
                <c:pt idx="4">
                  <c:v>35.200000000000003</c:v>
                </c:pt>
                <c:pt idx="5">
                  <c:v>53.4</c:v>
                </c:pt>
                <c:pt idx="6">
                  <c:v>19</c:v>
                </c:pt>
                <c:pt idx="7">
                  <c:v>37.200000000000003</c:v>
                </c:pt>
                <c:pt idx="8">
                  <c:v>34.200000000000003</c:v>
                </c:pt>
                <c:pt idx="9">
                  <c:v>52.2</c:v>
                </c:pt>
                <c:pt idx="10">
                  <c:v>59.6</c:v>
                </c:pt>
                <c:pt idx="11">
                  <c:v>39.799999999999997</c:v>
                </c:pt>
              </c:numCache>
            </c:numRef>
          </c:val>
          <c:extLst>
            <c:ext xmlns:c16="http://schemas.microsoft.com/office/drawing/2014/chart" uri="{C3380CC4-5D6E-409C-BE32-E72D297353CC}">
              <c16:uniqueId val="{00000000-D846-4459-8ED4-ACDD3709514E}"/>
            </c:ext>
          </c:extLst>
        </c:ser>
        <c:dLbls>
          <c:showLegendKey val="0"/>
          <c:showVal val="0"/>
          <c:showCatName val="0"/>
          <c:showSerName val="0"/>
          <c:showPercent val="0"/>
          <c:showBubbleSize val="0"/>
        </c:dLbls>
        <c:gapWidth val="150"/>
        <c:axId val="74909568"/>
        <c:axId val="74912128"/>
      </c:barChart>
      <c:catAx>
        <c:axId val="74909568"/>
        <c:scaling>
          <c:orientation val="minMax"/>
        </c:scaling>
        <c:delete val="0"/>
        <c:axPos val="b"/>
        <c:numFmt formatCode="General" sourceLinked="0"/>
        <c:majorTickMark val="out"/>
        <c:minorTickMark val="none"/>
        <c:tickLblPos val="nextTo"/>
        <c:spPr>
          <a:noFill/>
          <a:ln w="12700"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74912128"/>
        <c:crosses val="autoZero"/>
        <c:auto val="1"/>
        <c:lblAlgn val="ctr"/>
        <c:lblOffset val="100"/>
        <c:noMultiLvlLbl val="0"/>
      </c:catAx>
      <c:valAx>
        <c:axId val="74912128"/>
        <c:scaling>
          <c:orientation val="minMax"/>
        </c:scaling>
        <c:delete val="0"/>
        <c:axPos val="l"/>
        <c:majorGridlines>
          <c:spPr>
            <a:ln w="12700" cap="flat" cmpd="sng" algn="ctr">
              <a:solidFill>
                <a:schemeClr val="tx1">
                  <a:tint val="75000"/>
                  <a:shade val="95000"/>
                  <a:satMod val="105000"/>
                </a:schemeClr>
              </a:solidFill>
              <a:prstDash val="solid"/>
              <a:round/>
            </a:ln>
            <a:effectLst/>
          </c:spPr>
        </c:majorGridlines>
        <c:numFmt formatCode="General" sourceLinked="1"/>
        <c:majorTickMark val="out"/>
        <c:minorTickMark val="none"/>
        <c:tickLblPos val="nextTo"/>
        <c:spPr>
          <a:noFill/>
          <a:ln w="12700"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74909568"/>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12700" cap="flat" cmpd="sng" algn="ctr">
      <a:solidFill>
        <a:schemeClr val="tx1">
          <a:tint val="75000"/>
          <a:shade val="95000"/>
          <a:satMod val="105000"/>
        </a:schemeClr>
      </a:solidFill>
      <a:prstDash val="solid"/>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3">
  <a:schemeClr val="accent3"/>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94F3A30BB1D4A49AB2B7A4AA728AB08"/>
        <w:category>
          <w:name w:val="General"/>
          <w:gallery w:val="placeholder"/>
        </w:category>
        <w:types>
          <w:type w:val="bbPlcHdr"/>
        </w:types>
        <w:behaviors>
          <w:behavior w:val="content"/>
        </w:behaviors>
        <w:guid w:val="{9AEBC46F-8F33-4431-8B57-FF5B4C3B9DD7}"/>
      </w:docPartPr>
      <w:docPartBody>
        <w:p w:rsidR="009B75C1" w:rsidRDefault="00894EC5">
          <w:pPr>
            <w:pStyle w:val="294F3A30BB1D4A49AB2B7A4AA728AB08"/>
          </w:pPr>
          <w:r>
            <w:t>[Type the document title]</w:t>
          </w:r>
        </w:p>
      </w:docPartBody>
    </w:docPart>
    <w:docPart>
      <w:docPartPr>
        <w:name w:val="1F19B32EE8C94C02AA2669A7BF934CDB"/>
        <w:category>
          <w:name w:val="General"/>
          <w:gallery w:val="placeholder"/>
        </w:category>
        <w:types>
          <w:type w:val="bbPlcHdr"/>
        </w:types>
        <w:behaviors>
          <w:behavior w:val="content"/>
        </w:behaviors>
        <w:guid w:val="{C7D9542B-5C15-41A7-8CAA-69187A781449}"/>
      </w:docPartPr>
      <w:docPartBody>
        <w:p w:rsidR="009B75C1" w:rsidRDefault="00894EC5">
          <w:pPr>
            <w:pStyle w:val="1F19B32EE8C94C02AA2669A7BF934CDB"/>
          </w:pPr>
          <w: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otum">
    <w:altName w:val="Arial Unicode MS"/>
    <w:panose1 w:val="020B0600000101010101"/>
    <w:charset w:val="81"/>
    <w:family w:val="swiss"/>
    <w:pitch w:val="variable"/>
    <w:sig w:usb0="00000000"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altName w:val="Malgun Gothic"/>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EC5"/>
    <w:rsid w:val="0035629D"/>
    <w:rsid w:val="00437E21"/>
    <w:rsid w:val="0080041A"/>
    <w:rsid w:val="00894EC5"/>
    <w:rsid w:val="009055D9"/>
    <w:rsid w:val="00921B74"/>
    <w:rsid w:val="009B75C1"/>
    <w:rsid w:val="009C1976"/>
    <w:rsid w:val="00AD0718"/>
    <w:rsid w:val="00EA7F61"/>
    <w:rsid w:val="00FF504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88" w:lineRule="auto"/>
      <w:outlineLvl w:val="0"/>
    </w:pPr>
    <w:rPr>
      <w:rFonts w:asciiTheme="majorHAnsi" w:eastAsiaTheme="majorEastAsia" w:hAnsiTheme="majorHAnsi" w:cstheme="majorBidi"/>
      <w:bCs/>
      <w:caps/>
      <w:color w:val="5B9BD5" w:themeColor="accent1"/>
      <w:sz w:val="28"/>
      <w:szCs w:val="28"/>
      <w:lang w:val="en-US" w:eastAsia="ja-JP"/>
    </w:rPr>
  </w:style>
  <w:style w:type="paragraph" w:styleId="Heading2">
    <w:name w:val="heading 2"/>
    <w:basedOn w:val="Normal"/>
    <w:next w:val="Normal"/>
    <w:link w:val="Heading2Char"/>
    <w:uiPriority w:val="9"/>
    <w:unhideWhenUsed/>
    <w:qFormat/>
    <w:pPr>
      <w:keepNext/>
      <w:keepLines/>
      <w:spacing w:before="200" w:after="0" w:line="288" w:lineRule="auto"/>
      <w:outlineLvl w:val="1"/>
    </w:pPr>
    <w:rPr>
      <w:rFonts w:asciiTheme="majorHAnsi" w:eastAsiaTheme="majorEastAsia" w:hAnsiTheme="majorHAnsi" w:cstheme="majorBidi"/>
      <w:b/>
      <w:bCs/>
      <w:color w:val="5B9BD5" w:themeColor="accent1"/>
      <w:sz w:val="26"/>
      <w:szCs w:val="26"/>
      <w:lang w:val="en-US" w:eastAsia="en-US"/>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4546A" w:themeColor="text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4F3A30BB1D4A49AB2B7A4AA728AB08">
    <w:name w:val="294F3A30BB1D4A49AB2B7A4AA728AB08"/>
  </w:style>
  <w:style w:type="paragraph" w:customStyle="1" w:styleId="1F19B32EE8C94C02AA2669A7BF934CDB">
    <w:name w:val="1F19B32EE8C94C02AA2669A7BF934CDB"/>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5B9BD5" w:themeColor="accent1"/>
      <w:sz w:val="28"/>
      <w:szCs w:val="28"/>
      <w:lang w:val="en-US"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B9BD5" w:themeColor="accent1"/>
      <w:sz w:val="26"/>
      <w:szCs w:val="26"/>
      <w:lang w:val="en-US" w:eastAsia="en-US"/>
    </w:rPr>
  </w:style>
  <w:style w:type="character" w:customStyle="1" w:styleId="Heading3Char">
    <w:name w:val="Heading 3 Char"/>
    <w:basedOn w:val="DefaultParagraphFont"/>
    <w:link w:val="Heading3"/>
    <w:uiPriority w:val="9"/>
    <w:rPr>
      <w:rFonts w:eastAsiaTheme="majorEastAsia" w:cstheme="majorBidi"/>
      <w:b/>
      <w:bCs/>
      <w:caps/>
      <w:color w:val="44546A" w:themeColor="text2"/>
      <w:lang w:val="en-US" w:eastAsia="en-US"/>
    </w:rPr>
  </w:style>
  <w:style w:type="paragraph" w:customStyle="1" w:styleId="0515773F3699407BB9AECA95C918E93D">
    <w:name w:val="0515773F3699407BB9AECA95C918E9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{E7167D42-5C05-465D-8A42-450923A810B1}</b:Guid>
    <b:Title>Wikipedia. Twitter</b:Title>
    <b:InternetSiteTitle>Wikipedia, the free encyclopedia</b:InternetSiteTitle>
    <b:URL>https://en.wikipedia.org/wiki/Twitter</b:URL>
    <b:RefOrder>1</b:RefOrder>
  </b:Source>
</b:Sources>
</file>

<file path=customXml/itemProps1.xml><?xml version="1.0" encoding="utf-8"?>
<ds:datastoreItem xmlns:ds="http://schemas.openxmlformats.org/officeDocument/2006/customXml" ds:itemID="{33B691ED-4113-4777-AE43-E94461A60326}">
  <ds:schemaRefs>
    <ds:schemaRef ds:uri="http://schemas.microsoft.com/sharepoint/v3/contenttype/forms"/>
  </ds:schemaRefs>
</ds:datastoreItem>
</file>

<file path=customXml/itemProps2.xml><?xml version="1.0" encoding="utf-8"?>
<ds:datastoreItem xmlns:ds="http://schemas.openxmlformats.org/officeDocument/2006/customXml" ds:itemID="{741EF5DE-8187-4E6C-AD76-B5F2561CA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(Essential design).dotx</Template>
  <TotalTime>1338</TotalTime>
  <Pages>36</Pages>
  <Words>7230</Words>
  <Characters>41214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TWITTER ACTIVITY ANALYTICS</vt:lpstr>
    </vt:vector>
  </TitlesOfParts>
  <Company/>
  <LinksUpToDate>false</LinksUpToDate>
  <CharactersWithSpaces>48348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TWITTER ACTIVITY ANALYTICS</dc:title>
  <dc:subject>for federal members of parliament in victoria and their followers</dc:subject>
  <dc:creator>Eins P</dc:creator>
  <cp:keywords/>
  <cp:lastModifiedBy>Eins P</cp:lastModifiedBy>
  <cp:revision>37</cp:revision>
  <cp:lastPrinted>2016-05-10T16:00:00Z</cp:lastPrinted>
  <dcterms:created xsi:type="dcterms:W3CDTF">2016-05-07T06:59:00Z</dcterms:created>
  <dcterms:modified xsi:type="dcterms:W3CDTF">2016-05-10T16:01:00Z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